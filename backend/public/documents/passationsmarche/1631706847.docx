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D4E2C" w:rsidRPr="00BF166E" w:rsidRDefault="005C34EF" w:rsidP="0035404B">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rFonts w:ascii="Adobe Garamond Pro Bold" w:hAnsi="Adobe Garamond Pro Bold" w:cs="Lao UI"/>
          <w:b/>
          <w:color w:val="00B0F0"/>
          <w:sz w:val="52"/>
          <w:lang w:val="en-US"/>
        </w:rPr>
      </w:pPr>
      <w:r w:rsidRPr="00BF166E">
        <w:rPr>
          <w:rFonts w:ascii="Adobe Garamond Pro Bold" w:hAnsi="Adobe Garamond Pro Bold" w:cs="Lao UI"/>
          <w:b/>
          <w:color w:val="00B0F0"/>
          <w:sz w:val="52"/>
          <w:lang w:val="en-US"/>
        </w:rPr>
        <w:t xml:space="preserve">AIESEC </w:t>
      </w:r>
      <w:r w:rsidR="00E87E71" w:rsidRPr="00BF166E">
        <w:rPr>
          <w:rFonts w:ascii="Adobe Garamond Pro Bold" w:hAnsi="Adobe Garamond Pro Bold" w:cs="Lao UI"/>
          <w:b/>
          <w:color w:val="00B0F0"/>
          <w:sz w:val="52"/>
          <w:lang w:val="en-US"/>
        </w:rPr>
        <w:t>SU UTH</w:t>
      </w:r>
    </w:p>
    <w:p w:rsidR="006D4E2C" w:rsidRPr="002E2E7E" w:rsidRDefault="0016053B" w:rsidP="002E2E7E">
      <w:pPr>
        <w:pStyle w:val="Titre1"/>
      </w:pPr>
      <w:r w:rsidRPr="002E2E7E">
        <w:t xml:space="preserve">EB </w:t>
      </w:r>
      <w:r w:rsidR="002E2E7E" w:rsidRPr="002E2E7E">
        <w:t xml:space="preserve">2017-2018 _ </w:t>
      </w:r>
      <w:r w:rsidR="0035404B" w:rsidRPr="002E2E7E">
        <w:t xml:space="preserve">Majestuous Grifondor </w:t>
      </w:r>
    </w:p>
    <w:p w:rsidR="0035404B" w:rsidRDefault="0035404B" w:rsidP="0035404B">
      <w:pPr>
        <w:rPr>
          <w:lang w:val="en-US"/>
        </w:rPr>
      </w:pPr>
    </w:p>
    <w:p w:rsidR="00504F5B" w:rsidRDefault="00504F5B" w:rsidP="0035404B">
      <w:pPr>
        <w:rPr>
          <w:lang w:val="en-US"/>
        </w:rPr>
      </w:pPr>
    </w:p>
    <w:p w:rsidR="00492D62" w:rsidRDefault="00492D62" w:rsidP="0016053B">
      <w:pPr>
        <w:rPr>
          <w:lang w:val="en-US"/>
        </w:rPr>
      </w:pPr>
    </w:p>
    <w:p w:rsidR="0016053B" w:rsidRPr="001A10E8" w:rsidRDefault="0016053B" w:rsidP="0016053B">
      <w:pPr>
        <w:rPr>
          <w:b/>
          <w:color w:val="002060"/>
          <w:sz w:val="32"/>
          <w:u w:val="single"/>
          <w:lang w:val="en-US"/>
        </w:rPr>
      </w:pPr>
      <w:r w:rsidRPr="00FF0293">
        <w:rPr>
          <w:b/>
          <w:color w:val="002060"/>
          <w:sz w:val="32"/>
          <w:u w:val="single"/>
          <w:lang w:val="en-US"/>
        </w:rPr>
        <w:t>EB Meeting N°01</w:t>
      </w:r>
      <w:r w:rsidR="00BF5906">
        <w:rPr>
          <w:b/>
          <w:color w:val="002060"/>
          <w:sz w:val="32"/>
          <w:u w:val="single"/>
          <w:lang w:val="en-US"/>
        </w:rPr>
        <w:t xml:space="preserve"> sur </w:t>
      </w:r>
      <w:r w:rsidR="00EB5E68">
        <w:rPr>
          <w:b/>
          <w:color w:val="002060"/>
          <w:sz w:val="32"/>
          <w:u w:val="single"/>
          <w:lang w:val="en-US"/>
        </w:rPr>
        <w:t>(whatssap)</w:t>
      </w:r>
    </w:p>
    <w:p w:rsidR="005F4744" w:rsidRDefault="005F4744" w:rsidP="00EE530C">
      <w:pPr>
        <w:pBdr>
          <w:bottom w:val="single" w:sz="4" w:space="1" w:color="auto"/>
        </w:pBdr>
        <w:jc w:val="left"/>
        <w:rPr>
          <w:rFonts w:ascii="Lao UI" w:hAnsi="Lao UI" w:cs="Lao UI"/>
          <w:b/>
          <w:szCs w:val="22"/>
          <w:lang w:val="en-US"/>
        </w:rPr>
      </w:pPr>
    </w:p>
    <w:p w:rsidR="00EE530C" w:rsidRPr="0035404B" w:rsidRDefault="00EE530C" w:rsidP="0035404B">
      <w:pPr>
        <w:jc w:val="left"/>
        <w:rPr>
          <w:rFonts w:ascii="Lao UI" w:hAnsi="Lao UI" w:cs="Lao UI"/>
          <w:b/>
          <w:szCs w:val="22"/>
          <w:lang w:val="en-US"/>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0"/>
        <w:gridCol w:w="3830"/>
        <w:gridCol w:w="1265"/>
        <w:gridCol w:w="1785"/>
      </w:tblGrid>
      <w:tr w:rsidR="005F4744" w:rsidRPr="0035404B" w:rsidTr="00E075A6">
        <w:tc>
          <w:tcPr>
            <w:tcW w:w="2092" w:type="dxa"/>
          </w:tcPr>
          <w:p w:rsidR="005F4744" w:rsidRPr="0035404B" w:rsidRDefault="005F4744" w:rsidP="0035404B">
            <w:pPr>
              <w:jc w:val="left"/>
              <w:rPr>
                <w:rFonts w:ascii="Lao UI" w:hAnsi="Lao UI" w:cs="Lao UI"/>
                <w:b/>
                <w:szCs w:val="22"/>
                <w:lang w:val="en-US"/>
              </w:rPr>
            </w:pPr>
            <w:r w:rsidRPr="0035404B">
              <w:rPr>
                <w:rFonts w:ascii="Lao UI" w:hAnsi="Lao UI" w:cs="Lao UI"/>
                <w:b/>
                <w:szCs w:val="22"/>
                <w:lang w:val="en-US"/>
              </w:rPr>
              <w:t>Type de réunion :</w:t>
            </w:r>
          </w:p>
        </w:tc>
        <w:tc>
          <w:tcPr>
            <w:tcW w:w="3967" w:type="dxa"/>
          </w:tcPr>
          <w:p w:rsidR="005F4744" w:rsidRPr="0035404B" w:rsidRDefault="00A57350" w:rsidP="0035404B">
            <w:pPr>
              <w:jc w:val="left"/>
              <w:rPr>
                <w:rFonts w:ascii="Lao UI" w:hAnsi="Lao UI" w:cs="Lao UI"/>
                <w:szCs w:val="22"/>
                <w:lang w:val="en-US"/>
              </w:rPr>
            </w:pPr>
            <w:r w:rsidRPr="0035404B">
              <w:rPr>
                <w:rFonts w:ascii="Lao UI" w:hAnsi="Lao UI" w:cs="Lao UI"/>
                <w:szCs w:val="22"/>
                <w:lang w:val="en-US"/>
              </w:rPr>
              <w:t>Réunion ordinaire</w:t>
            </w:r>
          </w:p>
        </w:tc>
        <w:tc>
          <w:tcPr>
            <w:tcW w:w="1279" w:type="dxa"/>
          </w:tcPr>
          <w:p w:rsidR="005F4744" w:rsidRPr="0035404B" w:rsidRDefault="005F4744" w:rsidP="0035404B">
            <w:pPr>
              <w:jc w:val="left"/>
              <w:rPr>
                <w:rFonts w:ascii="Lao UI" w:hAnsi="Lao UI" w:cs="Lao UI"/>
                <w:b/>
                <w:szCs w:val="22"/>
                <w:lang w:val="en-US"/>
              </w:rPr>
            </w:pPr>
            <w:r w:rsidRPr="0035404B">
              <w:rPr>
                <w:rFonts w:ascii="Lao UI" w:hAnsi="Lao UI" w:cs="Lao UI"/>
                <w:b/>
                <w:szCs w:val="22"/>
                <w:lang w:val="en-US"/>
              </w:rPr>
              <w:t>Date :</w:t>
            </w:r>
          </w:p>
        </w:tc>
        <w:tc>
          <w:tcPr>
            <w:tcW w:w="1808" w:type="dxa"/>
          </w:tcPr>
          <w:p w:rsidR="005F4744" w:rsidRPr="0035404B" w:rsidRDefault="00C14BC4" w:rsidP="0035404B">
            <w:pPr>
              <w:jc w:val="left"/>
              <w:rPr>
                <w:rFonts w:ascii="Lao UI" w:hAnsi="Lao UI" w:cs="Lao UI"/>
                <w:szCs w:val="22"/>
                <w:lang w:val="en-US"/>
              </w:rPr>
            </w:pPr>
            <w:r>
              <w:rPr>
                <w:rFonts w:ascii="Lao UI" w:hAnsi="Lao UI" w:cs="Lao UI"/>
                <w:szCs w:val="22"/>
                <w:lang w:val="en-US"/>
              </w:rPr>
              <w:t>28/04/2018</w:t>
            </w:r>
          </w:p>
        </w:tc>
      </w:tr>
      <w:tr w:rsidR="005F4744" w:rsidRPr="0035404B" w:rsidTr="00E075A6">
        <w:tc>
          <w:tcPr>
            <w:tcW w:w="2092" w:type="dxa"/>
          </w:tcPr>
          <w:p w:rsidR="005F4744" w:rsidRPr="0035404B" w:rsidRDefault="005F4744" w:rsidP="0035404B">
            <w:pPr>
              <w:jc w:val="left"/>
              <w:rPr>
                <w:rFonts w:ascii="Lao UI" w:hAnsi="Lao UI" w:cs="Lao UI"/>
                <w:b/>
                <w:szCs w:val="22"/>
                <w:lang w:val="en-US"/>
              </w:rPr>
            </w:pPr>
            <w:r w:rsidRPr="0035404B">
              <w:rPr>
                <w:rFonts w:ascii="Lao UI" w:hAnsi="Lao UI" w:cs="Lao UI"/>
                <w:b/>
                <w:szCs w:val="22"/>
                <w:lang w:val="en-US"/>
              </w:rPr>
              <w:t>Président :</w:t>
            </w:r>
          </w:p>
        </w:tc>
        <w:tc>
          <w:tcPr>
            <w:tcW w:w="3967" w:type="dxa"/>
          </w:tcPr>
          <w:p w:rsidR="0041047A" w:rsidRPr="0035404B" w:rsidRDefault="002D122E" w:rsidP="0035404B">
            <w:pPr>
              <w:jc w:val="left"/>
              <w:rPr>
                <w:rFonts w:ascii="Lao UI" w:hAnsi="Lao UI" w:cs="Lao UI"/>
                <w:szCs w:val="22"/>
                <w:lang w:val="en-US"/>
              </w:rPr>
            </w:pPr>
            <w:r>
              <w:rPr>
                <w:rFonts w:ascii="Lao UI" w:hAnsi="Lao UI" w:cs="Lao UI"/>
                <w:szCs w:val="22"/>
                <w:lang w:val="en-US"/>
              </w:rPr>
              <w:t>Aissatou Seck Diao</w:t>
            </w:r>
            <w:r w:rsidR="00E87E71" w:rsidRPr="0035404B">
              <w:rPr>
                <w:rFonts w:ascii="Lao UI" w:hAnsi="Lao UI" w:cs="Lao UI"/>
                <w:szCs w:val="22"/>
                <w:lang w:val="en-US"/>
              </w:rPr>
              <w:t>. _ SUM</w:t>
            </w:r>
          </w:p>
        </w:tc>
        <w:tc>
          <w:tcPr>
            <w:tcW w:w="1279" w:type="dxa"/>
          </w:tcPr>
          <w:p w:rsidR="005F4744" w:rsidRPr="0035404B" w:rsidRDefault="005F4744" w:rsidP="0035404B">
            <w:pPr>
              <w:jc w:val="left"/>
              <w:rPr>
                <w:rFonts w:ascii="Lao UI" w:hAnsi="Lao UI" w:cs="Lao UI"/>
                <w:b/>
                <w:szCs w:val="22"/>
                <w:lang w:val="en-US"/>
              </w:rPr>
            </w:pPr>
            <w:r w:rsidRPr="0035404B">
              <w:rPr>
                <w:rFonts w:ascii="Lao UI" w:hAnsi="Lao UI" w:cs="Lao UI"/>
                <w:b/>
                <w:szCs w:val="22"/>
                <w:lang w:val="en-US"/>
              </w:rPr>
              <w:t>Lieu :</w:t>
            </w:r>
          </w:p>
        </w:tc>
        <w:tc>
          <w:tcPr>
            <w:tcW w:w="1808" w:type="dxa"/>
          </w:tcPr>
          <w:p w:rsidR="005F4744" w:rsidRPr="0035404B" w:rsidRDefault="00C14BC4" w:rsidP="0035404B">
            <w:pPr>
              <w:jc w:val="left"/>
              <w:rPr>
                <w:rFonts w:ascii="Lao UI" w:hAnsi="Lao UI" w:cs="Lao UI"/>
                <w:szCs w:val="22"/>
                <w:lang w:val="en-US"/>
              </w:rPr>
            </w:pPr>
            <w:r>
              <w:rPr>
                <w:rFonts w:ascii="Lao UI" w:hAnsi="Lao UI" w:cs="Lao UI"/>
                <w:szCs w:val="22"/>
                <w:lang w:val="en-US"/>
              </w:rPr>
              <w:t>Whatssqp</w:t>
            </w:r>
          </w:p>
        </w:tc>
      </w:tr>
      <w:tr w:rsidR="005F4744" w:rsidRPr="0035404B" w:rsidTr="00E075A6">
        <w:tc>
          <w:tcPr>
            <w:tcW w:w="2092" w:type="dxa"/>
          </w:tcPr>
          <w:p w:rsidR="005F4744" w:rsidRPr="0035404B" w:rsidRDefault="005F4744" w:rsidP="0035404B">
            <w:pPr>
              <w:jc w:val="left"/>
              <w:rPr>
                <w:rFonts w:ascii="Lao UI" w:hAnsi="Lao UI" w:cs="Lao UI"/>
                <w:b/>
                <w:szCs w:val="22"/>
                <w:lang w:val="en-US"/>
              </w:rPr>
            </w:pPr>
            <w:r w:rsidRPr="0035404B">
              <w:rPr>
                <w:rFonts w:ascii="Lao UI" w:hAnsi="Lao UI" w:cs="Lao UI"/>
                <w:b/>
                <w:szCs w:val="22"/>
                <w:lang w:val="en-US"/>
              </w:rPr>
              <w:t>Sécrétaire :</w:t>
            </w:r>
          </w:p>
        </w:tc>
        <w:tc>
          <w:tcPr>
            <w:tcW w:w="3967" w:type="dxa"/>
          </w:tcPr>
          <w:p w:rsidR="005F4744" w:rsidRPr="002D122E" w:rsidRDefault="002D122E" w:rsidP="00950EEA">
            <w:pPr>
              <w:jc w:val="left"/>
              <w:rPr>
                <w:rFonts w:ascii="Lao UI" w:hAnsi="Lao UI" w:cs="Lao UI"/>
                <w:szCs w:val="22"/>
              </w:rPr>
            </w:pPr>
            <w:r>
              <w:rPr>
                <w:rFonts w:ascii="Lao UI" w:hAnsi="Lao UI" w:cs="Lao UI"/>
                <w:szCs w:val="22"/>
              </w:rPr>
              <w:t>Aissatou Seck Diao</w:t>
            </w:r>
            <w:r w:rsidR="00E87E71" w:rsidRPr="002D122E">
              <w:rPr>
                <w:rFonts w:ascii="Lao UI" w:hAnsi="Lao UI" w:cs="Lao UI"/>
                <w:szCs w:val="22"/>
              </w:rPr>
              <w:t xml:space="preserve"> </w:t>
            </w:r>
            <w:r w:rsidR="005F4744" w:rsidRPr="002D122E">
              <w:rPr>
                <w:rFonts w:ascii="Lao UI" w:hAnsi="Lao UI" w:cs="Lao UI"/>
                <w:szCs w:val="22"/>
              </w:rPr>
              <w:t>_</w:t>
            </w:r>
            <w:r w:rsidR="006D4E2C" w:rsidRPr="002D122E">
              <w:rPr>
                <w:rFonts w:ascii="Lao UI" w:hAnsi="Lao UI" w:cs="Lao UI"/>
                <w:szCs w:val="22"/>
              </w:rPr>
              <w:t xml:space="preserve"> </w:t>
            </w:r>
            <w:r w:rsidR="00950EEA" w:rsidRPr="0035404B">
              <w:rPr>
                <w:rFonts w:ascii="Lao UI" w:hAnsi="Lao UI" w:cs="Lao UI"/>
                <w:szCs w:val="22"/>
                <w:lang w:val="en-US"/>
              </w:rPr>
              <w:t xml:space="preserve"> SUM</w:t>
            </w:r>
          </w:p>
        </w:tc>
        <w:tc>
          <w:tcPr>
            <w:tcW w:w="1279" w:type="dxa"/>
          </w:tcPr>
          <w:p w:rsidR="005F4744" w:rsidRPr="002D122E" w:rsidRDefault="005F4744" w:rsidP="0035404B">
            <w:pPr>
              <w:jc w:val="left"/>
              <w:rPr>
                <w:rFonts w:ascii="Lao UI" w:hAnsi="Lao UI" w:cs="Lao UI"/>
                <w:b/>
                <w:szCs w:val="22"/>
              </w:rPr>
            </w:pPr>
            <w:r w:rsidRPr="002D122E">
              <w:rPr>
                <w:rFonts w:ascii="Lao UI" w:hAnsi="Lao UI" w:cs="Lao UI"/>
                <w:b/>
                <w:szCs w:val="22"/>
              </w:rPr>
              <w:t>Début :</w:t>
            </w:r>
          </w:p>
        </w:tc>
        <w:tc>
          <w:tcPr>
            <w:tcW w:w="1808" w:type="dxa"/>
          </w:tcPr>
          <w:p w:rsidR="005F4744" w:rsidRPr="002D122E" w:rsidRDefault="00C14BC4" w:rsidP="0035404B">
            <w:pPr>
              <w:jc w:val="left"/>
              <w:rPr>
                <w:rFonts w:ascii="Lao UI" w:hAnsi="Lao UI" w:cs="Lao UI"/>
                <w:szCs w:val="22"/>
              </w:rPr>
            </w:pPr>
            <w:r>
              <w:rPr>
                <w:rFonts w:ascii="Lao UI" w:hAnsi="Lao UI" w:cs="Lao UI"/>
                <w:szCs w:val="22"/>
              </w:rPr>
              <w:t>21h18</w:t>
            </w:r>
          </w:p>
        </w:tc>
      </w:tr>
      <w:tr w:rsidR="005F4744" w:rsidRPr="0035404B" w:rsidTr="00E075A6">
        <w:tc>
          <w:tcPr>
            <w:tcW w:w="2092" w:type="dxa"/>
          </w:tcPr>
          <w:p w:rsidR="005F4744" w:rsidRPr="002D122E" w:rsidRDefault="0041047A" w:rsidP="0035404B">
            <w:pPr>
              <w:jc w:val="left"/>
              <w:rPr>
                <w:rFonts w:ascii="Lao UI" w:hAnsi="Lao UI" w:cs="Lao UI"/>
                <w:b/>
                <w:szCs w:val="22"/>
              </w:rPr>
            </w:pPr>
            <w:r w:rsidRPr="002D122E">
              <w:rPr>
                <w:rFonts w:ascii="Lao UI" w:hAnsi="Lao UI" w:cs="Lao UI"/>
                <w:b/>
                <w:szCs w:val="22"/>
              </w:rPr>
              <w:t>Présences</w:t>
            </w:r>
            <w:r w:rsidR="005F4744" w:rsidRPr="002D122E">
              <w:rPr>
                <w:rFonts w:ascii="Lao UI" w:hAnsi="Lao UI" w:cs="Lao UI"/>
                <w:b/>
                <w:szCs w:val="22"/>
              </w:rPr>
              <w:t xml:space="preserve"> :</w:t>
            </w:r>
          </w:p>
        </w:tc>
        <w:tc>
          <w:tcPr>
            <w:tcW w:w="3967" w:type="dxa"/>
          </w:tcPr>
          <w:p w:rsidR="00E87E71" w:rsidRPr="002D122E" w:rsidRDefault="002D122E" w:rsidP="0035404B">
            <w:pPr>
              <w:jc w:val="left"/>
              <w:rPr>
                <w:rFonts w:ascii="Lao UI" w:hAnsi="Lao UI" w:cs="Lao UI"/>
                <w:szCs w:val="22"/>
              </w:rPr>
            </w:pPr>
            <w:r>
              <w:rPr>
                <w:rFonts w:ascii="Lao UI" w:hAnsi="Lao UI" w:cs="Lao UI"/>
                <w:szCs w:val="22"/>
              </w:rPr>
              <w:t>Genevieve Irene Diouf</w:t>
            </w:r>
            <w:r w:rsidR="00E87E71" w:rsidRPr="002D122E">
              <w:rPr>
                <w:rFonts w:ascii="Lao UI" w:hAnsi="Lao UI" w:cs="Lao UI"/>
                <w:szCs w:val="22"/>
              </w:rPr>
              <w:t>_</w:t>
            </w:r>
            <w:r w:rsidR="006D4E2C" w:rsidRPr="002D122E">
              <w:rPr>
                <w:rFonts w:ascii="Lao UI" w:hAnsi="Lao UI" w:cs="Lao UI"/>
                <w:szCs w:val="22"/>
              </w:rPr>
              <w:t xml:space="preserve"> </w:t>
            </w:r>
            <w:r w:rsidR="00E87E71" w:rsidRPr="002D122E">
              <w:rPr>
                <w:rFonts w:ascii="Lao UI" w:hAnsi="Lao UI" w:cs="Lao UI"/>
                <w:szCs w:val="22"/>
              </w:rPr>
              <w:t>SUVP PM</w:t>
            </w:r>
          </w:p>
          <w:p w:rsidR="0041047A" w:rsidRDefault="002D122E" w:rsidP="0035404B">
            <w:pPr>
              <w:jc w:val="left"/>
              <w:rPr>
                <w:rFonts w:ascii="Lao UI" w:hAnsi="Lao UI" w:cs="Lao UI"/>
                <w:szCs w:val="22"/>
              </w:rPr>
            </w:pPr>
            <w:r>
              <w:rPr>
                <w:rFonts w:ascii="Lao UI" w:hAnsi="Lao UI" w:cs="Lao UI"/>
                <w:szCs w:val="22"/>
              </w:rPr>
              <w:t>Mamadou Diagna Diop</w:t>
            </w:r>
            <w:r w:rsidR="00E87E71" w:rsidRPr="002D122E">
              <w:rPr>
                <w:rFonts w:ascii="Lao UI" w:hAnsi="Lao UI" w:cs="Lao UI"/>
                <w:szCs w:val="22"/>
              </w:rPr>
              <w:t>_</w:t>
            </w:r>
            <w:r w:rsidR="006D4E2C" w:rsidRPr="002D122E">
              <w:rPr>
                <w:rFonts w:ascii="Lao UI" w:hAnsi="Lao UI" w:cs="Lao UI"/>
                <w:szCs w:val="22"/>
              </w:rPr>
              <w:t xml:space="preserve"> </w:t>
            </w:r>
            <w:r w:rsidR="00E87E71" w:rsidRPr="002D122E">
              <w:rPr>
                <w:rFonts w:ascii="Lao UI" w:hAnsi="Lao UI" w:cs="Lao UI"/>
                <w:szCs w:val="22"/>
              </w:rPr>
              <w:t>SUVP MAC</w:t>
            </w:r>
          </w:p>
          <w:p w:rsidR="002D122E" w:rsidRPr="002E5039" w:rsidRDefault="002D122E" w:rsidP="002D122E">
            <w:pPr>
              <w:jc w:val="left"/>
              <w:rPr>
                <w:rFonts w:ascii="Lao UI" w:hAnsi="Lao UI" w:cs="Lao UI"/>
                <w:szCs w:val="22"/>
              </w:rPr>
            </w:pPr>
            <w:r w:rsidRPr="002E5039">
              <w:rPr>
                <w:rFonts w:ascii="Lao UI" w:hAnsi="Lao UI" w:cs="Lao UI"/>
                <w:szCs w:val="22"/>
              </w:rPr>
              <w:t>Rokhaya Wade_ SUVP iGX&amp;P</w:t>
            </w:r>
          </w:p>
          <w:p w:rsidR="002D122E" w:rsidRPr="002D122E" w:rsidRDefault="002D122E" w:rsidP="002D122E">
            <w:pPr>
              <w:jc w:val="left"/>
              <w:rPr>
                <w:rFonts w:ascii="Lao UI" w:hAnsi="Lao UI" w:cs="Lao UI"/>
                <w:szCs w:val="22"/>
                <w:lang w:val="en-US"/>
              </w:rPr>
            </w:pPr>
            <w:r>
              <w:rPr>
                <w:rFonts w:ascii="Lao UI" w:hAnsi="Lao UI" w:cs="Lao UI"/>
                <w:szCs w:val="22"/>
                <w:lang w:val="en-US"/>
              </w:rPr>
              <w:t>Ndeye Mareme Sall</w:t>
            </w:r>
            <w:r w:rsidRPr="002D122E">
              <w:rPr>
                <w:rFonts w:ascii="Lao UI" w:hAnsi="Lao UI" w:cs="Lao UI"/>
                <w:szCs w:val="22"/>
                <w:lang w:val="en-US"/>
              </w:rPr>
              <w:t>_ SUVP OGX</w:t>
            </w:r>
          </w:p>
          <w:p w:rsidR="002D122E" w:rsidRPr="002D122E" w:rsidRDefault="002D122E" w:rsidP="0035404B">
            <w:pPr>
              <w:jc w:val="left"/>
              <w:rPr>
                <w:rFonts w:ascii="Lao UI" w:hAnsi="Lao UI" w:cs="Lao UI"/>
                <w:szCs w:val="22"/>
                <w:lang w:val="en-US"/>
              </w:rPr>
            </w:pPr>
          </w:p>
          <w:p w:rsidR="0041047A" w:rsidRPr="002D122E" w:rsidRDefault="0041047A" w:rsidP="0035404B">
            <w:pPr>
              <w:jc w:val="left"/>
              <w:rPr>
                <w:rFonts w:ascii="Lao UI" w:hAnsi="Lao UI" w:cs="Lao UI"/>
                <w:szCs w:val="22"/>
                <w:lang w:val="en-US"/>
              </w:rPr>
            </w:pPr>
          </w:p>
        </w:tc>
        <w:tc>
          <w:tcPr>
            <w:tcW w:w="1279" w:type="dxa"/>
          </w:tcPr>
          <w:p w:rsidR="005F4744" w:rsidRPr="0035404B" w:rsidRDefault="005F4744" w:rsidP="0035404B">
            <w:pPr>
              <w:jc w:val="left"/>
              <w:rPr>
                <w:rFonts w:ascii="Lao UI" w:hAnsi="Lao UI" w:cs="Lao UI"/>
                <w:b/>
                <w:szCs w:val="22"/>
              </w:rPr>
            </w:pPr>
            <w:r w:rsidRPr="0035404B">
              <w:rPr>
                <w:rFonts w:ascii="Lao UI" w:hAnsi="Lao UI" w:cs="Lao UI"/>
                <w:b/>
                <w:szCs w:val="22"/>
              </w:rPr>
              <w:t>Fin :</w:t>
            </w:r>
          </w:p>
        </w:tc>
        <w:tc>
          <w:tcPr>
            <w:tcW w:w="1808" w:type="dxa"/>
          </w:tcPr>
          <w:p w:rsidR="005F4744" w:rsidRPr="0035404B" w:rsidRDefault="00E87E71" w:rsidP="0035404B">
            <w:pPr>
              <w:jc w:val="left"/>
              <w:rPr>
                <w:rFonts w:ascii="Lao UI" w:hAnsi="Lao UI" w:cs="Lao UI"/>
                <w:szCs w:val="22"/>
              </w:rPr>
            </w:pPr>
            <w:r w:rsidRPr="0035404B">
              <w:rPr>
                <w:rFonts w:ascii="Lao UI" w:hAnsi="Lao UI" w:cs="Lao UI"/>
                <w:szCs w:val="22"/>
              </w:rPr>
              <w:t>....</w:t>
            </w:r>
            <w:r w:rsidR="005F4744" w:rsidRPr="0035404B">
              <w:rPr>
                <w:rFonts w:ascii="Lao UI" w:hAnsi="Lao UI" w:cs="Lao UI"/>
                <w:szCs w:val="22"/>
              </w:rPr>
              <w:t>h</w:t>
            </w:r>
            <w:r w:rsidRPr="0035404B">
              <w:rPr>
                <w:rFonts w:ascii="Lao UI" w:hAnsi="Lao UI" w:cs="Lao UI"/>
                <w:szCs w:val="22"/>
              </w:rPr>
              <w:t>…</w:t>
            </w:r>
          </w:p>
        </w:tc>
      </w:tr>
      <w:tr w:rsidR="005F4744" w:rsidRPr="0035404B" w:rsidTr="00E075A6">
        <w:tc>
          <w:tcPr>
            <w:tcW w:w="2092" w:type="dxa"/>
          </w:tcPr>
          <w:p w:rsidR="005F4744" w:rsidRPr="0035404B" w:rsidRDefault="00A57350" w:rsidP="0035404B">
            <w:pPr>
              <w:jc w:val="left"/>
              <w:rPr>
                <w:rFonts w:ascii="Lao UI" w:hAnsi="Lao UI" w:cs="Lao UI"/>
                <w:b/>
                <w:szCs w:val="22"/>
              </w:rPr>
            </w:pPr>
            <w:r w:rsidRPr="0035404B">
              <w:rPr>
                <w:rFonts w:ascii="Lao UI" w:hAnsi="Lao UI" w:cs="Lao UI"/>
                <w:b/>
                <w:szCs w:val="22"/>
              </w:rPr>
              <w:t>Absences</w:t>
            </w:r>
            <w:r w:rsidR="005F4744" w:rsidRPr="0035404B">
              <w:rPr>
                <w:rFonts w:ascii="Lao UI" w:hAnsi="Lao UI" w:cs="Lao UI"/>
                <w:b/>
                <w:szCs w:val="22"/>
              </w:rPr>
              <w:t xml:space="preserve"> :</w:t>
            </w:r>
          </w:p>
        </w:tc>
        <w:tc>
          <w:tcPr>
            <w:tcW w:w="3967" w:type="dxa"/>
          </w:tcPr>
          <w:p w:rsidR="00E87E71" w:rsidRPr="0035404B" w:rsidRDefault="002D122E" w:rsidP="0035404B">
            <w:pPr>
              <w:jc w:val="left"/>
              <w:rPr>
                <w:rFonts w:ascii="Lao UI" w:hAnsi="Lao UI" w:cs="Lao UI"/>
                <w:szCs w:val="22"/>
              </w:rPr>
            </w:pPr>
            <w:r>
              <w:rPr>
                <w:rFonts w:ascii="Lao UI" w:hAnsi="Lao UI" w:cs="Lao UI"/>
                <w:szCs w:val="22"/>
              </w:rPr>
              <w:t>Seydou Ndourou Sow</w:t>
            </w:r>
            <w:r w:rsidR="00E87E71" w:rsidRPr="0035404B">
              <w:rPr>
                <w:rFonts w:ascii="Lao UI" w:hAnsi="Lao UI" w:cs="Lao UI"/>
                <w:szCs w:val="22"/>
              </w:rPr>
              <w:t>_</w:t>
            </w:r>
            <w:r w:rsidR="006D4E2C" w:rsidRPr="0035404B">
              <w:rPr>
                <w:rFonts w:ascii="Lao UI" w:hAnsi="Lao UI" w:cs="Lao UI"/>
                <w:szCs w:val="22"/>
              </w:rPr>
              <w:t xml:space="preserve"> </w:t>
            </w:r>
            <w:r>
              <w:rPr>
                <w:rFonts w:ascii="Lao UI" w:hAnsi="Lao UI" w:cs="Lao UI"/>
                <w:szCs w:val="22"/>
              </w:rPr>
              <w:t>SUVP F&amp;A</w:t>
            </w:r>
          </w:p>
          <w:p w:rsidR="0041047A" w:rsidRPr="0035404B" w:rsidRDefault="0041047A" w:rsidP="002D122E">
            <w:pPr>
              <w:jc w:val="left"/>
              <w:rPr>
                <w:rFonts w:ascii="Lao UI" w:hAnsi="Lao UI" w:cs="Lao UI"/>
                <w:szCs w:val="22"/>
              </w:rPr>
            </w:pPr>
          </w:p>
        </w:tc>
        <w:tc>
          <w:tcPr>
            <w:tcW w:w="1279" w:type="dxa"/>
          </w:tcPr>
          <w:p w:rsidR="005F4744" w:rsidRPr="0035404B" w:rsidRDefault="002E5039" w:rsidP="0035404B">
            <w:pPr>
              <w:jc w:val="left"/>
              <w:rPr>
                <w:rFonts w:ascii="Lao UI" w:hAnsi="Lao UI" w:cs="Lao UI"/>
                <w:szCs w:val="22"/>
              </w:rPr>
            </w:pPr>
            <w:r>
              <w:rPr>
                <w:rFonts w:ascii="Lao UI" w:hAnsi="Lao UI" w:cs="Lao UI"/>
                <w:szCs w:val="22"/>
              </w:rPr>
              <w:t>(excusé)</w:t>
            </w:r>
          </w:p>
        </w:tc>
        <w:tc>
          <w:tcPr>
            <w:tcW w:w="1808" w:type="dxa"/>
          </w:tcPr>
          <w:p w:rsidR="005F4744" w:rsidRPr="0035404B" w:rsidRDefault="005F4744" w:rsidP="0035404B">
            <w:pPr>
              <w:jc w:val="left"/>
              <w:rPr>
                <w:rFonts w:ascii="Lao UI" w:hAnsi="Lao UI" w:cs="Lao UI"/>
                <w:szCs w:val="22"/>
              </w:rPr>
            </w:pPr>
          </w:p>
        </w:tc>
      </w:tr>
      <w:tr w:rsidR="0041047A" w:rsidRPr="0035404B" w:rsidTr="00E075A6">
        <w:tc>
          <w:tcPr>
            <w:tcW w:w="2092" w:type="dxa"/>
          </w:tcPr>
          <w:p w:rsidR="0041047A" w:rsidRPr="0035404B" w:rsidRDefault="0041047A" w:rsidP="0035404B">
            <w:pPr>
              <w:jc w:val="left"/>
              <w:rPr>
                <w:rFonts w:ascii="Lao UI" w:hAnsi="Lao UI" w:cs="Lao UI"/>
                <w:b/>
                <w:szCs w:val="22"/>
              </w:rPr>
            </w:pPr>
            <w:r w:rsidRPr="0035404B">
              <w:rPr>
                <w:rFonts w:ascii="Lao UI" w:hAnsi="Lao UI" w:cs="Lao UI"/>
                <w:b/>
                <w:szCs w:val="22"/>
              </w:rPr>
              <w:t>Invités :</w:t>
            </w:r>
          </w:p>
        </w:tc>
        <w:tc>
          <w:tcPr>
            <w:tcW w:w="3967" w:type="dxa"/>
          </w:tcPr>
          <w:p w:rsidR="0041047A" w:rsidRPr="002D122E" w:rsidRDefault="00270940" w:rsidP="00D870CE">
            <w:pPr>
              <w:jc w:val="left"/>
              <w:rPr>
                <w:rFonts w:ascii="Lao UI" w:hAnsi="Lao UI" w:cs="Lao UI"/>
                <w:szCs w:val="22"/>
              </w:rPr>
            </w:pPr>
            <w:r>
              <w:rPr>
                <w:rFonts w:ascii="Lao UI" w:hAnsi="Lao UI" w:cs="Lao UI"/>
                <w:szCs w:val="22"/>
              </w:rPr>
              <w:t>N</w:t>
            </w:r>
            <w:r w:rsidR="002D122E">
              <w:rPr>
                <w:rFonts w:ascii="Lao UI" w:hAnsi="Lao UI" w:cs="Lao UI"/>
                <w:szCs w:val="22"/>
              </w:rPr>
              <w:t>eant</w:t>
            </w:r>
          </w:p>
        </w:tc>
        <w:tc>
          <w:tcPr>
            <w:tcW w:w="1279" w:type="dxa"/>
          </w:tcPr>
          <w:p w:rsidR="0041047A" w:rsidRPr="0035404B" w:rsidRDefault="0041047A" w:rsidP="0035404B">
            <w:pPr>
              <w:jc w:val="left"/>
              <w:rPr>
                <w:rFonts w:ascii="Lao UI" w:hAnsi="Lao UI" w:cs="Lao UI"/>
                <w:szCs w:val="22"/>
              </w:rPr>
            </w:pPr>
          </w:p>
        </w:tc>
        <w:tc>
          <w:tcPr>
            <w:tcW w:w="1808" w:type="dxa"/>
          </w:tcPr>
          <w:p w:rsidR="0041047A" w:rsidRPr="0035404B" w:rsidRDefault="0041047A" w:rsidP="0035404B">
            <w:pPr>
              <w:jc w:val="left"/>
              <w:rPr>
                <w:rFonts w:ascii="Lao UI" w:hAnsi="Lao UI" w:cs="Lao UI"/>
                <w:szCs w:val="22"/>
              </w:rPr>
            </w:pPr>
          </w:p>
        </w:tc>
      </w:tr>
    </w:tbl>
    <w:p w:rsidR="0041047A" w:rsidRPr="0035404B" w:rsidRDefault="0041047A" w:rsidP="00504F5B">
      <w:pPr>
        <w:pBdr>
          <w:bottom w:val="single" w:sz="4" w:space="1" w:color="auto"/>
        </w:pBdr>
        <w:jc w:val="left"/>
        <w:rPr>
          <w:rFonts w:ascii="Lao UI" w:hAnsi="Lao UI" w:cs="Lao UI"/>
          <w:szCs w:val="22"/>
        </w:rPr>
      </w:pPr>
    </w:p>
    <w:p w:rsidR="00B97AB0" w:rsidRPr="00AE51A4" w:rsidRDefault="00B97AB0" w:rsidP="00E13E35">
      <w:pPr>
        <w:pStyle w:val="Titre2"/>
      </w:pPr>
    </w:p>
    <w:p w:rsidR="0041047A" w:rsidRPr="00526AB6" w:rsidRDefault="002D122E" w:rsidP="0035404B">
      <w:pPr>
        <w:jc w:val="left"/>
        <w:rPr>
          <w:rFonts w:ascii="Lao UI" w:hAnsi="Lao UI" w:cs="Lao UI"/>
          <w:b/>
          <w:color w:val="FF0000"/>
          <w:u w:val="single"/>
        </w:rPr>
      </w:pPr>
      <w:r>
        <w:rPr>
          <w:rFonts w:ascii="Lao UI" w:hAnsi="Lao UI" w:cs="Lao UI"/>
          <w:b/>
          <w:u w:val="single"/>
        </w:rPr>
        <w:t>Ordre du jour :</w:t>
      </w:r>
    </w:p>
    <w:p w:rsidR="0041047A" w:rsidRPr="002D122E" w:rsidRDefault="002D122E" w:rsidP="0035404B">
      <w:pPr>
        <w:pStyle w:val="Paragraphedeliste"/>
        <w:numPr>
          <w:ilvl w:val="0"/>
          <w:numId w:val="23"/>
        </w:numPr>
        <w:jc w:val="left"/>
        <w:rPr>
          <w:rFonts w:ascii="Lao UI" w:hAnsi="Lao UI" w:cs="Lao UI"/>
        </w:rPr>
      </w:pPr>
      <w:r>
        <w:rPr>
          <w:rFonts w:ascii="Lao UI" w:hAnsi="Lao UI" w:cs="Lao UI"/>
        </w:rPr>
        <w:t>Etats des lieux des différents départements(forces, faiblesses, départements)</w:t>
      </w:r>
    </w:p>
    <w:p w:rsidR="0006316C" w:rsidRPr="002D122E" w:rsidRDefault="002D122E" w:rsidP="0006316C">
      <w:pPr>
        <w:pStyle w:val="Paragraphedeliste"/>
        <w:numPr>
          <w:ilvl w:val="0"/>
          <w:numId w:val="23"/>
        </w:numPr>
        <w:jc w:val="left"/>
        <w:rPr>
          <w:rFonts w:ascii="Lao UI" w:hAnsi="Lao UI" w:cs="Lao UI"/>
        </w:rPr>
      </w:pPr>
      <w:r>
        <w:rPr>
          <w:rFonts w:ascii="Lao UI" w:hAnsi="Lao UI" w:cs="Lao UI"/>
        </w:rPr>
        <w:t>Preparation pour les prochianes activités(discussion,proposition, partage des tâches,</w:t>
      </w:r>
      <w:r w:rsidR="00C14BC4">
        <w:rPr>
          <w:rFonts w:ascii="Lao UI" w:hAnsi="Lao UI" w:cs="Lao UI"/>
        </w:rPr>
        <w:t>établissements deadline à respecter</w:t>
      </w:r>
      <w:r w:rsidR="003E3900">
        <w:rPr>
          <w:rFonts w:ascii="Lao UI" w:hAnsi="Lao UI" w:cs="Lao UI"/>
        </w:rPr>
        <w:t>)</w:t>
      </w:r>
    </w:p>
    <w:p w:rsidR="0041047A" w:rsidRPr="002D122E" w:rsidRDefault="00C14BC4" w:rsidP="0035404B">
      <w:pPr>
        <w:pStyle w:val="Paragraphedeliste"/>
        <w:numPr>
          <w:ilvl w:val="0"/>
          <w:numId w:val="23"/>
        </w:numPr>
        <w:jc w:val="left"/>
        <w:rPr>
          <w:rFonts w:ascii="Lao UI" w:hAnsi="Lao UI" w:cs="Lao UI"/>
        </w:rPr>
      </w:pPr>
      <w:r>
        <w:rPr>
          <w:rFonts w:ascii="Lao UI" w:hAnsi="Lao UI" w:cs="Lao UI"/>
        </w:rPr>
        <w:t>Divers</w:t>
      </w:r>
    </w:p>
    <w:p w:rsidR="008408FC" w:rsidRPr="002D122E" w:rsidRDefault="008408FC" w:rsidP="0035404B">
      <w:pPr>
        <w:pStyle w:val="Paragraphedeliste"/>
        <w:jc w:val="left"/>
        <w:rPr>
          <w:rFonts w:ascii="Lao UI" w:hAnsi="Lao UI" w:cs="Lao UI"/>
        </w:rPr>
      </w:pPr>
    </w:p>
    <w:p w:rsidR="0041047A" w:rsidRPr="00C14BC4" w:rsidRDefault="00C874A9" w:rsidP="0035404B">
      <w:pPr>
        <w:jc w:val="left"/>
        <w:rPr>
          <w:rFonts w:ascii="Lao UI" w:hAnsi="Lao UI" w:cs="Lao UI"/>
        </w:rPr>
      </w:pPr>
      <w:r w:rsidRPr="00C14BC4">
        <w:rPr>
          <w:rFonts w:ascii="Lao UI" w:hAnsi="Lao UI" w:cs="Lao UI"/>
        </w:rPr>
        <w:t>La</w:t>
      </w:r>
      <w:r w:rsidR="0081632E" w:rsidRPr="00C14BC4">
        <w:rPr>
          <w:rFonts w:ascii="Lao UI" w:hAnsi="Lao UI" w:cs="Lao UI"/>
        </w:rPr>
        <w:t xml:space="preserve"> </w:t>
      </w:r>
      <w:r w:rsidRPr="00C14BC4">
        <w:rPr>
          <w:rFonts w:ascii="Lao UI" w:hAnsi="Lao UI" w:cs="Lao UI"/>
        </w:rPr>
        <w:t>SUM</w:t>
      </w:r>
      <w:r w:rsidR="00526AB6" w:rsidRPr="00C14BC4">
        <w:rPr>
          <w:rFonts w:ascii="Lao UI" w:hAnsi="Lao UI" w:cs="Lao UI"/>
        </w:rPr>
        <w:t>, présidente de séance,</w:t>
      </w:r>
      <w:r w:rsidR="0081632E" w:rsidRPr="00C14BC4">
        <w:rPr>
          <w:rFonts w:ascii="Lao UI" w:hAnsi="Lao UI" w:cs="Lao UI"/>
        </w:rPr>
        <w:t xml:space="preserve"> a commencé la réunion </w:t>
      </w:r>
      <w:r w:rsidR="00840DA2" w:rsidRPr="00C14BC4">
        <w:rPr>
          <w:rFonts w:ascii="Lao UI" w:hAnsi="Lao UI" w:cs="Lao UI"/>
        </w:rPr>
        <w:t>avec les salutations d’usage</w:t>
      </w:r>
      <w:r w:rsidR="0081632E" w:rsidRPr="00C14BC4">
        <w:rPr>
          <w:rFonts w:ascii="Lao UI" w:hAnsi="Lao UI" w:cs="Lao UI"/>
        </w:rPr>
        <w:t xml:space="preserve"> et a fait </w:t>
      </w:r>
      <w:r w:rsidR="00526AB6" w:rsidRPr="00C14BC4">
        <w:rPr>
          <w:rFonts w:ascii="Lao UI" w:hAnsi="Lao UI" w:cs="Lao UI"/>
        </w:rPr>
        <w:t xml:space="preserve">le </w:t>
      </w:r>
      <w:r w:rsidR="002E5039">
        <w:rPr>
          <w:rFonts w:ascii="Lao UI" w:hAnsi="Lao UI" w:cs="Lao UI"/>
        </w:rPr>
        <w:t>rappel de l’ordre du jour puis donna les règles à respecter pour la prise de parole à travers des émoticônes…</w:t>
      </w:r>
    </w:p>
    <w:p w:rsidR="005F4744" w:rsidRPr="001F2BDC" w:rsidRDefault="005F4744" w:rsidP="00AE1A09">
      <w:pPr>
        <w:pStyle w:val="Titre1"/>
        <w:rPr>
          <w:lang w:val="fr-FR"/>
        </w:rPr>
      </w:pPr>
    </w:p>
    <w:p w:rsidR="00EE530C" w:rsidRDefault="00EE530C" w:rsidP="00E13E35">
      <w:pPr>
        <w:pStyle w:val="Titre2"/>
      </w:pPr>
    </w:p>
    <w:p w:rsidR="005F4744" w:rsidRPr="00E13E35" w:rsidRDefault="00E13E35" w:rsidP="00E13E35">
      <w:pPr>
        <w:pStyle w:val="Titre2"/>
        <w:ind w:left="0" w:firstLine="0"/>
      </w:pPr>
      <w:r>
        <w:t>Etats de Lieux des différents départements ;</w:t>
      </w:r>
    </w:p>
    <w:p w:rsidR="005715EF" w:rsidRDefault="00E13E35" w:rsidP="00A47822">
      <w:pPr>
        <w:pStyle w:val="Paragraphedeliste"/>
        <w:numPr>
          <w:ilvl w:val="0"/>
          <w:numId w:val="30"/>
        </w:numPr>
        <w:jc w:val="left"/>
        <w:rPr>
          <w:rFonts w:ascii="Lao UI" w:hAnsi="Lao UI" w:cs="Lao UI"/>
          <w:szCs w:val="22"/>
        </w:rPr>
      </w:pPr>
      <w:r>
        <w:rPr>
          <w:rFonts w:ascii="Lao UI" w:hAnsi="Lao UI" w:cs="Lao UI"/>
          <w:szCs w:val="22"/>
        </w:rPr>
        <w:t>La VP OGX commença à établir l’etat des lieux des différents départements :</w:t>
      </w:r>
    </w:p>
    <w:p w:rsidR="00E13E35" w:rsidRDefault="00E13E35" w:rsidP="00547361">
      <w:pPr>
        <w:pStyle w:val="Paragraphedeliste"/>
        <w:numPr>
          <w:ilvl w:val="0"/>
          <w:numId w:val="30"/>
        </w:numPr>
        <w:jc w:val="left"/>
        <w:rPr>
          <w:rFonts w:ascii="Lao UI" w:hAnsi="Lao UI" w:cs="Lao UI"/>
          <w:szCs w:val="22"/>
        </w:rPr>
      </w:pPr>
      <w:r>
        <w:rPr>
          <w:rFonts w:ascii="Lao UI" w:hAnsi="Lao UI" w:cs="Lao UI"/>
          <w:szCs w:val="22"/>
        </w:rPr>
        <w:lastRenderedPageBreak/>
        <w:t>« Bon appart la deuxieme réunion tenue ou les membres</w:t>
      </w:r>
      <w:r w:rsidR="00B733FF">
        <w:rPr>
          <w:rFonts w:ascii="Lao UI" w:hAnsi="Lao UI" w:cs="Lao UI"/>
          <w:szCs w:val="22"/>
        </w:rPr>
        <w:t xml:space="preserve"> ont fait part deleurs inquiétudes, ce qui a été pris en compte, nous allons prendre des mesures nécessaires pour cela. La campagne qui devrait commencer la semaine prochaine(on a besoin de tout le monde)</w:t>
      </w:r>
    </w:p>
    <w:p w:rsidR="00A247DA" w:rsidRDefault="002E5039" w:rsidP="00E13E35">
      <w:pPr>
        <w:pStyle w:val="Paragraphedeliste"/>
        <w:ind w:left="1353"/>
        <w:jc w:val="left"/>
        <w:rPr>
          <w:rFonts w:ascii="Lao UI" w:hAnsi="Lao UI" w:cs="Lao UI"/>
          <w:szCs w:val="22"/>
        </w:rPr>
      </w:pPr>
      <w:r>
        <w:rPr>
          <w:rFonts w:ascii="Lao UI" w:hAnsi="Lao UI" w:cs="Lao UI"/>
          <w:szCs w:val="22"/>
        </w:rPr>
        <w:t>La formation expa est pour bientôt et les cours d’anglais que OGX doit organiser pour toute l’entiré et qui voudra en faire parti…</w:t>
      </w:r>
    </w:p>
    <w:p w:rsidR="002E5039" w:rsidRDefault="002E5039" w:rsidP="002E5039">
      <w:pPr>
        <w:pStyle w:val="Paragraphedeliste"/>
        <w:ind w:left="1353"/>
        <w:jc w:val="left"/>
        <w:rPr>
          <w:rFonts w:ascii="Lao UI" w:hAnsi="Lao UI" w:cs="Lao UI"/>
          <w:szCs w:val="22"/>
        </w:rPr>
      </w:pPr>
      <w:r>
        <w:rPr>
          <w:rFonts w:ascii="Lao UI" w:hAnsi="Lao UI" w:cs="Lao UI"/>
          <w:szCs w:val="22"/>
        </w:rPr>
        <w:t>Voilà actuellement ce que l’on peut retenir de OGX¨ »</w:t>
      </w:r>
    </w:p>
    <w:p w:rsidR="001F2BDC" w:rsidRDefault="001F2BDC" w:rsidP="002E5039">
      <w:pPr>
        <w:pStyle w:val="Paragraphedeliste"/>
        <w:ind w:left="1353"/>
        <w:jc w:val="left"/>
        <w:rPr>
          <w:rFonts w:ascii="Lao UI" w:hAnsi="Lao UI" w:cs="Lao UI"/>
          <w:szCs w:val="22"/>
        </w:rPr>
      </w:pPr>
    </w:p>
    <w:p w:rsidR="00443AB8" w:rsidRDefault="00443AB8" w:rsidP="002E5039">
      <w:pPr>
        <w:pStyle w:val="Paragraphedeliste"/>
        <w:ind w:left="1353"/>
        <w:jc w:val="left"/>
        <w:rPr>
          <w:rFonts w:ascii="Lao UI" w:hAnsi="Lao UI" w:cs="Lao UI"/>
          <w:szCs w:val="22"/>
        </w:rPr>
      </w:pPr>
      <w:r>
        <w:rPr>
          <w:rFonts w:ascii="Lao UI" w:hAnsi="Lao UI" w:cs="Lao UI"/>
          <w:szCs w:val="22"/>
        </w:rPr>
        <w:t>La VP IGV donna l’etat des lieux de son département : « Mon département, on a réunion demain. On prevoyait aussi une formation en anglais et sur expa. Après l’application des TLs on voulait lancer celle du OC pour la semaine du cœur. On avait pensé à une formation sur le business plan en 48H et payant mais demain nous allons officialiser</w:t>
      </w:r>
      <w:r w:rsidR="00E97DF4">
        <w:rPr>
          <w:rFonts w:ascii="Lao UI" w:hAnsi="Lao UI" w:cs="Lao UI"/>
          <w:szCs w:val="22"/>
        </w:rPr>
        <w:t>. »</w:t>
      </w:r>
    </w:p>
    <w:p w:rsidR="00E97DF4" w:rsidRDefault="00E97DF4" w:rsidP="002E5039">
      <w:pPr>
        <w:pStyle w:val="Paragraphedeliste"/>
        <w:ind w:left="1353"/>
        <w:jc w:val="left"/>
        <w:rPr>
          <w:rFonts w:ascii="Lao UI" w:hAnsi="Lao UI" w:cs="Lao UI"/>
          <w:szCs w:val="22"/>
        </w:rPr>
      </w:pPr>
    </w:p>
    <w:p w:rsidR="00E97DF4" w:rsidRDefault="00E97DF4" w:rsidP="002E5039">
      <w:pPr>
        <w:pStyle w:val="Paragraphedeliste"/>
        <w:ind w:left="1353"/>
        <w:jc w:val="left"/>
        <w:rPr>
          <w:rFonts w:ascii="Lao UI" w:hAnsi="Lao UI" w:cs="Lao UI"/>
          <w:szCs w:val="22"/>
        </w:rPr>
      </w:pPr>
      <w:r>
        <w:rPr>
          <w:rFonts w:ascii="Lao UI" w:hAnsi="Lao UI" w:cs="Lao UI"/>
          <w:szCs w:val="22"/>
        </w:rPr>
        <w:t>SUM relança en lui demandant quels sont les forces et les faiblesses et besoins de son département.</w:t>
      </w:r>
    </w:p>
    <w:p w:rsidR="00E97DF4" w:rsidRDefault="00E97DF4" w:rsidP="002E5039">
      <w:pPr>
        <w:pStyle w:val="Paragraphedeliste"/>
        <w:ind w:left="1353"/>
        <w:jc w:val="left"/>
        <w:rPr>
          <w:rFonts w:ascii="Lao UI" w:hAnsi="Lao UI" w:cs="Lao UI"/>
          <w:szCs w:val="22"/>
        </w:rPr>
      </w:pPr>
    </w:p>
    <w:p w:rsidR="00E97DF4" w:rsidRDefault="00E97DF4" w:rsidP="002E5039">
      <w:pPr>
        <w:pStyle w:val="Paragraphedeliste"/>
        <w:ind w:left="1353"/>
        <w:jc w:val="left"/>
        <w:rPr>
          <w:rFonts w:ascii="Lao UI" w:hAnsi="Lao UI" w:cs="Lao UI"/>
          <w:szCs w:val="22"/>
        </w:rPr>
      </w:pPr>
      <w:r>
        <w:rPr>
          <w:rFonts w:ascii="Lao UI" w:hAnsi="Lao UI" w:cs="Lao UI"/>
          <w:szCs w:val="22"/>
        </w:rPr>
        <w:t>VP IGV : « Nos besoins c’est surtout dans la partie communication c’est-à-dire les affiches et malheureusement personne ne maitrise photoshop dans le département. Et pour les forces, ils sont intelligents et engagés.</w:t>
      </w:r>
      <w:r w:rsidR="00EE201D">
        <w:rPr>
          <w:rFonts w:ascii="Lao UI" w:hAnsi="Lao UI" w:cs="Lao UI"/>
          <w:szCs w:val="22"/>
        </w:rPr>
        <w:t xml:space="preserve"> Quant au faiblesse, ils ne sont pas encore formés.</w:t>
      </w:r>
      <w:r>
        <w:rPr>
          <w:rFonts w:ascii="Lao UI" w:hAnsi="Lao UI" w:cs="Lao UI"/>
          <w:szCs w:val="22"/>
        </w:rPr>
        <w:t> »</w:t>
      </w:r>
    </w:p>
    <w:p w:rsidR="00E97DF4" w:rsidRDefault="00E97DF4" w:rsidP="002E5039">
      <w:pPr>
        <w:pStyle w:val="Paragraphedeliste"/>
        <w:ind w:left="1353"/>
        <w:jc w:val="left"/>
        <w:rPr>
          <w:rFonts w:ascii="Lao UI" w:hAnsi="Lao UI" w:cs="Lao UI"/>
          <w:szCs w:val="22"/>
        </w:rPr>
      </w:pPr>
    </w:p>
    <w:p w:rsidR="00E97DF4" w:rsidRDefault="00E97DF4" w:rsidP="002E5039">
      <w:pPr>
        <w:pStyle w:val="Paragraphedeliste"/>
        <w:ind w:left="1353"/>
        <w:jc w:val="left"/>
        <w:rPr>
          <w:rFonts w:ascii="Lao UI" w:hAnsi="Lao UI" w:cs="Lao UI"/>
          <w:szCs w:val="22"/>
        </w:rPr>
      </w:pPr>
      <w:r>
        <w:rPr>
          <w:rFonts w:ascii="Lao UI" w:hAnsi="Lao UI" w:cs="Lao UI"/>
          <w:szCs w:val="22"/>
        </w:rPr>
        <w:t>La VP PM fit la présentation de son département comme suit : </w:t>
      </w:r>
    </w:p>
    <w:p w:rsidR="00E97DF4" w:rsidRDefault="00E97DF4" w:rsidP="002E5039">
      <w:pPr>
        <w:pStyle w:val="Paragraphedeliste"/>
        <w:ind w:left="1353"/>
        <w:jc w:val="left"/>
        <w:rPr>
          <w:rFonts w:ascii="Lao UI" w:hAnsi="Lao UI" w:cs="Lao UI"/>
          <w:szCs w:val="22"/>
        </w:rPr>
      </w:pPr>
      <w:r>
        <w:rPr>
          <w:rFonts w:ascii="Lao UI" w:hAnsi="Lao UI" w:cs="Lao UI"/>
          <w:szCs w:val="22"/>
        </w:rPr>
        <w:t xml:space="preserve">« Forces : </w:t>
      </w:r>
      <w:r w:rsidR="00844B9F">
        <w:rPr>
          <w:rFonts w:ascii="Lao UI" w:hAnsi="Lao UI" w:cs="Lao UI"/>
          <w:szCs w:val="22"/>
        </w:rPr>
        <w:t>maitrise de département, sont plus réactifs lorsqu’ils sont face à face ou lorsqu’on leur donnz des travaux individuels.</w:t>
      </w:r>
    </w:p>
    <w:p w:rsidR="00E97DF4" w:rsidRDefault="00844B9F" w:rsidP="002E5039">
      <w:pPr>
        <w:pStyle w:val="Paragraphedeliste"/>
        <w:ind w:left="1353"/>
        <w:jc w:val="left"/>
        <w:rPr>
          <w:rFonts w:ascii="Lao UI" w:hAnsi="Lao UI" w:cs="Lao UI"/>
          <w:szCs w:val="22"/>
        </w:rPr>
      </w:pPr>
      <w:r>
        <w:rPr>
          <w:rFonts w:ascii="Lao UI" w:hAnsi="Lao UI" w:cs="Lao UI"/>
          <w:szCs w:val="22"/>
        </w:rPr>
        <w:t>Faiblesses : « Ils font du ‘je m’en foutisme’, ignorent les messages et se disent tout le temps occupé, attendant la dernière minute.</w:t>
      </w:r>
    </w:p>
    <w:p w:rsidR="00844B9F" w:rsidRDefault="00844B9F" w:rsidP="002E5039">
      <w:pPr>
        <w:pStyle w:val="Paragraphedeliste"/>
        <w:ind w:left="1353"/>
        <w:jc w:val="left"/>
        <w:rPr>
          <w:rFonts w:ascii="Lao UI" w:hAnsi="Lao UI" w:cs="Lao UI"/>
          <w:szCs w:val="22"/>
        </w:rPr>
      </w:pPr>
      <w:r>
        <w:rPr>
          <w:rFonts w:ascii="Lao UI" w:hAnsi="Lao UI" w:cs="Lao UI"/>
          <w:szCs w:val="22"/>
        </w:rPr>
        <w:t>Besoins : de collaborer avec les autre départements(genre visiter comme lorsque OGX nous avait invité).</w:t>
      </w:r>
    </w:p>
    <w:p w:rsidR="00844B9F" w:rsidRDefault="00844B9F" w:rsidP="002E5039">
      <w:pPr>
        <w:pStyle w:val="Paragraphedeliste"/>
        <w:ind w:left="1353"/>
        <w:jc w:val="left"/>
        <w:rPr>
          <w:rFonts w:ascii="Lao UI" w:hAnsi="Lao UI" w:cs="Lao UI"/>
          <w:szCs w:val="22"/>
        </w:rPr>
      </w:pPr>
      <w:r>
        <w:rPr>
          <w:rFonts w:ascii="Lao UI" w:hAnsi="Lao UI" w:cs="Lao UI"/>
          <w:szCs w:val="22"/>
        </w:rPr>
        <w:t>Solutions : être toujours derrière ex et les motiver tous les jours. »</w:t>
      </w:r>
    </w:p>
    <w:p w:rsidR="00844B9F" w:rsidRDefault="00844B9F" w:rsidP="002E5039">
      <w:pPr>
        <w:pStyle w:val="Paragraphedeliste"/>
        <w:ind w:left="1353"/>
        <w:jc w:val="left"/>
        <w:rPr>
          <w:rFonts w:ascii="Lao UI" w:hAnsi="Lao UI" w:cs="Lao UI"/>
          <w:szCs w:val="22"/>
        </w:rPr>
      </w:pPr>
    </w:p>
    <w:p w:rsidR="00844B9F" w:rsidRDefault="00844B9F" w:rsidP="002E5039">
      <w:pPr>
        <w:pStyle w:val="Paragraphedeliste"/>
        <w:ind w:left="1353"/>
        <w:jc w:val="left"/>
        <w:rPr>
          <w:rFonts w:ascii="Lao UI" w:hAnsi="Lao UI" w:cs="Lao UI"/>
          <w:szCs w:val="22"/>
        </w:rPr>
      </w:pPr>
      <w:r>
        <w:rPr>
          <w:rFonts w:ascii="Lao UI" w:hAnsi="Lao UI" w:cs="Lao UI"/>
          <w:szCs w:val="22"/>
        </w:rPr>
        <w:t>Puis s’en suivit de la présentation du VP MAC : « Bon moi en ce moment, mon département est nickel. On a besoin de formations sur les logiciels que MAC a besoin, si on a ça tout va marcher.</w:t>
      </w:r>
    </w:p>
    <w:p w:rsidR="00844B9F" w:rsidRDefault="00844B9F" w:rsidP="002E5039">
      <w:pPr>
        <w:pStyle w:val="Paragraphedeliste"/>
        <w:ind w:left="1353"/>
        <w:jc w:val="left"/>
        <w:rPr>
          <w:rFonts w:ascii="Lao UI" w:hAnsi="Lao UI" w:cs="Lao UI"/>
          <w:szCs w:val="22"/>
        </w:rPr>
      </w:pPr>
      <w:r>
        <w:rPr>
          <w:rFonts w:ascii="Lao UI" w:hAnsi="Lao UI" w:cs="Lao UI"/>
          <w:szCs w:val="22"/>
        </w:rPr>
        <w:t>Pour les faiblesses c’est la même chose, ils faut qu’on les prenne individuellement pour que chacun fasse son job, ils n’ont pas tendance à réagir en m</w:t>
      </w:r>
      <w:r w:rsidR="007C5561">
        <w:rPr>
          <w:rFonts w:ascii="Lao UI" w:hAnsi="Lao UI" w:cs="Lao UI"/>
          <w:szCs w:val="22"/>
        </w:rPr>
        <w:t>ême temps dans le groupe »</w:t>
      </w:r>
    </w:p>
    <w:p w:rsidR="00844B9F" w:rsidRDefault="00844B9F" w:rsidP="002E5039">
      <w:pPr>
        <w:pStyle w:val="Paragraphedeliste"/>
        <w:ind w:left="1353"/>
        <w:jc w:val="left"/>
        <w:rPr>
          <w:rFonts w:ascii="Lao UI" w:hAnsi="Lao UI" w:cs="Lao UI"/>
          <w:szCs w:val="22"/>
        </w:rPr>
      </w:pPr>
    </w:p>
    <w:p w:rsidR="001F2BDC" w:rsidRDefault="001F2BDC" w:rsidP="001F2BDC">
      <w:pPr>
        <w:pStyle w:val="Paragraphedeliste"/>
        <w:ind w:left="2073"/>
        <w:jc w:val="left"/>
        <w:rPr>
          <w:rFonts w:ascii="Lao UI" w:hAnsi="Lao UI" w:cs="Lao UI"/>
          <w:szCs w:val="22"/>
        </w:rPr>
      </w:pPr>
    </w:p>
    <w:p w:rsidR="001F2BDC" w:rsidRDefault="001F2BDC" w:rsidP="002E5039">
      <w:pPr>
        <w:pStyle w:val="Paragraphedeliste"/>
        <w:ind w:left="1353"/>
        <w:jc w:val="left"/>
        <w:rPr>
          <w:rFonts w:ascii="Lao UI" w:hAnsi="Lao UI" w:cs="Lao UI"/>
          <w:szCs w:val="22"/>
        </w:rPr>
      </w:pPr>
    </w:p>
    <w:p w:rsidR="001F2BDC" w:rsidRDefault="001F2BDC" w:rsidP="001F2BDC">
      <w:pPr>
        <w:pStyle w:val="Paragraphedeliste"/>
        <w:ind w:left="2793"/>
        <w:jc w:val="left"/>
        <w:rPr>
          <w:rFonts w:ascii="Lao UI" w:hAnsi="Lao UI" w:cs="Lao UI"/>
          <w:szCs w:val="22"/>
        </w:rPr>
      </w:pPr>
    </w:p>
    <w:p w:rsidR="001F2BDC" w:rsidRDefault="001F2BDC" w:rsidP="002E5039">
      <w:pPr>
        <w:pStyle w:val="Paragraphedeliste"/>
        <w:ind w:left="1353"/>
        <w:jc w:val="left"/>
        <w:rPr>
          <w:rFonts w:ascii="Lao UI" w:hAnsi="Lao UI" w:cs="Lao UI"/>
          <w:szCs w:val="22"/>
        </w:rPr>
      </w:pPr>
    </w:p>
    <w:p w:rsidR="00547361" w:rsidRDefault="00547361" w:rsidP="002E5039">
      <w:pPr>
        <w:pStyle w:val="Paragraphedeliste"/>
        <w:ind w:left="1353"/>
        <w:jc w:val="left"/>
        <w:rPr>
          <w:rFonts w:ascii="Lao UI" w:hAnsi="Lao UI" w:cs="Lao UI"/>
          <w:szCs w:val="22"/>
        </w:rPr>
      </w:pPr>
    </w:p>
    <w:p w:rsidR="00547361" w:rsidRPr="00547361" w:rsidRDefault="00547361" w:rsidP="00547361">
      <w:pPr>
        <w:jc w:val="left"/>
        <w:rPr>
          <w:rFonts w:ascii="Lao UI" w:hAnsi="Lao UI" w:cs="Lao UI"/>
          <w:szCs w:val="22"/>
        </w:rPr>
      </w:pPr>
      <w:r>
        <w:rPr>
          <w:rFonts w:ascii="Lao UI" w:hAnsi="Lao UI" w:cs="Lao UI"/>
          <w:szCs w:val="22"/>
        </w:rPr>
        <w:t xml:space="preserve">       </w:t>
      </w:r>
    </w:p>
    <w:p w:rsidR="00A47822" w:rsidRDefault="00A47822" w:rsidP="00E13E35">
      <w:pPr>
        <w:pStyle w:val="Titre2"/>
      </w:pPr>
    </w:p>
    <w:p w:rsidR="00D06B11" w:rsidRPr="000E4D7E" w:rsidRDefault="00D06B11" w:rsidP="00E13E35">
      <w:pPr>
        <w:pStyle w:val="Titre2"/>
      </w:pPr>
      <w:r w:rsidRPr="000E4D7E">
        <w:t xml:space="preserve">TOP </w:t>
      </w:r>
      <w:r w:rsidR="0041047A" w:rsidRPr="000E4D7E">
        <w:t>2</w:t>
      </w:r>
      <w:r w:rsidR="00600E01" w:rsidRPr="000E4D7E">
        <w:t xml:space="preserve"> : </w:t>
      </w:r>
      <w:r w:rsidR="00F612F9">
        <w:t>Preparation pour les prochaines activités</w:t>
      </w:r>
      <w:r w:rsidR="00E24AA5">
        <w:t> :</w:t>
      </w:r>
    </w:p>
    <w:p w:rsidR="00AE388E" w:rsidRDefault="00AE388E" w:rsidP="00AE388E">
      <w:pPr>
        <w:pStyle w:val="Paragraphedeliste"/>
        <w:numPr>
          <w:ilvl w:val="0"/>
          <w:numId w:val="30"/>
        </w:numPr>
        <w:jc w:val="left"/>
        <w:rPr>
          <w:rFonts w:ascii="Lao UI" w:hAnsi="Lao UI" w:cs="Lao UI"/>
          <w:szCs w:val="22"/>
        </w:rPr>
      </w:pPr>
      <w:r>
        <w:rPr>
          <w:rFonts w:ascii="Lao UI" w:hAnsi="Lao UI" w:cs="Lao UI"/>
          <w:szCs w:val="22"/>
        </w:rPr>
        <w:t>La SUM relança en demandant aux autres membres du bureau s’ils avaient des questions à poser au VP OGX d’apès son compte-rendu…</w:t>
      </w:r>
    </w:p>
    <w:p w:rsidR="00AE388E" w:rsidRPr="00A47822" w:rsidRDefault="00AE388E" w:rsidP="00AE388E">
      <w:pPr>
        <w:pStyle w:val="Paragraphedeliste"/>
        <w:numPr>
          <w:ilvl w:val="0"/>
          <w:numId w:val="30"/>
        </w:numPr>
        <w:jc w:val="left"/>
        <w:rPr>
          <w:rFonts w:ascii="Lao UI" w:hAnsi="Lao UI" w:cs="Lao UI"/>
          <w:szCs w:val="22"/>
        </w:rPr>
      </w:pPr>
      <w:r>
        <w:rPr>
          <w:rFonts w:ascii="Lao UI" w:hAnsi="Lao UI" w:cs="Lao UI"/>
          <w:szCs w:val="22"/>
        </w:rPr>
        <w:t>La VP PM posa la question : « As-tu déjà contacter quelqu’un pour faire la formation, où en es tu pour le showcasing »</w:t>
      </w:r>
    </w:p>
    <w:p w:rsidR="00AE388E" w:rsidRDefault="001F2BDC" w:rsidP="00AE388E">
      <w:pPr>
        <w:pStyle w:val="Paragraphedeliste"/>
        <w:numPr>
          <w:ilvl w:val="0"/>
          <w:numId w:val="30"/>
        </w:numPr>
        <w:jc w:val="left"/>
        <w:rPr>
          <w:rFonts w:ascii="Lao UI" w:hAnsi="Lao UI" w:cs="Lao UI"/>
          <w:szCs w:val="22"/>
        </w:rPr>
      </w:pPr>
      <w:r>
        <w:rPr>
          <w:rFonts w:ascii="Lao UI" w:hAnsi="Lao UI" w:cs="Lao UI"/>
          <w:szCs w:val="22"/>
        </w:rPr>
        <w:t>La VP OGX : « Oui, Ngo(MCVP</w:t>
      </w:r>
      <w:r w:rsidR="00AE388E">
        <w:rPr>
          <w:rFonts w:ascii="Lao UI" w:hAnsi="Lao UI" w:cs="Lao UI"/>
          <w:szCs w:val="22"/>
        </w:rPr>
        <w:t xml:space="preserve"> OGET) verra avec SUM ; Le showcase est en cours ça sera le ramadan, histoire de préparer pendanr ce temps il y aura la campagne virtuelle et le tour des écoles »</w:t>
      </w:r>
    </w:p>
    <w:p w:rsidR="00AE388E" w:rsidRDefault="00AE388E" w:rsidP="00AE388E">
      <w:pPr>
        <w:pStyle w:val="Paragraphedeliste"/>
        <w:numPr>
          <w:ilvl w:val="0"/>
          <w:numId w:val="30"/>
        </w:numPr>
        <w:jc w:val="left"/>
        <w:rPr>
          <w:rFonts w:ascii="Lao UI" w:hAnsi="Lao UI" w:cs="Lao UI"/>
          <w:szCs w:val="22"/>
        </w:rPr>
      </w:pPr>
      <w:r>
        <w:rPr>
          <w:rFonts w:ascii="Lao UI" w:hAnsi="Lao UI" w:cs="Lao UI"/>
          <w:szCs w:val="22"/>
        </w:rPr>
        <w:t>La SUM posa les questions suivantes : « comment vont se passer les cours d’anglais, seront-ils payants ou non ? Pourqoi faire le showcasing après le ramadan »</w:t>
      </w:r>
    </w:p>
    <w:p w:rsidR="00AE388E" w:rsidRDefault="00AE388E" w:rsidP="00AE388E">
      <w:pPr>
        <w:pStyle w:val="Paragraphedeliste"/>
        <w:numPr>
          <w:ilvl w:val="0"/>
          <w:numId w:val="30"/>
        </w:numPr>
        <w:jc w:val="left"/>
        <w:rPr>
          <w:rFonts w:ascii="Lao UI" w:hAnsi="Lao UI" w:cs="Lao UI"/>
          <w:szCs w:val="22"/>
        </w:rPr>
      </w:pPr>
      <w:r>
        <w:rPr>
          <w:rFonts w:ascii="Lao UI" w:hAnsi="Lao UI" w:cs="Lao UI"/>
          <w:szCs w:val="22"/>
        </w:rPr>
        <w:t>La VP OGX répondit que les formations seront soumis à une participation 1</w:t>
      </w:r>
      <w:r>
        <w:rPr>
          <w:rFonts w:ascii="Lao UI" w:hAnsi="Lao UI" w:cs="Lao UI"/>
          <w:szCs w:val="22"/>
        </w:rPr>
        <w:tab/>
        <w:t>symbolique, et que l’on ne pouvait pas faire quelque chose car le ramadan est déjà là et que sinon nous pourrions organiser une journée d’information dans chacune des écoles.</w:t>
      </w:r>
    </w:p>
    <w:p w:rsidR="00AE388E" w:rsidRDefault="00AE388E" w:rsidP="00AE388E">
      <w:pPr>
        <w:pStyle w:val="Paragraphedeliste"/>
        <w:numPr>
          <w:ilvl w:val="0"/>
          <w:numId w:val="30"/>
        </w:numPr>
        <w:jc w:val="left"/>
        <w:rPr>
          <w:rFonts w:ascii="Lao UI" w:hAnsi="Lao UI" w:cs="Lao UI"/>
          <w:szCs w:val="22"/>
        </w:rPr>
      </w:pPr>
      <w:r>
        <w:rPr>
          <w:rFonts w:ascii="Lao UI" w:hAnsi="Lao UI" w:cs="Lao UI"/>
          <w:szCs w:val="22"/>
        </w:rPr>
        <w:t>SUM lui demanda ses besoins pour le showcasing, le prix de la paricipation pour la formation den anglais, ainsi que les dates pour les différents événements.</w:t>
      </w:r>
    </w:p>
    <w:p w:rsidR="00AE388E" w:rsidRDefault="00AE388E" w:rsidP="00AE388E">
      <w:pPr>
        <w:pStyle w:val="Paragraphedeliste"/>
        <w:numPr>
          <w:ilvl w:val="0"/>
          <w:numId w:val="30"/>
        </w:numPr>
        <w:jc w:val="left"/>
        <w:rPr>
          <w:rFonts w:ascii="Lao UI" w:hAnsi="Lao UI" w:cs="Lao UI"/>
          <w:szCs w:val="22"/>
        </w:rPr>
      </w:pPr>
      <w:r>
        <w:rPr>
          <w:rFonts w:ascii="Lao UI" w:hAnsi="Lao UI" w:cs="Lao UI"/>
          <w:szCs w:val="22"/>
        </w:rPr>
        <w:t>OGX répondit qu’il fallait se réunir avec le OC qui sera mis en place et demanda si SUM pouvait l’aider pour les applications</w:t>
      </w:r>
    </w:p>
    <w:p w:rsidR="00AE388E" w:rsidRDefault="00AE388E" w:rsidP="00AE388E">
      <w:pPr>
        <w:pStyle w:val="Paragraphedeliste"/>
        <w:numPr>
          <w:ilvl w:val="0"/>
          <w:numId w:val="30"/>
        </w:numPr>
        <w:jc w:val="left"/>
        <w:rPr>
          <w:rFonts w:ascii="Lao UI" w:hAnsi="Lao UI" w:cs="Lao UI"/>
          <w:szCs w:val="22"/>
        </w:rPr>
      </w:pPr>
      <w:r>
        <w:rPr>
          <w:rFonts w:ascii="Lao UI" w:hAnsi="Lao UI" w:cs="Lao UI"/>
          <w:szCs w:val="22"/>
        </w:rPr>
        <w:t>SUM répondit qu’il vallait, vu la situation,mieux que l’on fixe une date et travailler en conséquence de cela et rappella que pour les applications le département PM était là pour ça aussi</w:t>
      </w:r>
      <w:r w:rsidR="00BF5906">
        <w:rPr>
          <w:rFonts w:ascii="Lao UI" w:hAnsi="Lao UI" w:cs="Lao UI"/>
          <w:szCs w:val="22"/>
        </w:rPr>
        <w:t xml:space="preserve"> et lui demanda pour quelle date voulait elle que les applications soient lançées.</w:t>
      </w:r>
    </w:p>
    <w:p w:rsidR="00BF5906" w:rsidRDefault="00BF5906" w:rsidP="00AE388E">
      <w:pPr>
        <w:pStyle w:val="Paragraphedeliste"/>
        <w:numPr>
          <w:ilvl w:val="0"/>
          <w:numId w:val="30"/>
        </w:numPr>
        <w:jc w:val="left"/>
        <w:rPr>
          <w:rFonts w:ascii="Lao UI" w:hAnsi="Lao UI" w:cs="Lao UI"/>
          <w:szCs w:val="22"/>
        </w:rPr>
      </w:pPr>
      <w:r>
        <w:rPr>
          <w:rFonts w:ascii="Lao UI" w:hAnsi="Lao UI" w:cs="Lao UI"/>
          <w:szCs w:val="22"/>
        </w:rPr>
        <w:t>La VP OGX rétorqua pour la semaine prochaine et donna une date entre mercredi, jeudi, vendredi.</w:t>
      </w:r>
    </w:p>
    <w:p w:rsidR="00BF5906" w:rsidRDefault="00BF5906" w:rsidP="00AE388E">
      <w:pPr>
        <w:pStyle w:val="Paragraphedeliste"/>
        <w:numPr>
          <w:ilvl w:val="0"/>
          <w:numId w:val="30"/>
        </w:numPr>
        <w:jc w:val="left"/>
        <w:rPr>
          <w:rFonts w:ascii="Lao UI" w:hAnsi="Lao UI" w:cs="Lao UI"/>
          <w:szCs w:val="22"/>
        </w:rPr>
      </w:pPr>
      <w:r>
        <w:rPr>
          <w:rFonts w:ascii="Lao UI" w:hAnsi="Lao UI" w:cs="Lao UI"/>
          <w:szCs w:val="22"/>
        </w:rPr>
        <w:t>SUM : » Il faut que tu travailles en collaboration avec Irène(VP PM), tu dois lui donner kes critères que les candidats doivent avoir ainsi que les tâches qu’ils auront à accomplir…Comme c’est jeudi il faudra lui donner ça au plus tard demain matin comme ça elle pourra travailler</w:t>
      </w:r>
      <w:r w:rsidR="002078A1">
        <w:rPr>
          <w:rFonts w:ascii="Lao UI" w:hAnsi="Lao UI" w:cs="Lao UI"/>
          <w:szCs w:val="22"/>
        </w:rPr>
        <w:t xml:space="preserve"> en conséquence. La date des cours d’anglais ? Le show-casing </w:t>
      </w:r>
    </w:p>
    <w:p w:rsidR="00EE201D" w:rsidRDefault="00EE201D" w:rsidP="00CE3009">
      <w:pPr>
        <w:pStyle w:val="Paragraphedeliste"/>
        <w:ind w:left="1211"/>
        <w:jc w:val="left"/>
        <w:rPr>
          <w:rFonts w:ascii="Lao UI" w:hAnsi="Lao UI" w:cs="Lao UI"/>
          <w:szCs w:val="22"/>
        </w:rPr>
      </w:pPr>
      <w:r>
        <w:rPr>
          <w:rFonts w:ascii="Lao UI" w:hAnsi="Lao UI" w:cs="Lao UI"/>
          <w:szCs w:val="22"/>
        </w:rPr>
        <w:t>A la fin de la réunion il a été décidé que la form</w:t>
      </w:r>
      <w:r w:rsidR="00CE3009">
        <w:rPr>
          <w:rFonts w:ascii="Lao UI" w:hAnsi="Lao UI" w:cs="Lao UI"/>
          <w:szCs w:val="22"/>
        </w:rPr>
        <w:t xml:space="preserve">ation en anglais sera organisé </w:t>
      </w:r>
      <w:r>
        <w:rPr>
          <w:rFonts w:ascii="Lao UI" w:hAnsi="Lao UI" w:cs="Lao UI"/>
          <w:szCs w:val="22"/>
        </w:rPr>
        <w:t>par les deux départements</w:t>
      </w:r>
      <w:r w:rsidR="00CE3009">
        <w:rPr>
          <w:rFonts w:ascii="Lao UI" w:hAnsi="Lao UI" w:cs="Lao UI"/>
          <w:szCs w:val="22"/>
        </w:rPr>
        <w:t xml:space="preserve"> échanges</w:t>
      </w:r>
      <w:r>
        <w:rPr>
          <w:rFonts w:ascii="Lao UI" w:hAnsi="Lao UI" w:cs="Lao UI"/>
          <w:szCs w:val="22"/>
        </w:rPr>
        <w:t xml:space="preserve">. Mais aucune date ne </w:t>
      </w:r>
      <w:r w:rsidR="00CE3009">
        <w:rPr>
          <w:rFonts w:ascii="Lao UI" w:hAnsi="Lao UI" w:cs="Lao UI"/>
          <w:szCs w:val="22"/>
        </w:rPr>
        <w:t>fut retenue du fait du manque de la dispertion des membres c’est  dire des présences non synchronisés</w:t>
      </w:r>
    </w:p>
    <w:p w:rsidR="00EE530C" w:rsidRPr="00CC7EDB" w:rsidRDefault="00CE3009" w:rsidP="00CC7EDB">
      <w:pPr>
        <w:pStyle w:val="Paragraphedeliste"/>
        <w:ind w:left="1211"/>
        <w:jc w:val="left"/>
        <w:rPr>
          <w:rFonts w:ascii="Lao UI" w:hAnsi="Lao UI" w:cs="Lao UI"/>
          <w:szCs w:val="22"/>
        </w:rPr>
      </w:pPr>
      <w:r>
        <w:rPr>
          <w:rFonts w:ascii="Lao UI" w:hAnsi="Lao UI" w:cs="Lao UI"/>
          <w:szCs w:val="22"/>
        </w:rPr>
        <w:t>La séance f</w:t>
      </w:r>
      <w:r w:rsidR="00CC7EDB">
        <w:rPr>
          <w:rFonts w:ascii="Lao UI" w:hAnsi="Lao UI" w:cs="Lao UI"/>
          <w:szCs w:val="22"/>
        </w:rPr>
        <w:t>ût levée et la proc</w:t>
      </w:r>
      <w:r>
        <w:rPr>
          <w:rFonts w:ascii="Lao UI" w:hAnsi="Lao UI" w:cs="Lao UI"/>
          <w:szCs w:val="22"/>
        </w:rPr>
        <w:t>ha</w:t>
      </w:r>
      <w:r w:rsidR="00CC7EDB">
        <w:rPr>
          <w:rFonts w:ascii="Lao UI" w:hAnsi="Lao UI" w:cs="Lao UI"/>
          <w:szCs w:val="22"/>
        </w:rPr>
        <w:t>ine pévu le samedi suivant.</w:t>
      </w:r>
    </w:p>
    <w:p w:rsidR="00731417" w:rsidRPr="00D14476" w:rsidRDefault="00731417" w:rsidP="00D14476">
      <w:pPr>
        <w:jc w:val="left"/>
        <w:rPr>
          <w:rFonts w:ascii="Lao UI" w:hAnsi="Lao UI" w:cs="Lao UI"/>
          <w:color w:val="FF0000"/>
          <w:szCs w:val="22"/>
        </w:rPr>
      </w:pPr>
    </w:p>
    <w:p w:rsidR="00731417" w:rsidRPr="00731417" w:rsidRDefault="00731417" w:rsidP="00731417">
      <w:pPr>
        <w:jc w:val="left"/>
        <w:rPr>
          <w:rFonts w:ascii="Lao UI" w:hAnsi="Lao UI" w:cs="Lao UI"/>
          <w:szCs w:val="22"/>
        </w:rPr>
      </w:pPr>
    </w:p>
    <w:tbl>
      <w:tblPr>
        <w:tblStyle w:val="Grilledutableau"/>
        <w:tblpPr w:leftFromText="141" w:rightFromText="141" w:horzAnchor="margin" w:tblpY="-1443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6"/>
        <w:gridCol w:w="1419"/>
      </w:tblGrid>
      <w:tr w:rsidR="00D14476" w:rsidRPr="00731417" w:rsidTr="00D14476">
        <w:trPr>
          <w:gridAfter w:val="1"/>
          <w:wAfter w:w="1419" w:type="dxa"/>
          <w:trHeight w:val="439"/>
        </w:trPr>
        <w:tc>
          <w:tcPr>
            <w:tcW w:w="4626" w:type="dxa"/>
            <w:vMerge w:val="restart"/>
            <w:tcBorders>
              <w:top w:val="single" w:sz="4" w:space="0" w:color="auto"/>
            </w:tcBorders>
          </w:tcPr>
          <w:p w:rsidR="00D14476" w:rsidRPr="002078A1" w:rsidRDefault="00D14476" w:rsidP="00B43F63">
            <w:pPr>
              <w:jc w:val="left"/>
              <w:rPr>
                <w:rFonts w:ascii="Lao UI" w:hAnsi="Lao UI" w:cs="Lao UI"/>
                <w:sz w:val="24"/>
                <w:szCs w:val="22"/>
              </w:rPr>
            </w:pPr>
          </w:p>
        </w:tc>
      </w:tr>
      <w:tr w:rsidR="00D14476" w:rsidRPr="00731417" w:rsidTr="00D14476">
        <w:trPr>
          <w:gridAfter w:val="1"/>
          <w:wAfter w:w="1419" w:type="dxa"/>
          <w:trHeight w:val="439"/>
        </w:trPr>
        <w:tc>
          <w:tcPr>
            <w:tcW w:w="4626" w:type="dxa"/>
            <w:vMerge/>
          </w:tcPr>
          <w:p w:rsidR="00D14476" w:rsidRPr="00731417" w:rsidRDefault="00D14476" w:rsidP="00B43F63">
            <w:pPr>
              <w:jc w:val="left"/>
              <w:rPr>
                <w:rFonts w:ascii="Lao UI" w:hAnsi="Lao UI" w:cs="Lao UI"/>
                <w:sz w:val="24"/>
                <w:szCs w:val="22"/>
              </w:rPr>
            </w:pPr>
          </w:p>
        </w:tc>
      </w:tr>
      <w:tr w:rsidR="00D14476" w:rsidRPr="00731417" w:rsidTr="00D14476">
        <w:trPr>
          <w:trHeight w:val="439"/>
        </w:trPr>
        <w:tc>
          <w:tcPr>
            <w:tcW w:w="4626" w:type="dxa"/>
            <w:vMerge/>
            <w:tcBorders>
              <w:bottom w:val="nil"/>
            </w:tcBorders>
          </w:tcPr>
          <w:p w:rsidR="00D14476" w:rsidRPr="00731417" w:rsidRDefault="00D14476" w:rsidP="00D14476">
            <w:pPr>
              <w:jc w:val="left"/>
              <w:rPr>
                <w:rFonts w:ascii="Lao UI" w:hAnsi="Lao UI" w:cs="Lao UI"/>
                <w:sz w:val="24"/>
                <w:szCs w:val="22"/>
              </w:rPr>
            </w:pPr>
          </w:p>
        </w:tc>
        <w:tc>
          <w:tcPr>
            <w:tcW w:w="1419" w:type="dxa"/>
            <w:tcBorders>
              <w:left w:val="nil"/>
              <w:bottom w:val="nil"/>
            </w:tcBorders>
          </w:tcPr>
          <w:p w:rsidR="00D14476" w:rsidRPr="002078A1" w:rsidRDefault="00D14476" w:rsidP="00D14476">
            <w:pPr>
              <w:jc w:val="left"/>
              <w:rPr>
                <w:rFonts w:ascii="Lao UI" w:hAnsi="Lao UI" w:cs="Lao UI"/>
                <w:b/>
                <w:color w:val="FF0000"/>
                <w:sz w:val="24"/>
                <w:szCs w:val="22"/>
              </w:rPr>
            </w:pPr>
          </w:p>
        </w:tc>
      </w:tr>
    </w:tbl>
    <w:p w:rsidR="008408FC" w:rsidRPr="0035404B" w:rsidRDefault="008408FC" w:rsidP="0035404B">
      <w:pPr>
        <w:jc w:val="left"/>
        <w:rPr>
          <w:rFonts w:ascii="Lao UI" w:hAnsi="Lao UI" w:cs="Lao UI"/>
          <w:b/>
          <w:szCs w:val="22"/>
        </w:rPr>
      </w:pPr>
    </w:p>
    <w:p w:rsidR="008408FC" w:rsidRDefault="008408FC" w:rsidP="0035404B">
      <w:pPr>
        <w:jc w:val="left"/>
        <w:rPr>
          <w:rFonts w:ascii="Lao UI" w:hAnsi="Lao UI" w:cs="Lao UI"/>
          <w:b/>
          <w:szCs w:val="22"/>
          <w:u w:val="single"/>
        </w:rPr>
      </w:pPr>
      <w:r w:rsidRPr="004E3672">
        <w:rPr>
          <w:rFonts w:ascii="Lao UI" w:hAnsi="Lao UI" w:cs="Lao UI"/>
          <w:b/>
          <w:szCs w:val="22"/>
          <w:u w:val="single"/>
        </w:rPr>
        <w:t>Le Président de séance</w:t>
      </w:r>
      <w:r w:rsidRPr="0035404B">
        <w:rPr>
          <w:rFonts w:ascii="Lao UI" w:hAnsi="Lao UI" w:cs="Lao UI"/>
          <w:szCs w:val="22"/>
        </w:rPr>
        <w:tab/>
      </w:r>
      <w:r w:rsidRPr="0035404B">
        <w:rPr>
          <w:rFonts w:ascii="Lao UI" w:hAnsi="Lao UI" w:cs="Lao UI"/>
          <w:szCs w:val="22"/>
        </w:rPr>
        <w:tab/>
      </w:r>
      <w:r w:rsidRPr="0035404B">
        <w:rPr>
          <w:rFonts w:ascii="Lao UI" w:hAnsi="Lao UI" w:cs="Lao UI"/>
          <w:szCs w:val="22"/>
        </w:rPr>
        <w:tab/>
      </w:r>
      <w:r w:rsidRPr="0035404B">
        <w:rPr>
          <w:rFonts w:ascii="Lao UI" w:hAnsi="Lao UI" w:cs="Lao UI"/>
          <w:szCs w:val="22"/>
        </w:rPr>
        <w:tab/>
      </w:r>
      <w:r w:rsidRPr="0035404B">
        <w:rPr>
          <w:rFonts w:ascii="Lao UI" w:hAnsi="Lao UI" w:cs="Lao UI"/>
          <w:szCs w:val="22"/>
        </w:rPr>
        <w:tab/>
      </w:r>
      <w:r w:rsidRPr="0035404B">
        <w:rPr>
          <w:rFonts w:ascii="Lao UI" w:hAnsi="Lao UI" w:cs="Lao UI"/>
          <w:szCs w:val="22"/>
        </w:rPr>
        <w:tab/>
      </w:r>
      <w:r w:rsidRPr="004E3672">
        <w:rPr>
          <w:rFonts w:ascii="Lao UI" w:hAnsi="Lao UI" w:cs="Lao UI"/>
          <w:b/>
          <w:szCs w:val="22"/>
          <w:u w:val="single"/>
        </w:rPr>
        <w:t>Le Secrétaire de séance</w:t>
      </w:r>
    </w:p>
    <w:p w:rsidR="00667866" w:rsidRPr="00CC7EDB" w:rsidRDefault="00CC7EDB" w:rsidP="00667866">
      <w:pPr>
        <w:jc w:val="left"/>
        <w:rPr>
          <w:rFonts w:ascii="Brush Script Std" w:hAnsi="Brush Script Std" w:cs="Lao UI"/>
          <w:b/>
          <w:szCs w:val="22"/>
        </w:rPr>
      </w:pPr>
      <w:r w:rsidRPr="00CC7EDB">
        <w:rPr>
          <w:rFonts w:ascii="Brush Script Std" w:hAnsi="Brush Script Std" w:cs="Lao UI"/>
          <w:szCs w:val="22"/>
        </w:rPr>
        <w:t>Aissatou Seck Diao</w:t>
      </w:r>
      <w:r w:rsidRPr="00CC7EDB">
        <w:rPr>
          <w:rFonts w:ascii="Brush Script Std" w:hAnsi="Brush Script Std" w:cs="Lao UI"/>
          <w:szCs w:val="22"/>
        </w:rPr>
        <w:t xml:space="preserve"> </w:t>
      </w:r>
      <w:r>
        <w:rPr>
          <w:rFonts w:ascii="Brush Script Std" w:hAnsi="Brush Script Std" w:cs="Lao UI"/>
          <w:szCs w:val="22"/>
        </w:rPr>
        <w:t xml:space="preserve">                                                             </w:t>
      </w:r>
      <w:r w:rsidR="00667866">
        <w:rPr>
          <w:rFonts w:ascii="Brush Script Std" w:hAnsi="Brush Script Std" w:cs="Lao UI"/>
          <w:szCs w:val="22"/>
        </w:rPr>
        <w:t>Aissatou</w:t>
      </w:r>
      <w:r w:rsidR="00667866" w:rsidRPr="00667866">
        <w:rPr>
          <w:rFonts w:ascii="Brush Script Std" w:hAnsi="Brush Script Std" w:cs="Lao UI"/>
          <w:szCs w:val="22"/>
        </w:rPr>
        <w:t xml:space="preserve"> </w:t>
      </w:r>
      <w:bookmarkStart w:id="0" w:name="_GoBack"/>
      <w:bookmarkEnd w:id="0"/>
      <w:r w:rsidR="00667866">
        <w:rPr>
          <w:rFonts w:ascii="Brush Script Std" w:hAnsi="Brush Script Std" w:cs="Lao UI"/>
          <w:szCs w:val="22"/>
        </w:rPr>
        <w:t>Seck Diao</w:t>
      </w:r>
    </w:p>
    <w:p w:rsidR="000E6978" w:rsidRPr="00667866" w:rsidRDefault="000E6978" w:rsidP="00D14476">
      <w:pPr>
        <w:jc w:val="left"/>
        <w:rPr>
          <w:rFonts w:ascii="Brush Script Std" w:hAnsi="Brush Script Std" w:cs="Lao UI"/>
          <w:b/>
          <w:szCs w:val="22"/>
        </w:rPr>
      </w:pPr>
    </w:p>
    <w:sectPr w:rsidR="000E6978" w:rsidRPr="00667866" w:rsidSect="005F4744">
      <w:headerReference w:type="even" r:id="rId8"/>
      <w:headerReference w:type="default" r:id="rId9"/>
      <w:footerReference w:type="even" r:id="rId10"/>
      <w:footerReference w:type="default" r:id="rId11"/>
      <w:headerReference w:type="first" r:id="rId12"/>
      <w:footerReference w:type="first" r:id="rId13"/>
      <w:pgSz w:w="11906" w:h="16838" w:code="9"/>
      <w:pgMar w:top="1560" w:right="1558" w:bottom="1418" w:left="1418" w:header="680" w:footer="284"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06965" w:rsidRDefault="00306965">
      <w:pPr>
        <w:spacing w:after="0"/>
      </w:pPr>
      <w:r>
        <w:separator/>
      </w:r>
    </w:p>
  </w:endnote>
  <w:endnote w:type="continuationSeparator" w:id="0">
    <w:p w:rsidR="00306965" w:rsidRDefault="0030696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Lao UI">
    <w:altName w:val="Segoe UI"/>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dobe Garamond Pro Bold">
    <w:panose1 w:val="00000000000000000000"/>
    <w:charset w:val="00"/>
    <w:family w:val="roman"/>
    <w:notTrueType/>
    <w:pitch w:val="variable"/>
    <w:sig w:usb0="00000007" w:usb1="00000001" w:usb2="00000000" w:usb3="00000000" w:csb0="00000093" w:csb1="00000000"/>
  </w:font>
  <w:font w:name="Brush Script Std">
    <w:panose1 w:val="00000000000000000000"/>
    <w:charset w:val="00"/>
    <w:family w:val="script"/>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7361" w:rsidRDefault="00547361">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35881954"/>
      <w:docPartObj>
        <w:docPartGallery w:val="Page Numbers (Bottom of Page)"/>
        <w:docPartUnique/>
      </w:docPartObj>
    </w:sdtPr>
    <w:sdtEndPr/>
    <w:sdtContent>
      <w:p w:rsidR="00660C7E" w:rsidRDefault="00C21C11">
        <w:pPr>
          <w:pStyle w:val="Pieddepage"/>
          <w:jc w:val="center"/>
        </w:pPr>
        <w:r>
          <w:rPr>
            <w:lang w:eastAsia="fr-FR"/>
          </w:rPr>
          <w:drawing>
            <wp:anchor distT="0" distB="0" distL="114300" distR="114300" simplePos="0" relativeHeight="251666431" behindDoc="0" locked="0" layoutInCell="1" allowOverlap="1">
              <wp:simplePos x="0" y="0"/>
              <wp:positionH relativeFrom="column">
                <wp:posOffset>5773003</wp:posOffset>
              </wp:positionH>
              <wp:positionV relativeFrom="page">
                <wp:posOffset>9860621</wp:posOffset>
              </wp:positionV>
              <wp:extent cx="728980" cy="728980"/>
              <wp:effectExtent l="0" t="0" r="0" b="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iffon d'or logo AIESEC UTH.jpg"/>
                      <pic:cNvPicPr/>
                    </pic:nvPicPr>
                    <pic:blipFill>
                      <a:blip r:embed="rId1">
                        <a:extLst>
                          <a:ext uri="{28A0092B-C50C-407E-A947-70E740481C1C}">
                            <a14:useLocalDpi xmlns:a14="http://schemas.microsoft.com/office/drawing/2010/main" val="0"/>
                          </a:ext>
                        </a:extLst>
                      </a:blip>
                      <a:stretch>
                        <a:fillRect/>
                      </a:stretch>
                    </pic:blipFill>
                    <pic:spPr>
                      <a:xfrm>
                        <a:off x="0" y="0"/>
                        <a:ext cx="728980" cy="728980"/>
                      </a:xfrm>
                      <a:prstGeom prst="rect">
                        <a:avLst/>
                      </a:prstGeom>
                    </pic:spPr>
                  </pic:pic>
                </a:graphicData>
              </a:graphic>
              <wp14:sizeRelH relativeFrom="margin">
                <wp14:pctWidth>0</wp14:pctWidth>
              </wp14:sizeRelH>
              <wp14:sizeRelV relativeFrom="margin">
                <wp14:pctHeight>0</wp14:pctHeight>
              </wp14:sizeRelV>
            </wp:anchor>
          </w:drawing>
        </w:r>
        <w:r w:rsidR="00742DCE">
          <w:rPr>
            <w:lang w:eastAsia="fr-FR"/>
          </w:rPr>
          <mc:AlternateContent>
            <mc:Choice Requires="wpg">
              <w:drawing>
                <wp:anchor distT="0" distB="0" distL="114300" distR="114300" simplePos="0" relativeHeight="251665407" behindDoc="0" locked="0" layoutInCell="1" allowOverlap="1">
                  <wp:simplePos x="0" y="0"/>
                  <wp:positionH relativeFrom="margin">
                    <wp:align>left</wp:align>
                  </wp:positionH>
                  <wp:positionV relativeFrom="page">
                    <wp:align>bottom</wp:align>
                  </wp:positionV>
                  <wp:extent cx="436880" cy="716915"/>
                  <wp:effectExtent l="0" t="0" r="20320" b="26035"/>
                  <wp:wrapNone/>
                  <wp:docPr id="5" name="Groupe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a:solidFill>
                            <a:srgbClr val="0070C0"/>
                          </a:solidFill>
                        </wpg:grpSpPr>
                        <wps:wsp>
                          <wps:cNvPr id="6" name="AutoShape 77"/>
                          <wps:cNvCnPr>
                            <a:cxnSpLocks noChangeShapeType="1"/>
                          </wps:cNvCnPr>
                          <wps:spPr bwMode="auto">
                            <a:xfrm flipV="1">
                              <a:off x="2111" y="15387"/>
                              <a:ext cx="0" cy="441"/>
                            </a:xfrm>
                            <a:prstGeom prst="straightConnector1">
                              <a:avLst/>
                            </a:prstGeom>
                            <a:grpFill/>
                            <a:ln w="9525">
                              <a:solidFill>
                                <a:srgbClr val="00B0F0"/>
                              </a:solidFill>
                              <a:round/>
                              <a:headEnd/>
                              <a:tailEnd/>
                            </a:ln>
                            <a:extLst/>
                          </wps:spPr>
                          <wps:bodyPr/>
                        </wps:wsp>
                        <wps:wsp>
                          <wps:cNvPr id="7" name="Rectangle 78"/>
                          <wps:cNvSpPr>
                            <a:spLocks noChangeArrowheads="1"/>
                          </wps:cNvSpPr>
                          <wps:spPr bwMode="auto">
                            <a:xfrm>
                              <a:off x="1743" y="14699"/>
                              <a:ext cx="688" cy="688"/>
                            </a:xfrm>
                            <a:prstGeom prst="rect">
                              <a:avLst/>
                            </a:prstGeom>
                            <a:grpFill/>
                            <a:ln w="9525">
                              <a:solidFill>
                                <a:srgbClr val="00B0F0"/>
                              </a:solidFill>
                              <a:miter lim="800000"/>
                              <a:headEnd/>
                              <a:tailEnd/>
                            </a:ln>
                            <a:extLst/>
                          </wps:spPr>
                          <wps:txbx>
                            <w:txbxContent>
                              <w:p w:rsidR="00742DCE" w:rsidRPr="009B38E5" w:rsidRDefault="00742DCE">
                                <w:pPr>
                                  <w:pStyle w:val="Pieddepage"/>
                                  <w:jc w:val="center"/>
                                  <w:rPr>
                                    <w:color w:val="FFFFFF" w:themeColor="background1"/>
                                    <w:sz w:val="28"/>
                                    <w:szCs w:val="28"/>
                                  </w:rPr>
                                </w:pPr>
                                <w:r w:rsidRPr="009B38E5">
                                  <w:rPr>
                                    <w:color w:val="FFFFFF" w:themeColor="background1"/>
                                    <w:sz w:val="28"/>
                                    <w:szCs w:val="28"/>
                                  </w:rPr>
                                  <w:fldChar w:fldCharType="begin"/>
                                </w:r>
                                <w:r w:rsidRPr="009B38E5">
                                  <w:rPr>
                                    <w:color w:val="FFFFFF" w:themeColor="background1"/>
                                    <w:sz w:val="28"/>
                                    <w:szCs w:val="28"/>
                                  </w:rPr>
                                  <w:instrText>PAGE    \* MERGEFORMAT</w:instrText>
                                </w:r>
                                <w:r w:rsidRPr="009B38E5">
                                  <w:rPr>
                                    <w:color w:val="FFFFFF" w:themeColor="background1"/>
                                    <w:sz w:val="28"/>
                                    <w:szCs w:val="28"/>
                                  </w:rPr>
                                  <w:fldChar w:fldCharType="separate"/>
                                </w:r>
                                <w:r w:rsidR="00306965">
                                  <w:rPr>
                                    <w:color w:val="FFFFFF" w:themeColor="background1"/>
                                    <w:sz w:val="28"/>
                                    <w:szCs w:val="28"/>
                                  </w:rPr>
                                  <w:t>1</w:t>
                                </w:r>
                                <w:r w:rsidRPr="009B38E5">
                                  <w:rPr>
                                    <w:color w:val="FFFFFF" w:themeColor="background1"/>
                                    <w:sz w:val="28"/>
                                    <w:szCs w:val="28"/>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e 5" o:spid="_x0000_s1026" style="position:absolute;left:0;text-align:left;margin-left:0;margin-top:0;width:34.4pt;height:56.45pt;z-index:251665407;mso-position-horizontal:lef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vppsUAAADaAAAADwAAAGRycy9kb3ducmV2LnhtbESPW2vCQBSE34X+h+UUfBHdKMVL6ipW&#10;KBbfvPb1kD1NUrNn0+zWRH+9Kwg+DjPzDTOdN6YQZ6pcbllBvxeBIE6szjlVsN99dscgnEfWWFgm&#10;BRdyMJ+9tKYYa1vzhs5bn4oAYRejgsz7MpbSJRkZdD1bEgfvx1YGfZBVKnWFdYCbQg6iaCgN5hwW&#10;MixpmVFy2v4bBWbysd51vv/6x9Hhmrxt6tV+8LtSqv3aLN5BeGr8M/xof2kFQ7hfCTdAz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jvppsUAAADaAAAADwAAAAAAAAAA&#10;AAAAAAChAgAAZHJzL2Rvd25yZXYueG1sUEsFBgAAAAAEAAQA+QAAAJMDAAAAAA==&#10;" strokecolor="#00b0f0"/>
                  <v:rect id="Rectangle 78" o:spid="_x0000_s1028" style="position:absolute;left:1743;top:14699;width:688;height: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rxr8MA&#10;AADaAAAADwAAAGRycy9kb3ducmV2LnhtbESPzWrDMBCE74G+g9hCL6GW80MTO1FCKBRybJI250Xa&#10;2G6tlbDU2Hn7qlDIcZiZb5j1drCtuFIXGscKJlkOglg703Cl4OP09rwEESKywdYxKbhRgO3mYbTG&#10;0rieD3Q9xkokCIcSFdQx+lLKoGuyGDLniZN3cZ3FmGRXSdNhn+C2ldM8f5EWG04LNXp6rUl/H3+s&#10;An/WxeIzzM78Xiz32vdf8+n4pNTT47BbgYg0xHv4v703ChbwdyXdAL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7rxr8MAAADaAAAADwAAAAAAAAAAAAAAAACYAgAAZHJzL2Rv&#10;d25yZXYueG1sUEsFBgAAAAAEAAQA9QAAAIgDAAAAAA==&#10;" filled="f" strokecolor="#00b0f0">
                    <v:textbox>
                      <w:txbxContent>
                        <w:p w:rsidR="00742DCE" w:rsidRPr="009B38E5" w:rsidRDefault="00742DCE">
                          <w:pPr>
                            <w:pStyle w:val="Pieddepage"/>
                            <w:jc w:val="center"/>
                            <w:rPr>
                              <w:color w:val="FFFFFF" w:themeColor="background1"/>
                              <w:sz w:val="28"/>
                              <w:szCs w:val="28"/>
                            </w:rPr>
                          </w:pPr>
                          <w:r w:rsidRPr="009B38E5">
                            <w:rPr>
                              <w:color w:val="FFFFFF" w:themeColor="background1"/>
                              <w:sz w:val="28"/>
                              <w:szCs w:val="28"/>
                            </w:rPr>
                            <w:fldChar w:fldCharType="begin"/>
                          </w:r>
                          <w:r w:rsidRPr="009B38E5">
                            <w:rPr>
                              <w:color w:val="FFFFFF" w:themeColor="background1"/>
                              <w:sz w:val="28"/>
                              <w:szCs w:val="28"/>
                            </w:rPr>
                            <w:instrText>PAGE    \* MERGEFORMAT</w:instrText>
                          </w:r>
                          <w:r w:rsidRPr="009B38E5">
                            <w:rPr>
                              <w:color w:val="FFFFFF" w:themeColor="background1"/>
                              <w:sz w:val="28"/>
                              <w:szCs w:val="28"/>
                            </w:rPr>
                            <w:fldChar w:fldCharType="separate"/>
                          </w:r>
                          <w:r w:rsidR="00306965">
                            <w:rPr>
                              <w:color w:val="FFFFFF" w:themeColor="background1"/>
                              <w:sz w:val="28"/>
                              <w:szCs w:val="28"/>
                            </w:rPr>
                            <w:t>1</w:t>
                          </w:r>
                          <w:r w:rsidRPr="009B38E5">
                            <w:rPr>
                              <w:color w:val="FFFFFF" w:themeColor="background1"/>
                              <w:sz w:val="28"/>
                              <w:szCs w:val="28"/>
                            </w:rPr>
                            <w:fldChar w:fldCharType="end"/>
                          </w:r>
                        </w:p>
                      </w:txbxContent>
                    </v:textbox>
                  </v:rect>
                  <w10:wrap anchorx="margin" anchory="page"/>
                </v:group>
              </w:pict>
            </mc:Fallback>
          </mc:AlternateContent>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7361" w:rsidRDefault="00547361">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06965" w:rsidRDefault="00306965">
      <w:pPr>
        <w:spacing w:after="0"/>
      </w:pPr>
      <w:r>
        <w:separator/>
      </w:r>
    </w:p>
  </w:footnote>
  <w:footnote w:type="continuationSeparator" w:id="0">
    <w:p w:rsidR="00306965" w:rsidRDefault="00306965">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7361" w:rsidRDefault="00547361">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0C7E" w:rsidRPr="00E7419C" w:rsidRDefault="00680DAB">
    <w:pPr>
      <w:pStyle w:val="En-tte"/>
      <w:rPr>
        <w:b/>
        <w:color w:val="0070C0"/>
      </w:rPr>
    </w:pPr>
    <w:r>
      <w:rPr>
        <w:rFonts w:ascii="Lao UI" w:hAnsi="Lao UI" w:cs="Lao UI"/>
        <w:b/>
        <w:color w:val="00B0F0"/>
        <w:sz w:val="52"/>
        <w:lang w:eastAsia="fr-FR"/>
      </w:rPr>
      <w:drawing>
        <wp:anchor distT="0" distB="0" distL="114300" distR="114300" simplePos="0" relativeHeight="251663359" behindDoc="0" locked="0" layoutInCell="1" allowOverlap="1" wp14:anchorId="415EA0EE" wp14:editId="6650A100">
          <wp:simplePos x="0" y="0"/>
          <wp:positionH relativeFrom="column">
            <wp:posOffset>5486467</wp:posOffset>
          </wp:positionH>
          <wp:positionV relativeFrom="paragraph">
            <wp:posOffset>-324096</wp:posOffset>
          </wp:positionV>
          <wp:extent cx="695960" cy="695960"/>
          <wp:effectExtent l="0" t="0" r="8890" b="889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20171209-WA0088.jpg"/>
                  <pic:cNvPicPr/>
                </pic:nvPicPr>
                <pic:blipFill>
                  <a:blip r:embed="rId1">
                    <a:extLst>
                      <a:ext uri="{28A0092B-C50C-407E-A947-70E740481C1C}">
                        <a14:useLocalDpi xmlns:a14="http://schemas.microsoft.com/office/drawing/2010/main" val="0"/>
                      </a:ext>
                    </a:extLst>
                  </a:blip>
                  <a:stretch>
                    <a:fillRect/>
                  </a:stretch>
                </pic:blipFill>
                <pic:spPr>
                  <a:xfrm>
                    <a:off x="0" y="0"/>
                    <a:ext cx="695960" cy="695960"/>
                  </a:xfrm>
                  <a:prstGeom prst="rect">
                    <a:avLst/>
                  </a:prstGeom>
                </pic:spPr>
              </pic:pic>
            </a:graphicData>
          </a:graphic>
          <wp14:sizeRelH relativeFrom="margin">
            <wp14:pctWidth>0</wp14:pctWidth>
          </wp14:sizeRelH>
          <wp14:sizeRelV relativeFrom="margin">
            <wp14:pctHeight>0</wp14:pctHeight>
          </wp14:sizeRelV>
        </wp:anchor>
      </w:drawing>
    </w:r>
    <w:r w:rsidR="00660C7E" w:rsidRPr="00E7419C">
      <w:rPr>
        <w:color w:val="0070C0"/>
        <w:lang w:eastAsia="fr-FR"/>
      </w:rPr>
      <w:drawing>
        <wp:anchor distT="0" distB="0" distL="114300" distR="114300" simplePos="0" relativeHeight="251661311" behindDoc="0" locked="0" layoutInCell="1" allowOverlap="1">
          <wp:simplePos x="0" y="0"/>
          <wp:positionH relativeFrom="column">
            <wp:posOffset>-873428</wp:posOffset>
          </wp:positionH>
          <wp:positionV relativeFrom="paragraph">
            <wp:posOffset>-360238</wp:posOffset>
          </wp:positionV>
          <wp:extent cx="1531455" cy="238539"/>
          <wp:effectExtent l="1905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IESEC_Blue_Logo (1).png"/>
                  <pic:cNvPicPr/>
                </pic:nvPicPr>
                <pic:blipFill>
                  <a:blip r:embed="rId2">
                    <a:extLst>
                      <a:ext uri="{28A0092B-C50C-407E-A947-70E740481C1C}">
                        <a14:useLocalDpi xmlns:a14="http://schemas.microsoft.com/office/drawing/2010/main" val="0"/>
                      </a:ext>
                    </a:extLst>
                  </a:blip>
                  <a:stretch>
                    <a:fillRect/>
                  </a:stretch>
                </pic:blipFill>
                <pic:spPr>
                  <a:xfrm>
                    <a:off x="0" y="0"/>
                    <a:ext cx="1531455" cy="238539"/>
                  </a:xfrm>
                  <a:prstGeom prst="rect">
                    <a:avLst/>
                  </a:prstGeom>
                </pic:spPr>
              </pic:pic>
            </a:graphicData>
          </a:graphic>
        </wp:anchor>
      </w:drawing>
    </w:r>
    <w:r w:rsidR="00660C7E" w:rsidRPr="00E7419C">
      <w:rPr>
        <w:color w:val="0070C0"/>
      </w:rPr>
      <w:t xml:space="preserve">                                                            </w:t>
    </w:r>
    <w:r>
      <w:rPr>
        <w:color w:val="0070C0"/>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7361" w:rsidRDefault="00547361">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3E1D8F"/>
    <w:multiLevelType w:val="hybridMultilevel"/>
    <w:tmpl w:val="72E63CCA"/>
    <w:lvl w:ilvl="0" w:tplc="040C000B">
      <w:start w:val="1"/>
      <w:numFmt w:val="bullet"/>
      <w:lvlText w:val=""/>
      <w:lvlJc w:val="left"/>
      <w:pPr>
        <w:ind w:left="1211" w:hanging="360"/>
      </w:pPr>
      <w:rPr>
        <w:rFonts w:ascii="Wingdings" w:hAnsi="Wingdings" w:hint="default"/>
      </w:rPr>
    </w:lvl>
    <w:lvl w:ilvl="1" w:tplc="040C0003" w:tentative="1">
      <w:start w:val="1"/>
      <w:numFmt w:val="bullet"/>
      <w:lvlText w:val="o"/>
      <w:lvlJc w:val="left"/>
      <w:pPr>
        <w:ind w:left="1931" w:hanging="360"/>
      </w:pPr>
      <w:rPr>
        <w:rFonts w:ascii="Courier New" w:hAnsi="Courier New" w:cs="Courier New" w:hint="default"/>
      </w:rPr>
    </w:lvl>
    <w:lvl w:ilvl="2" w:tplc="040C0005" w:tentative="1">
      <w:start w:val="1"/>
      <w:numFmt w:val="bullet"/>
      <w:lvlText w:val=""/>
      <w:lvlJc w:val="left"/>
      <w:pPr>
        <w:ind w:left="2651" w:hanging="360"/>
      </w:pPr>
      <w:rPr>
        <w:rFonts w:ascii="Wingdings" w:hAnsi="Wingdings" w:hint="default"/>
      </w:rPr>
    </w:lvl>
    <w:lvl w:ilvl="3" w:tplc="040C0001" w:tentative="1">
      <w:start w:val="1"/>
      <w:numFmt w:val="bullet"/>
      <w:lvlText w:val=""/>
      <w:lvlJc w:val="left"/>
      <w:pPr>
        <w:ind w:left="3371" w:hanging="360"/>
      </w:pPr>
      <w:rPr>
        <w:rFonts w:ascii="Symbol" w:hAnsi="Symbol" w:hint="default"/>
      </w:rPr>
    </w:lvl>
    <w:lvl w:ilvl="4" w:tplc="040C0003" w:tentative="1">
      <w:start w:val="1"/>
      <w:numFmt w:val="bullet"/>
      <w:lvlText w:val="o"/>
      <w:lvlJc w:val="left"/>
      <w:pPr>
        <w:ind w:left="4091" w:hanging="360"/>
      </w:pPr>
      <w:rPr>
        <w:rFonts w:ascii="Courier New" w:hAnsi="Courier New" w:cs="Courier New" w:hint="default"/>
      </w:rPr>
    </w:lvl>
    <w:lvl w:ilvl="5" w:tplc="040C0005" w:tentative="1">
      <w:start w:val="1"/>
      <w:numFmt w:val="bullet"/>
      <w:lvlText w:val=""/>
      <w:lvlJc w:val="left"/>
      <w:pPr>
        <w:ind w:left="4811" w:hanging="360"/>
      </w:pPr>
      <w:rPr>
        <w:rFonts w:ascii="Wingdings" w:hAnsi="Wingdings" w:hint="default"/>
      </w:rPr>
    </w:lvl>
    <w:lvl w:ilvl="6" w:tplc="040C0001" w:tentative="1">
      <w:start w:val="1"/>
      <w:numFmt w:val="bullet"/>
      <w:lvlText w:val=""/>
      <w:lvlJc w:val="left"/>
      <w:pPr>
        <w:ind w:left="5531" w:hanging="360"/>
      </w:pPr>
      <w:rPr>
        <w:rFonts w:ascii="Symbol" w:hAnsi="Symbol" w:hint="default"/>
      </w:rPr>
    </w:lvl>
    <w:lvl w:ilvl="7" w:tplc="040C0003" w:tentative="1">
      <w:start w:val="1"/>
      <w:numFmt w:val="bullet"/>
      <w:lvlText w:val="o"/>
      <w:lvlJc w:val="left"/>
      <w:pPr>
        <w:ind w:left="6251" w:hanging="360"/>
      </w:pPr>
      <w:rPr>
        <w:rFonts w:ascii="Courier New" w:hAnsi="Courier New" w:cs="Courier New" w:hint="default"/>
      </w:rPr>
    </w:lvl>
    <w:lvl w:ilvl="8" w:tplc="040C0005" w:tentative="1">
      <w:start w:val="1"/>
      <w:numFmt w:val="bullet"/>
      <w:lvlText w:val=""/>
      <w:lvlJc w:val="left"/>
      <w:pPr>
        <w:ind w:left="6971" w:hanging="360"/>
      </w:pPr>
      <w:rPr>
        <w:rFonts w:ascii="Wingdings" w:hAnsi="Wingdings" w:hint="default"/>
      </w:rPr>
    </w:lvl>
  </w:abstractNum>
  <w:abstractNum w:abstractNumId="1" w15:restartNumberingAfterBreak="0">
    <w:nsid w:val="0C7D3C0C"/>
    <w:multiLevelType w:val="hybridMultilevel"/>
    <w:tmpl w:val="9BD8230E"/>
    <w:lvl w:ilvl="0" w:tplc="040C000B">
      <w:start w:val="1"/>
      <w:numFmt w:val="bullet"/>
      <w:lvlText w:val=""/>
      <w:lvlJc w:val="left"/>
      <w:pPr>
        <w:ind w:left="1494" w:hanging="360"/>
      </w:pPr>
      <w:rPr>
        <w:rFonts w:ascii="Wingdings" w:hAnsi="Wingdings" w:hint="default"/>
      </w:rPr>
    </w:lvl>
    <w:lvl w:ilvl="1" w:tplc="040C0003" w:tentative="1">
      <w:start w:val="1"/>
      <w:numFmt w:val="bullet"/>
      <w:lvlText w:val="o"/>
      <w:lvlJc w:val="left"/>
      <w:pPr>
        <w:ind w:left="2214" w:hanging="360"/>
      </w:pPr>
      <w:rPr>
        <w:rFonts w:ascii="Courier New" w:hAnsi="Courier New" w:cs="Courier New" w:hint="default"/>
      </w:rPr>
    </w:lvl>
    <w:lvl w:ilvl="2" w:tplc="040C0005" w:tentative="1">
      <w:start w:val="1"/>
      <w:numFmt w:val="bullet"/>
      <w:lvlText w:val=""/>
      <w:lvlJc w:val="left"/>
      <w:pPr>
        <w:ind w:left="2934" w:hanging="360"/>
      </w:pPr>
      <w:rPr>
        <w:rFonts w:ascii="Wingdings" w:hAnsi="Wingdings" w:hint="default"/>
      </w:rPr>
    </w:lvl>
    <w:lvl w:ilvl="3" w:tplc="040C0001" w:tentative="1">
      <w:start w:val="1"/>
      <w:numFmt w:val="bullet"/>
      <w:lvlText w:val=""/>
      <w:lvlJc w:val="left"/>
      <w:pPr>
        <w:ind w:left="3654" w:hanging="360"/>
      </w:pPr>
      <w:rPr>
        <w:rFonts w:ascii="Symbol" w:hAnsi="Symbol" w:hint="default"/>
      </w:rPr>
    </w:lvl>
    <w:lvl w:ilvl="4" w:tplc="040C0003" w:tentative="1">
      <w:start w:val="1"/>
      <w:numFmt w:val="bullet"/>
      <w:lvlText w:val="o"/>
      <w:lvlJc w:val="left"/>
      <w:pPr>
        <w:ind w:left="4374" w:hanging="360"/>
      </w:pPr>
      <w:rPr>
        <w:rFonts w:ascii="Courier New" w:hAnsi="Courier New" w:cs="Courier New" w:hint="default"/>
      </w:rPr>
    </w:lvl>
    <w:lvl w:ilvl="5" w:tplc="040C0005" w:tentative="1">
      <w:start w:val="1"/>
      <w:numFmt w:val="bullet"/>
      <w:lvlText w:val=""/>
      <w:lvlJc w:val="left"/>
      <w:pPr>
        <w:ind w:left="5094" w:hanging="360"/>
      </w:pPr>
      <w:rPr>
        <w:rFonts w:ascii="Wingdings" w:hAnsi="Wingdings" w:hint="default"/>
      </w:rPr>
    </w:lvl>
    <w:lvl w:ilvl="6" w:tplc="040C0001" w:tentative="1">
      <w:start w:val="1"/>
      <w:numFmt w:val="bullet"/>
      <w:lvlText w:val=""/>
      <w:lvlJc w:val="left"/>
      <w:pPr>
        <w:ind w:left="5814" w:hanging="360"/>
      </w:pPr>
      <w:rPr>
        <w:rFonts w:ascii="Symbol" w:hAnsi="Symbol" w:hint="default"/>
      </w:rPr>
    </w:lvl>
    <w:lvl w:ilvl="7" w:tplc="040C0003" w:tentative="1">
      <w:start w:val="1"/>
      <w:numFmt w:val="bullet"/>
      <w:lvlText w:val="o"/>
      <w:lvlJc w:val="left"/>
      <w:pPr>
        <w:ind w:left="6534" w:hanging="360"/>
      </w:pPr>
      <w:rPr>
        <w:rFonts w:ascii="Courier New" w:hAnsi="Courier New" w:cs="Courier New" w:hint="default"/>
      </w:rPr>
    </w:lvl>
    <w:lvl w:ilvl="8" w:tplc="040C0005" w:tentative="1">
      <w:start w:val="1"/>
      <w:numFmt w:val="bullet"/>
      <w:lvlText w:val=""/>
      <w:lvlJc w:val="left"/>
      <w:pPr>
        <w:ind w:left="7254" w:hanging="360"/>
      </w:pPr>
      <w:rPr>
        <w:rFonts w:ascii="Wingdings" w:hAnsi="Wingdings" w:hint="default"/>
      </w:rPr>
    </w:lvl>
  </w:abstractNum>
  <w:abstractNum w:abstractNumId="2" w15:restartNumberingAfterBreak="0">
    <w:nsid w:val="0E8D58D8"/>
    <w:multiLevelType w:val="hybridMultilevel"/>
    <w:tmpl w:val="390832E2"/>
    <w:lvl w:ilvl="0" w:tplc="9A5AF374">
      <w:start w:val="1"/>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F670968"/>
    <w:multiLevelType w:val="hybridMultilevel"/>
    <w:tmpl w:val="FC2844F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1F22C03"/>
    <w:multiLevelType w:val="hybridMultilevel"/>
    <w:tmpl w:val="36E439E6"/>
    <w:lvl w:ilvl="0" w:tplc="040C000B">
      <w:start w:val="1"/>
      <w:numFmt w:val="bullet"/>
      <w:lvlText w:val=""/>
      <w:lvlJc w:val="left"/>
      <w:pPr>
        <w:ind w:left="2073" w:hanging="360"/>
      </w:pPr>
      <w:rPr>
        <w:rFonts w:ascii="Wingdings" w:hAnsi="Wingdings" w:hint="default"/>
      </w:rPr>
    </w:lvl>
    <w:lvl w:ilvl="1" w:tplc="040C0003" w:tentative="1">
      <w:start w:val="1"/>
      <w:numFmt w:val="bullet"/>
      <w:lvlText w:val="o"/>
      <w:lvlJc w:val="left"/>
      <w:pPr>
        <w:ind w:left="2793" w:hanging="360"/>
      </w:pPr>
      <w:rPr>
        <w:rFonts w:ascii="Courier New" w:hAnsi="Courier New" w:cs="Courier New" w:hint="default"/>
      </w:rPr>
    </w:lvl>
    <w:lvl w:ilvl="2" w:tplc="040C0005" w:tentative="1">
      <w:start w:val="1"/>
      <w:numFmt w:val="bullet"/>
      <w:lvlText w:val=""/>
      <w:lvlJc w:val="left"/>
      <w:pPr>
        <w:ind w:left="3513" w:hanging="360"/>
      </w:pPr>
      <w:rPr>
        <w:rFonts w:ascii="Wingdings" w:hAnsi="Wingdings" w:hint="default"/>
      </w:rPr>
    </w:lvl>
    <w:lvl w:ilvl="3" w:tplc="040C0001" w:tentative="1">
      <w:start w:val="1"/>
      <w:numFmt w:val="bullet"/>
      <w:lvlText w:val=""/>
      <w:lvlJc w:val="left"/>
      <w:pPr>
        <w:ind w:left="4233" w:hanging="360"/>
      </w:pPr>
      <w:rPr>
        <w:rFonts w:ascii="Symbol" w:hAnsi="Symbol" w:hint="default"/>
      </w:rPr>
    </w:lvl>
    <w:lvl w:ilvl="4" w:tplc="040C0003" w:tentative="1">
      <w:start w:val="1"/>
      <w:numFmt w:val="bullet"/>
      <w:lvlText w:val="o"/>
      <w:lvlJc w:val="left"/>
      <w:pPr>
        <w:ind w:left="4953" w:hanging="360"/>
      </w:pPr>
      <w:rPr>
        <w:rFonts w:ascii="Courier New" w:hAnsi="Courier New" w:cs="Courier New" w:hint="default"/>
      </w:rPr>
    </w:lvl>
    <w:lvl w:ilvl="5" w:tplc="040C0005" w:tentative="1">
      <w:start w:val="1"/>
      <w:numFmt w:val="bullet"/>
      <w:lvlText w:val=""/>
      <w:lvlJc w:val="left"/>
      <w:pPr>
        <w:ind w:left="5673" w:hanging="360"/>
      </w:pPr>
      <w:rPr>
        <w:rFonts w:ascii="Wingdings" w:hAnsi="Wingdings" w:hint="default"/>
      </w:rPr>
    </w:lvl>
    <w:lvl w:ilvl="6" w:tplc="040C0001" w:tentative="1">
      <w:start w:val="1"/>
      <w:numFmt w:val="bullet"/>
      <w:lvlText w:val=""/>
      <w:lvlJc w:val="left"/>
      <w:pPr>
        <w:ind w:left="6393" w:hanging="360"/>
      </w:pPr>
      <w:rPr>
        <w:rFonts w:ascii="Symbol" w:hAnsi="Symbol" w:hint="default"/>
      </w:rPr>
    </w:lvl>
    <w:lvl w:ilvl="7" w:tplc="040C0003" w:tentative="1">
      <w:start w:val="1"/>
      <w:numFmt w:val="bullet"/>
      <w:lvlText w:val="o"/>
      <w:lvlJc w:val="left"/>
      <w:pPr>
        <w:ind w:left="7113" w:hanging="360"/>
      </w:pPr>
      <w:rPr>
        <w:rFonts w:ascii="Courier New" w:hAnsi="Courier New" w:cs="Courier New" w:hint="default"/>
      </w:rPr>
    </w:lvl>
    <w:lvl w:ilvl="8" w:tplc="040C0005" w:tentative="1">
      <w:start w:val="1"/>
      <w:numFmt w:val="bullet"/>
      <w:lvlText w:val=""/>
      <w:lvlJc w:val="left"/>
      <w:pPr>
        <w:ind w:left="7833" w:hanging="360"/>
      </w:pPr>
      <w:rPr>
        <w:rFonts w:ascii="Wingdings" w:hAnsi="Wingdings" w:hint="default"/>
      </w:rPr>
    </w:lvl>
  </w:abstractNum>
  <w:abstractNum w:abstractNumId="5" w15:restartNumberingAfterBreak="0">
    <w:nsid w:val="1219708E"/>
    <w:multiLevelType w:val="hybridMultilevel"/>
    <w:tmpl w:val="97A07E52"/>
    <w:lvl w:ilvl="0" w:tplc="040C0009">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 w15:restartNumberingAfterBreak="0">
    <w:nsid w:val="1E1718F9"/>
    <w:multiLevelType w:val="hybridMultilevel"/>
    <w:tmpl w:val="47B68EC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11A10F1"/>
    <w:multiLevelType w:val="hybridMultilevel"/>
    <w:tmpl w:val="A72E3B6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decimal"/>
      <w:lvlText w:val="%3."/>
      <w:lvlJc w:val="left"/>
      <w:pPr>
        <w:tabs>
          <w:tab w:val="num" w:pos="2160"/>
        </w:tabs>
        <w:ind w:left="2160" w:hanging="360"/>
      </w:pPr>
    </w:lvl>
    <w:lvl w:ilvl="3" w:tplc="04070001">
      <w:start w:val="1"/>
      <w:numFmt w:val="decimal"/>
      <w:lvlText w:val="%4."/>
      <w:lvlJc w:val="left"/>
      <w:pPr>
        <w:tabs>
          <w:tab w:val="num" w:pos="2880"/>
        </w:tabs>
        <w:ind w:left="2880" w:hanging="360"/>
      </w:pPr>
    </w:lvl>
    <w:lvl w:ilvl="4" w:tplc="04070003">
      <w:start w:val="1"/>
      <w:numFmt w:val="decimal"/>
      <w:lvlText w:val="%5."/>
      <w:lvlJc w:val="left"/>
      <w:pPr>
        <w:tabs>
          <w:tab w:val="num" w:pos="3600"/>
        </w:tabs>
        <w:ind w:left="3600" w:hanging="360"/>
      </w:pPr>
    </w:lvl>
    <w:lvl w:ilvl="5" w:tplc="04070005">
      <w:start w:val="1"/>
      <w:numFmt w:val="decimal"/>
      <w:lvlText w:val="%6."/>
      <w:lvlJc w:val="left"/>
      <w:pPr>
        <w:tabs>
          <w:tab w:val="num" w:pos="4320"/>
        </w:tabs>
        <w:ind w:left="4320" w:hanging="360"/>
      </w:pPr>
    </w:lvl>
    <w:lvl w:ilvl="6" w:tplc="04070001">
      <w:start w:val="1"/>
      <w:numFmt w:val="decimal"/>
      <w:lvlText w:val="%7."/>
      <w:lvlJc w:val="left"/>
      <w:pPr>
        <w:tabs>
          <w:tab w:val="num" w:pos="5040"/>
        </w:tabs>
        <w:ind w:left="5040" w:hanging="360"/>
      </w:pPr>
    </w:lvl>
    <w:lvl w:ilvl="7" w:tplc="04070003">
      <w:start w:val="1"/>
      <w:numFmt w:val="decimal"/>
      <w:lvlText w:val="%8."/>
      <w:lvlJc w:val="left"/>
      <w:pPr>
        <w:tabs>
          <w:tab w:val="num" w:pos="5760"/>
        </w:tabs>
        <w:ind w:left="5760" w:hanging="360"/>
      </w:pPr>
    </w:lvl>
    <w:lvl w:ilvl="8" w:tplc="04070005">
      <w:start w:val="1"/>
      <w:numFmt w:val="decimal"/>
      <w:lvlText w:val="%9."/>
      <w:lvlJc w:val="left"/>
      <w:pPr>
        <w:tabs>
          <w:tab w:val="num" w:pos="6480"/>
        </w:tabs>
        <w:ind w:left="6480" w:hanging="360"/>
      </w:pPr>
    </w:lvl>
  </w:abstractNum>
  <w:abstractNum w:abstractNumId="8" w15:restartNumberingAfterBreak="0">
    <w:nsid w:val="24B152F7"/>
    <w:multiLevelType w:val="hybridMultilevel"/>
    <w:tmpl w:val="94DEAF7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6512D15"/>
    <w:multiLevelType w:val="hybridMultilevel"/>
    <w:tmpl w:val="997A5A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CCD6598"/>
    <w:multiLevelType w:val="hybridMultilevel"/>
    <w:tmpl w:val="565C99DC"/>
    <w:lvl w:ilvl="0" w:tplc="FAE239D0">
      <w:start w:val="1"/>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E010DE9"/>
    <w:multiLevelType w:val="hybridMultilevel"/>
    <w:tmpl w:val="A6CC79E2"/>
    <w:lvl w:ilvl="0" w:tplc="040C000B">
      <w:start w:val="1"/>
      <w:numFmt w:val="bullet"/>
      <w:lvlText w:val=""/>
      <w:lvlJc w:val="left"/>
      <w:pPr>
        <w:ind w:left="2793" w:hanging="360"/>
      </w:pPr>
      <w:rPr>
        <w:rFonts w:ascii="Wingdings" w:hAnsi="Wingdings" w:hint="default"/>
      </w:rPr>
    </w:lvl>
    <w:lvl w:ilvl="1" w:tplc="040C0003" w:tentative="1">
      <w:start w:val="1"/>
      <w:numFmt w:val="bullet"/>
      <w:lvlText w:val="o"/>
      <w:lvlJc w:val="left"/>
      <w:pPr>
        <w:ind w:left="3513" w:hanging="360"/>
      </w:pPr>
      <w:rPr>
        <w:rFonts w:ascii="Courier New" w:hAnsi="Courier New" w:cs="Courier New" w:hint="default"/>
      </w:rPr>
    </w:lvl>
    <w:lvl w:ilvl="2" w:tplc="040C0005" w:tentative="1">
      <w:start w:val="1"/>
      <w:numFmt w:val="bullet"/>
      <w:lvlText w:val=""/>
      <w:lvlJc w:val="left"/>
      <w:pPr>
        <w:ind w:left="4233" w:hanging="360"/>
      </w:pPr>
      <w:rPr>
        <w:rFonts w:ascii="Wingdings" w:hAnsi="Wingdings" w:hint="default"/>
      </w:rPr>
    </w:lvl>
    <w:lvl w:ilvl="3" w:tplc="040C0001" w:tentative="1">
      <w:start w:val="1"/>
      <w:numFmt w:val="bullet"/>
      <w:lvlText w:val=""/>
      <w:lvlJc w:val="left"/>
      <w:pPr>
        <w:ind w:left="4953" w:hanging="360"/>
      </w:pPr>
      <w:rPr>
        <w:rFonts w:ascii="Symbol" w:hAnsi="Symbol" w:hint="default"/>
      </w:rPr>
    </w:lvl>
    <w:lvl w:ilvl="4" w:tplc="040C0003" w:tentative="1">
      <w:start w:val="1"/>
      <w:numFmt w:val="bullet"/>
      <w:lvlText w:val="o"/>
      <w:lvlJc w:val="left"/>
      <w:pPr>
        <w:ind w:left="5673" w:hanging="360"/>
      </w:pPr>
      <w:rPr>
        <w:rFonts w:ascii="Courier New" w:hAnsi="Courier New" w:cs="Courier New" w:hint="default"/>
      </w:rPr>
    </w:lvl>
    <w:lvl w:ilvl="5" w:tplc="040C0005" w:tentative="1">
      <w:start w:val="1"/>
      <w:numFmt w:val="bullet"/>
      <w:lvlText w:val=""/>
      <w:lvlJc w:val="left"/>
      <w:pPr>
        <w:ind w:left="6393" w:hanging="360"/>
      </w:pPr>
      <w:rPr>
        <w:rFonts w:ascii="Wingdings" w:hAnsi="Wingdings" w:hint="default"/>
      </w:rPr>
    </w:lvl>
    <w:lvl w:ilvl="6" w:tplc="040C0001" w:tentative="1">
      <w:start w:val="1"/>
      <w:numFmt w:val="bullet"/>
      <w:lvlText w:val=""/>
      <w:lvlJc w:val="left"/>
      <w:pPr>
        <w:ind w:left="7113" w:hanging="360"/>
      </w:pPr>
      <w:rPr>
        <w:rFonts w:ascii="Symbol" w:hAnsi="Symbol" w:hint="default"/>
      </w:rPr>
    </w:lvl>
    <w:lvl w:ilvl="7" w:tplc="040C0003" w:tentative="1">
      <w:start w:val="1"/>
      <w:numFmt w:val="bullet"/>
      <w:lvlText w:val="o"/>
      <w:lvlJc w:val="left"/>
      <w:pPr>
        <w:ind w:left="7833" w:hanging="360"/>
      </w:pPr>
      <w:rPr>
        <w:rFonts w:ascii="Courier New" w:hAnsi="Courier New" w:cs="Courier New" w:hint="default"/>
      </w:rPr>
    </w:lvl>
    <w:lvl w:ilvl="8" w:tplc="040C0005" w:tentative="1">
      <w:start w:val="1"/>
      <w:numFmt w:val="bullet"/>
      <w:lvlText w:val=""/>
      <w:lvlJc w:val="left"/>
      <w:pPr>
        <w:ind w:left="8553" w:hanging="360"/>
      </w:pPr>
      <w:rPr>
        <w:rFonts w:ascii="Wingdings" w:hAnsi="Wingdings" w:hint="default"/>
      </w:rPr>
    </w:lvl>
  </w:abstractNum>
  <w:abstractNum w:abstractNumId="12" w15:restartNumberingAfterBreak="0">
    <w:nsid w:val="34735B61"/>
    <w:multiLevelType w:val="hybridMultilevel"/>
    <w:tmpl w:val="A1E0B9BC"/>
    <w:lvl w:ilvl="0" w:tplc="5F60685A">
      <w:numFmt w:val="bullet"/>
      <w:lvlText w:val=""/>
      <w:lvlJc w:val="left"/>
      <w:pPr>
        <w:ind w:left="720" w:hanging="360"/>
      </w:pPr>
      <w:rPr>
        <w:rFonts w:ascii="Symbol" w:eastAsia="Times New Roman" w:hAnsi="Symbo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48D4A36"/>
    <w:multiLevelType w:val="hybridMultilevel"/>
    <w:tmpl w:val="F3F246B0"/>
    <w:lvl w:ilvl="0" w:tplc="04070001">
      <w:start w:val="1"/>
      <w:numFmt w:val="bullet"/>
      <w:lvlText w:val=""/>
      <w:lvlJc w:val="left"/>
      <w:pPr>
        <w:ind w:left="787" w:hanging="360"/>
      </w:pPr>
      <w:rPr>
        <w:rFonts w:ascii="Symbol" w:hAnsi="Symbol" w:hint="default"/>
      </w:rPr>
    </w:lvl>
    <w:lvl w:ilvl="1" w:tplc="04070003">
      <w:start w:val="1"/>
      <w:numFmt w:val="decimal"/>
      <w:lvlText w:val="%2."/>
      <w:lvlJc w:val="left"/>
      <w:pPr>
        <w:tabs>
          <w:tab w:val="num" w:pos="1440"/>
        </w:tabs>
        <w:ind w:left="1440" w:hanging="360"/>
      </w:pPr>
    </w:lvl>
    <w:lvl w:ilvl="2" w:tplc="04070005">
      <w:start w:val="1"/>
      <w:numFmt w:val="decimal"/>
      <w:lvlText w:val="%3."/>
      <w:lvlJc w:val="left"/>
      <w:pPr>
        <w:tabs>
          <w:tab w:val="num" w:pos="2160"/>
        </w:tabs>
        <w:ind w:left="2160" w:hanging="360"/>
      </w:pPr>
    </w:lvl>
    <w:lvl w:ilvl="3" w:tplc="04070001">
      <w:start w:val="1"/>
      <w:numFmt w:val="decimal"/>
      <w:lvlText w:val="%4."/>
      <w:lvlJc w:val="left"/>
      <w:pPr>
        <w:tabs>
          <w:tab w:val="num" w:pos="2880"/>
        </w:tabs>
        <w:ind w:left="2880" w:hanging="360"/>
      </w:pPr>
    </w:lvl>
    <w:lvl w:ilvl="4" w:tplc="04070003">
      <w:start w:val="1"/>
      <w:numFmt w:val="decimal"/>
      <w:lvlText w:val="%5."/>
      <w:lvlJc w:val="left"/>
      <w:pPr>
        <w:tabs>
          <w:tab w:val="num" w:pos="3600"/>
        </w:tabs>
        <w:ind w:left="3600" w:hanging="360"/>
      </w:pPr>
    </w:lvl>
    <w:lvl w:ilvl="5" w:tplc="04070005">
      <w:start w:val="1"/>
      <w:numFmt w:val="decimal"/>
      <w:lvlText w:val="%6."/>
      <w:lvlJc w:val="left"/>
      <w:pPr>
        <w:tabs>
          <w:tab w:val="num" w:pos="4320"/>
        </w:tabs>
        <w:ind w:left="4320" w:hanging="360"/>
      </w:pPr>
    </w:lvl>
    <w:lvl w:ilvl="6" w:tplc="04070001">
      <w:start w:val="1"/>
      <w:numFmt w:val="decimal"/>
      <w:lvlText w:val="%7."/>
      <w:lvlJc w:val="left"/>
      <w:pPr>
        <w:tabs>
          <w:tab w:val="num" w:pos="5040"/>
        </w:tabs>
        <w:ind w:left="5040" w:hanging="360"/>
      </w:pPr>
    </w:lvl>
    <w:lvl w:ilvl="7" w:tplc="04070003">
      <w:start w:val="1"/>
      <w:numFmt w:val="decimal"/>
      <w:lvlText w:val="%8."/>
      <w:lvlJc w:val="left"/>
      <w:pPr>
        <w:tabs>
          <w:tab w:val="num" w:pos="5760"/>
        </w:tabs>
        <w:ind w:left="5760" w:hanging="360"/>
      </w:pPr>
    </w:lvl>
    <w:lvl w:ilvl="8" w:tplc="04070005">
      <w:start w:val="1"/>
      <w:numFmt w:val="decimal"/>
      <w:lvlText w:val="%9."/>
      <w:lvlJc w:val="left"/>
      <w:pPr>
        <w:tabs>
          <w:tab w:val="num" w:pos="6480"/>
        </w:tabs>
        <w:ind w:left="6480" w:hanging="360"/>
      </w:pPr>
    </w:lvl>
  </w:abstractNum>
  <w:abstractNum w:abstractNumId="14" w15:restartNumberingAfterBreak="0">
    <w:nsid w:val="385C5030"/>
    <w:multiLevelType w:val="hybridMultilevel"/>
    <w:tmpl w:val="33CECBF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25217B3"/>
    <w:multiLevelType w:val="hybridMultilevel"/>
    <w:tmpl w:val="5B5E96B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42D6524A"/>
    <w:multiLevelType w:val="hybridMultilevel"/>
    <w:tmpl w:val="6E46EA32"/>
    <w:lvl w:ilvl="0" w:tplc="263C48E2">
      <w:start w:val="1"/>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48900DC"/>
    <w:multiLevelType w:val="hybridMultilevel"/>
    <w:tmpl w:val="66A2BA98"/>
    <w:lvl w:ilvl="0" w:tplc="040C000B">
      <w:start w:val="1"/>
      <w:numFmt w:val="bullet"/>
      <w:lvlText w:val=""/>
      <w:lvlJc w:val="left"/>
      <w:pPr>
        <w:ind w:left="2073" w:hanging="360"/>
      </w:pPr>
      <w:rPr>
        <w:rFonts w:ascii="Wingdings" w:hAnsi="Wingdings" w:hint="default"/>
      </w:rPr>
    </w:lvl>
    <w:lvl w:ilvl="1" w:tplc="040C0003" w:tentative="1">
      <w:start w:val="1"/>
      <w:numFmt w:val="bullet"/>
      <w:lvlText w:val="o"/>
      <w:lvlJc w:val="left"/>
      <w:pPr>
        <w:ind w:left="2793" w:hanging="360"/>
      </w:pPr>
      <w:rPr>
        <w:rFonts w:ascii="Courier New" w:hAnsi="Courier New" w:cs="Courier New" w:hint="default"/>
      </w:rPr>
    </w:lvl>
    <w:lvl w:ilvl="2" w:tplc="040C0005" w:tentative="1">
      <w:start w:val="1"/>
      <w:numFmt w:val="bullet"/>
      <w:lvlText w:val=""/>
      <w:lvlJc w:val="left"/>
      <w:pPr>
        <w:ind w:left="3513" w:hanging="360"/>
      </w:pPr>
      <w:rPr>
        <w:rFonts w:ascii="Wingdings" w:hAnsi="Wingdings" w:hint="default"/>
      </w:rPr>
    </w:lvl>
    <w:lvl w:ilvl="3" w:tplc="040C0001" w:tentative="1">
      <w:start w:val="1"/>
      <w:numFmt w:val="bullet"/>
      <w:lvlText w:val=""/>
      <w:lvlJc w:val="left"/>
      <w:pPr>
        <w:ind w:left="4233" w:hanging="360"/>
      </w:pPr>
      <w:rPr>
        <w:rFonts w:ascii="Symbol" w:hAnsi="Symbol" w:hint="default"/>
      </w:rPr>
    </w:lvl>
    <w:lvl w:ilvl="4" w:tplc="040C0003" w:tentative="1">
      <w:start w:val="1"/>
      <w:numFmt w:val="bullet"/>
      <w:lvlText w:val="o"/>
      <w:lvlJc w:val="left"/>
      <w:pPr>
        <w:ind w:left="4953" w:hanging="360"/>
      </w:pPr>
      <w:rPr>
        <w:rFonts w:ascii="Courier New" w:hAnsi="Courier New" w:cs="Courier New" w:hint="default"/>
      </w:rPr>
    </w:lvl>
    <w:lvl w:ilvl="5" w:tplc="040C0005" w:tentative="1">
      <w:start w:val="1"/>
      <w:numFmt w:val="bullet"/>
      <w:lvlText w:val=""/>
      <w:lvlJc w:val="left"/>
      <w:pPr>
        <w:ind w:left="5673" w:hanging="360"/>
      </w:pPr>
      <w:rPr>
        <w:rFonts w:ascii="Wingdings" w:hAnsi="Wingdings" w:hint="default"/>
      </w:rPr>
    </w:lvl>
    <w:lvl w:ilvl="6" w:tplc="040C0001" w:tentative="1">
      <w:start w:val="1"/>
      <w:numFmt w:val="bullet"/>
      <w:lvlText w:val=""/>
      <w:lvlJc w:val="left"/>
      <w:pPr>
        <w:ind w:left="6393" w:hanging="360"/>
      </w:pPr>
      <w:rPr>
        <w:rFonts w:ascii="Symbol" w:hAnsi="Symbol" w:hint="default"/>
      </w:rPr>
    </w:lvl>
    <w:lvl w:ilvl="7" w:tplc="040C0003" w:tentative="1">
      <w:start w:val="1"/>
      <w:numFmt w:val="bullet"/>
      <w:lvlText w:val="o"/>
      <w:lvlJc w:val="left"/>
      <w:pPr>
        <w:ind w:left="7113" w:hanging="360"/>
      </w:pPr>
      <w:rPr>
        <w:rFonts w:ascii="Courier New" w:hAnsi="Courier New" w:cs="Courier New" w:hint="default"/>
      </w:rPr>
    </w:lvl>
    <w:lvl w:ilvl="8" w:tplc="040C0005" w:tentative="1">
      <w:start w:val="1"/>
      <w:numFmt w:val="bullet"/>
      <w:lvlText w:val=""/>
      <w:lvlJc w:val="left"/>
      <w:pPr>
        <w:ind w:left="7833" w:hanging="360"/>
      </w:pPr>
      <w:rPr>
        <w:rFonts w:ascii="Wingdings" w:hAnsi="Wingdings" w:hint="default"/>
      </w:rPr>
    </w:lvl>
  </w:abstractNum>
  <w:abstractNum w:abstractNumId="18" w15:restartNumberingAfterBreak="0">
    <w:nsid w:val="44BE6947"/>
    <w:multiLevelType w:val="hybridMultilevel"/>
    <w:tmpl w:val="4CACDF7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45A74C24"/>
    <w:multiLevelType w:val="hybridMultilevel"/>
    <w:tmpl w:val="FDF2F8C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0" w15:restartNumberingAfterBreak="0">
    <w:nsid w:val="4A920644"/>
    <w:multiLevelType w:val="hybridMultilevel"/>
    <w:tmpl w:val="6D9212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4D2430A9"/>
    <w:multiLevelType w:val="hybridMultilevel"/>
    <w:tmpl w:val="F3C8022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2" w15:restartNumberingAfterBreak="0">
    <w:nsid w:val="53940D33"/>
    <w:multiLevelType w:val="hybridMultilevel"/>
    <w:tmpl w:val="40F8EDB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54D66D04"/>
    <w:multiLevelType w:val="hybridMultilevel"/>
    <w:tmpl w:val="760E56CE"/>
    <w:lvl w:ilvl="0" w:tplc="B862FD46">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5BF87263"/>
    <w:multiLevelType w:val="hybridMultilevel"/>
    <w:tmpl w:val="9FBA187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65AD5E7D"/>
    <w:multiLevelType w:val="hybridMultilevel"/>
    <w:tmpl w:val="6F5211E8"/>
    <w:lvl w:ilvl="0" w:tplc="040C000B">
      <w:start w:val="1"/>
      <w:numFmt w:val="bullet"/>
      <w:lvlText w:val=""/>
      <w:lvlJc w:val="left"/>
      <w:pPr>
        <w:ind w:left="1494" w:hanging="360"/>
      </w:pPr>
      <w:rPr>
        <w:rFonts w:ascii="Wingdings" w:hAnsi="Wingdings" w:hint="default"/>
      </w:rPr>
    </w:lvl>
    <w:lvl w:ilvl="1" w:tplc="040C0003" w:tentative="1">
      <w:start w:val="1"/>
      <w:numFmt w:val="bullet"/>
      <w:lvlText w:val="o"/>
      <w:lvlJc w:val="left"/>
      <w:pPr>
        <w:ind w:left="2214" w:hanging="360"/>
      </w:pPr>
      <w:rPr>
        <w:rFonts w:ascii="Courier New" w:hAnsi="Courier New" w:cs="Courier New" w:hint="default"/>
      </w:rPr>
    </w:lvl>
    <w:lvl w:ilvl="2" w:tplc="040C0005" w:tentative="1">
      <w:start w:val="1"/>
      <w:numFmt w:val="bullet"/>
      <w:lvlText w:val=""/>
      <w:lvlJc w:val="left"/>
      <w:pPr>
        <w:ind w:left="2934" w:hanging="360"/>
      </w:pPr>
      <w:rPr>
        <w:rFonts w:ascii="Wingdings" w:hAnsi="Wingdings" w:hint="default"/>
      </w:rPr>
    </w:lvl>
    <w:lvl w:ilvl="3" w:tplc="040C0001" w:tentative="1">
      <w:start w:val="1"/>
      <w:numFmt w:val="bullet"/>
      <w:lvlText w:val=""/>
      <w:lvlJc w:val="left"/>
      <w:pPr>
        <w:ind w:left="3654" w:hanging="360"/>
      </w:pPr>
      <w:rPr>
        <w:rFonts w:ascii="Symbol" w:hAnsi="Symbol" w:hint="default"/>
      </w:rPr>
    </w:lvl>
    <w:lvl w:ilvl="4" w:tplc="040C0003" w:tentative="1">
      <w:start w:val="1"/>
      <w:numFmt w:val="bullet"/>
      <w:lvlText w:val="o"/>
      <w:lvlJc w:val="left"/>
      <w:pPr>
        <w:ind w:left="4374" w:hanging="360"/>
      </w:pPr>
      <w:rPr>
        <w:rFonts w:ascii="Courier New" w:hAnsi="Courier New" w:cs="Courier New" w:hint="default"/>
      </w:rPr>
    </w:lvl>
    <w:lvl w:ilvl="5" w:tplc="040C0005" w:tentative="1">
      <w:start w:val="1"/>
      <w:numFmt w:val="bullet"/>
      <w:lvlText w:val=""/>
      <w:lvlJc w:val="left"/>
      <w:pPr>
        <w:ind w:left="5094" w:hanging="360"/>
      </w:pPr>
      <w:rPr>
        <w:rFonts w:ascii="Wingdings" w:hAnsi="Wingdings" w:hint="default"/>
      </w:rPr>
    </w:lvl>
    <w:lvl w:ilvl="6" w:tplc="040C0001" w:tentative="1">
      <w:start w:val="1"/>
      <w:numFmt w:val="bullet"/>
      <w:lvlText w:val=""/>
      <w:lvlJc w:val="left"/>
      <w:pPr>
        <w:ind w:left="5814" w:hanging="360"/>
      </w:pPr>
      <w:rPr>
        <w:rFonts w:ascii="Symbol" w:hAnsi="Symbol" w:hint="default"/>
      </w:rPr>
    </w:lvl>
    <w:lvl w:ilvl="7" w:tplc="040C0003" w:tentative="1">
      <w:start w:val="1"/>
      <w:numFmt w:val="bullet"/>
      <w:lvlText w:val="o"/>
      <w:lvlJc w:val="left"/>
      <w:pPr>
        <w:ind w:left="6534" w:hanging="360"/>
      </w:pPr>
      <w:rPr>
        <w:rFonts w:ascii="Courier New" w:hAnsi="Courier New" w:cs="Courier New" w:hint="default"/>
      </w:rPr>
    </w:lvl>
    <w:lvl w:ilvl="8" w:tplc="040C0005" w:tentative="1">
      <w:start w:val="1"/>
      <w:numFmt w:val="bullet"/>
      <w:lvlText w:val=""/>
      <w:lvlJc w:val="left"/>
      <w:pPr>
        <w:ind w:left="7254" w:hanging="360"/>
      </w:pPr>
      <w:rPr>
        <w:rFonts w:ascii="Wingdings" w:hAnsi="Wingdings" w:hint="default"/>
      </w:rPr>
    </w:lvl>
  </w:abstractNum>
  <w:abstractNum w:abstractNumId="26" w15:restartNumberingAfterBreak="0">
    <w:nsid w:val="6C106BB2"/>
    <w:multiLevelType w:val="hybridMultilevel"/>
    <w:tmpl w:val="B776DE24"/>
    <w:lvl w:ilvl="0" w:tplc="04070001">
      <w:start w:val="1"/>
      <w:numFmt w:val="bullet"/>
      <w:lvlText w:val=""/>
      <w:lvlJc w:val="left"/>
      <w:pPr>
        <w:ind w:left="720" w:hanging="360"/>
      </w:pPr>
      <w:rPr>
        <w:rFonts w:ascii="Symbol" w:hAnsi="Symbol" w:hint="default"/>
      </w:rPr>
    </w:lvl>
    <w:lvl w:ilvl="1" w:tplc="04070003">
      <w:start w:val="1"/>
      <w:numFmt w:val="decimal"/>
      <w:lvlText w:val="%2."/>
      <w:lvlJc w:val="left"/>
      <w:pPr>
        <w:tabs>
          <w:tab w:val="num" w:pos="1440"/>
        </w:tabs>
        <w:ind w:left="1440" w:hanging="360"/>
      </w:pPr>
    </w:lvl>
    <w:lvl w:ilvl="2" w:tplc="04070005">
      <w:start w:val="1"/>
      <w:numFmt w:val="decimal"/>
      <w:lvlText w:val="%3."/>
      <w:lvlJc w:val="left"/>
      <w:pPr>
        <w:tabs>
          <w:tab w:val="num" w:pos="2160"/>
        </w:tabs>
        <w:ind w:left="2160" w:hanging="360"/>
      </w:pPr>
    </w:lvl>
    <w:lvl w:ilvl="3" w:tplc="04070001">
      <w:start w:val="1"/>
      <w:numFmt w:val="decimal"/>
      <w:lvlText w:val="%4."/>
      <w:lvlJc w:val="left"/>
      <w:pPr>
        <w:tabs>
          <w:tab w:val="num" w:pos="2880"/>
        </w:tabs>
        <w:ind w:left="2880" w:hanging="360"/>
      </w:pPr>
    </w:lvl>
    <w:lvl w:ilvl="4" w:tplc="04070003">
      <w:start w:val="1"/>
      <w:numFmt w:val="decimal"/>
      <w:lvlText w:val="%5."/>
      <w:lvlJc w:val="left"/>
      <w:pPr>
        <w:tabs>
          <w:tab w:val="num" w:pos="3600"/>
        </w:tabs>
        <w:ind w:left="3600" w:hanging="360"/>
      </w:pPr>
    </w:lvl>
    <w:lvl w:ilvl="5" w:tplc="04070005">
      <w:start w:val="1"/>
      <w:numFmt w:val="decimal"/>
      <w:lvlText w:val="%6."/>
      <w:lvlJc w:val="left"/>
      <w:pPr>
        <w:tabs>
          <w:tab w:val="num" w:pos="4320"/>
        </w:tabs>
        <w:ind w:left="4320" w:hanging="360"/>
      </w:pPr>
    </w:lvl>
    <w:lvl w:ilvl="6" w:tplc="04070001">
      <w:start w:val="1"/>
      <w:numFmt w:val="decimal"/>
      <w:lvlText w:val="%7."/>
      <w:lvlJc w:val="left"/>
      <w:pPr>
        <w:tabs>
          <w:tab w:val="num" w:pos="5040"/>
        </w:tabs>
        <w:ind w:left="5040" w:hanging="360"/>
      </w:pPr>
    </w:lvl>
    <w:lvl w:ilvl="7" w:tplc="04070003">
      <w:start w:val="1"/>
      <w:numFmt w:val="decimal"/>
      <w:lvlText w:val="%8."/>
      <w:lvlJc w:val="left"/>
      <w:pPr>
        <w:tabs>
          <w:tab w:val="num" w:pos="5760"/>
        </w:tabs>
        <w:ind w:left="5760" w:hanging="360"/>
      </w:pPr>
    </w:lvl>
    <w:lvl w:ilvl="8" w:tplc="04070005">
      <w:start w:val="1"/>
      <w:numFmt w:val="decimal"/>
      <w:lvlText w:val="%9."/>
      <w:lvlJc w:val="left"/>
      <w:pPr>
        <w:tabs>
          <w:tab w:val="num" w:pos="6480"/>
        </w:tabs>
        <w:ind w:left="6480" w:hanging="360"/>
      </w:pPr>
    </w:lvl>
  </w:abstractNum>
  <w:abstractNum w:abstractNumId="27" w15:restartNumberingAfterBreak="0">
    <w:nsid w:val="6CF82CCE"/>
    <w:multiLevelType w:val="hybridMultilevel"/>
    <w:tmpl w:val="2168124C"/>
    <w:lvl w:ilvl="0" w:tplc="040C000B">
      <w:start w:val="1"/>
      <w:numFmt w:val="bullet"/>
      <w:lvlText w:val=""/>
      <w:lvlJc w:val="left"/>
      <w:pPr>
        <w:ind w:left="1558" w:hanging="360"/>
      </w:pPr>
      <w:rPr>
        <w:rFonts w:ascii="Wingdings" w:hAnsi="Wingdings" w:hint="default"/>
      </w:rPr>
    </w:lvl>
    <w:lvl w:ilvl="1" w:tplc="040C0003" w:tentative="1">
      <w:start w:val="1"/>
      <w:numFmt w:val="bullet"/>
      <w:lvlText w:val="o"/>
      <w:lvlJc w:val="left"/>
      <w:pPr>
        <w:ind w:left="2278" w:hanging="360"/>
      </w:pPr>
      <w:rPr>
        <w:rFonts w:ascii="Courier New" w:hAnsi="Courier New" w:cs="Courier New" w:hint="default"/>
      </w:rPr>
    </w:lvl>
    <w:lvl w:ilvl="2" w:tplc="040C0005" w:tentative="1">
      <w:start w:val="1"/>
      <w:numFmt w:val="bullet"/>
      <w:lvlText w:val=""/>
      <w:lvlJc w:val="left"/>
      <w:pPr>
        <w:ind w:left="2998" w:hanging="360"/>
      </w:pPr>
      <w:rPr>
        <w:rFonts w:ascii="Wingdings" w:hAnsi="Wingdings" w:hint="default"/>
      </w:rPr>
    </w:lvl>
    <w:lvl w:ilvl="3" w:tplc="040C0001" w:tentative="1">
      <w:start w:val="1"/>
      <w:numFmt w:val="bullet"/>
      <w:lvlText w:val=""/>
      <w:lvlJc w:val="left"/>
      <w:pPr>
        <w:ind w:left="3718" w:hanging="360"/>
      </w:pPr>
      <w:rPr>
        <w:rFonts w:ascii="Symbol" w:hAnsi="Symbol" w:hint="default"/>
      </w:rPr>
    </w:lvl>
    <w:lvl w:ilvl="4" w:tplc="040C0003" w:tentative="1">
      <w:start w:val="1"/>
      <w:numFmt w:val="bullet"/>
      <w:lvlText w:val="o"/>
      <w:lvlJc w:val="left"/>
      <w:pPr>
        <w:ind w:left="4438" w:hanging="360"/>
      </w:pPr>
      <w:rPr>
        <w:rFonts w:ascii="Courier New" w:hAnsi="Courier New" w:cs="Courier New" w:hint="default"/>
      </w:rPr>
    </w:lvl>
    <w:lvl w:ilvl="5" w:tplc="040C0005" w:tentative="1">
      <w:start w:val="1"/>
      <w:numFmt w:val="bullet"/>
      <w:lvlText w:val=""/>
      <w:lvlJc w:val="left"/>
      <w:pPr>
        <w:ind w:left="5158" w:hanging="360"/>
      </w:pPr>
      <w:rPr>
        <w:rFonts w:ascii="Wingdings" w:hAnsi="Wingdings" w:hint="default"/>
      </w:rPr>
    </w:lvl>
    <w:lvl w:ilvl="6" w:tplc="040C0001" w:tentative="1">
      <w:start w:val="1"/>
      <w:numFmt w:val="bullet"/>
      <w:lvlText w:val=""/>
      <w:lvlJc w:val="left"/>
      <w:pPr>
        <w:ind w:left="5878" w:hanging="360"/>
      </w:pPr>
      <w:rPr>
        <w:rFonts w:ascii="Symbol" w:hAnsi="Symbol" w:hint="default"/>
      </w:rPr>
    </w:lvl>
    <w:lvl w:ilvl="7" w:tplc="040C0003" w:tentative="1">
      <w:start w:val="1"/>
      <w:numFmt w:val="bullet"/>
      <w:lvlText w:val="o"/>
      <w:lvlJc w:val="left"/>
      <w:pPr>
        <w:ind w:left="6598" w:hanging="360"/>
      </w:pPr>
      <w:rPr>
        <w:rFonts w:ascii="Courier New" w:hAnsi="Courier New" w:cs="Courier New" w:hint="default"/>
      </w:rPr>
    </w:lvl>
    <w:lvl w:ilvl="8" w:tplc="040C0005" w:tentative="1">
      <w:start w:val="1"/>
      <w:numFmt w:val="bullet"/>
      <w:lvlText w:val=""/>
      <w:lvlJc w:val="left"/>
      <w:pPr>
        <w:ind w:left="7318" w:hanging="360"/>
      </w:pPr>
      <w:rPr>
        <w:rFonts w:ascii="Wingdings" w:hAnsi="Wingdings" w:hint="default"/>
      </w:rPr>
    </w:lvl>
  </w:abstractNum>
  <w:abstractNum w:abstractNumId="28" w15:restartNumberingAfterBreak="0">
    <w:nsid w:val="6D4F3189"/>
    <w:multiLevelType w:val="hybridMultilevel"/>
    <w:tmpl w:val="B94885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707E59E3"/>
    <w:multiLevelType w:val="hybridMultilevel"/>
    <w:tmpl w:val="729C5C1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decimal"/>
      <w:lvlText w:val="%4."/>
      <w:lvlJc w:val="left"/>
      <w:pPr>
        <w:tabs>
          <w:tab w:val="num" w:pos="2880"/>
        </w:tabs>
        <w:ind w:left="2880" w:hanging="360"/>
      </w:pPr>
    </w:lvl>
    <w:lvl w:ilvl="4" w:tplc="04070003">
      <w:start w:val="1"/>
      <w:numFmt w:val="decimal"/>
      <w:lvlText w:val="%5."/>
      <w:lvlJc w:val="left"/>
      <w:pPr>
        <w:tabs>
          <w:tab w:val="num" w:pos="3600"/>
        </w:tabs>
        <w:ind w:left="3600" w:hanging="360"/>
      </w:pPr>
    </w:lvl>
    <w:lvl w:ilvl="5" w:tplc="04070005">
      <w:start w:val="1"/>
      <w:numFmt w:val="decimal"/>
      <w:lvlText w:val="%6."/>
      <w:lvlJc w:val="left"/>
      <w:pPr>
        <w:tabs>
          <w:tab w:val="num" w:pos="4320"/>
        </w:tabs>
        <w:ind w:left="4320" w:hanging="360"/>
      </w:pPr>
    </w:lvl>
    <w:lvl w:ilvl="6" w:tplc="04070001">
      <w:start w:val="1"/>
      <w:numFmt w:val="decimal"/>
      <w:lvlText w:val="%7."/>
      <w:lvlJc w:val="left"/>
      <w:pPr>
        <w:tabs>
          <w:tab w:val="num" w:pos="5040"/>
        </w:tabs>
        <w:ind w:left="5040" w:hanging="360"/>
      </w:pPr>
    </w:lvl>
    <w:lvl w:ilvl="7" w:tplc="04070003">
      <w:start w:val="1"/>
      <w:numFmt w:val="decimal"/>
      <w:lvlText w:val="%8."/>
      <w:lvlJc w:val="left"/>
      <w:pPr>
        <w:tabs>
          <w:tab w:val="num" w:pos="5760"/>
        </w:tabs>
        <w:ind w:left="5760" w:hanging="360"/>
      </w:pPr>
    </w:lvl>
    <w:lvl w:ilvl="8" w:tplc="04070005">
      <w:start w:val="1"/>
      <w:numFmt w:val="decimal"/>
      <w:lvlText w:val="%9."/>
      <w:lvlJc w:val="left"/>
      <w:pPr>
        <w:tabs>
          <w:tab w:val="num" w:pos="6480"/>
        </w:tabs>
        <w:ind w:left="6480" w:hanging="360"/>
      </w:pPr>
    </w:lvl>
  </w:abstractNum>
  <w:abstractNum w:abstractNumId="30" w15:restartNumberingAfterBreak="0">
    <w:nsid w:val="7A5B504C"/>
    <w:multiLevelType w:val="hybridMultilevel"/>
    <w:tmpl w:val="98D811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7DA62EED"/>
    <w:multiLevelType w:val="hybridMultilevel"/>
    <w:tmpl w:val="1320FC3C"/>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FB3539A"/>
    <w:multiLevelType w:val="hybridMultilevel"/>
    <w:tmpl w:val="1822480A"/>
    <w:lvl w:ilvl="0" w:tplc="04070001">
      <w:start w:val="1"/>
      <w:numFmt w:val="bullet"/>
      <w:lvlText w:val=""/>
      <w:lvlJc w:val="left"/>
      <w:pPr>
        <w:ind w:left="720" w:hanging="360"/>
      </w:pPr>
      <w:rPr>
        <w:rFonts w:ascii="Symbol" w:hAnsi="Symbol" w:hint="default"/>
      </w:rPr>
    </w:lvl>
    <w:lvl w:ilvl="1" w:tplc="04070003">
      <w:start w:val="1"/>
      <w:numFmt w:val="decimal"/>
      <w:lvlText w:val="%2."/>
      <w:lvlJc w:val="left"/>
      <w:pPr>
        <w:tabs>
          <w:tab w:val="num" w:pos="1440"/>
        </w:tabs>
        <w:ind w:left="1440" w:hanging="360"/>
      </w:pPr>
    </w:lvl>
    <w:lvl w:ilvl="2" w:tplc="04070005">
      <w:start w:val="1"/>
      <w:numFmt w:val="decimal"/>
      <w:lvlText w:val="%3."/>
      <w:lvlJc w:val="left"/>
      <w:pPr>
        <w:tabs>
          <w:tab w:val="num" w:pos="2160"/>
        </w:tabs>
        <w:ind w:left="2160" w:hanging="360"/>
      </w:pPr>
    </w:lvl>
    <w:lvl w:ilvl="3" w:tplc="04070001">
      <w:start w:val="1"/>
      <w:numFmt w:val="decimal"/>
      <w:lvlText w:val="%4."/>
      <w:lvlJc w:val="left"/>
      <w:pPr>
        <w:tabs>
          <w:tab w:val="num" w:pos="2880"/>
        </w:tabs>
        <w:ind w:left="2880" w:hanging="360"/>
      </w:pPr>
    </w:lvl>
    <w:lvl w:ilvl="4" w:tplc="04070003">
      <w:start w:val="1"/>
      <w:numFmt w:val="decimal"/>
      <w:lvlText w:val="%5."/>
      <w:lvlJc w:val="left"/>
      <w:pPr>
        <w:tabs>
          <w:tab w:val="num" w:pos="3600"/>
        </w:tabs>
        <w:ind w:left="3600" w:hanging="360"/>
      </w:pPr>
    </w:lvl>
    <w:lvl w:ilvl="5" w:tplc="04070005">
      <w:start w:val="1"/>
      <w:numFmt w:val="decimal"/>
      <w:lvlText w:val="%6."/>
      <w:lvlJc w:val="left"/>
      <w:pPr>
        <w:tabs>
          <w:tab w:val="num" w:pos="4320"/>
        </w:tabs>
        <w:ind w:left="4320" w:hanging="360"/>
      </w:pPr>
    </w:lvl>
    <w:lvl w:ilvl="6" w:tplc="04070001">
      <w:start w:val="1"/>
      <w:numFmt w:val="decimal"/>
      <w:lvlText w:val="%7."/>
      <w:lvlJc w:val="left"/>
      <w:pPr>
        <w:tabs>
          <w:tab w:val="num" w:pos="5040"/>
        </w:tabs>
        <w:ind w:left="5040" w:hanging="360"/>
      </w:pPr>
    </w:lvl>
    <w:lvl w:ilvl="7" w:tplc="04070003">
      <w:start w:val="1"/>
      <w:numFmt w:val="decimal"/>
      <w:lvlText w:val="%8."/>
      <w:lvlJc w:val="left"/>
      <w:pPr>
        <w:tabs>
          <w:tab w:val="num" w:pos="5760"/>
        </w:tabs>
        <w:ind w:left="5760" w:hanging="360"/>
      </w:pPr>
    </w:lvl>
    <w:lvl w:ilvl="8" w:tplc="04070005">
      <w:start w:val="1"/>
      <w:numFmt w:val="decimal"/>
      <w:lvlText w:val="%9."/>
      <w:lvlJc w:val="left"/>
      <w:pPr>
        <w:tabs>
          <w:tab w:val="num" w:pos="6480"/>
        </w:tabs>
        <w:ind w:left="6480" w:hanging="360"/>
      </w:pPr>
    </w:lvl>
  </w:abstractNum>
  <w:num w:numId="1">
    <w:abstractNumId w:val="30"/>
  </w:num>
  <w:num w:numId="2">
    <w:abstractNumId w:val="20"/>
  </w:num>
  <w:num w:numId="3">
    <w:abstractNumId w:val="9"/>
  </w:num>
  <w:num w:numId="4">
    <w:abstractNumId w:val="28"/>
  </w:num>
  <w:num w:numId="5">
    <w:abstractNumId w:val="22"/>
  </w:num>
  <w:num w:numId="6">
    <w:abstractNumId w:val="10"/>
  </w:num>
  <w:num w:numId="7">
    <w:abstractNumId w:val="8"/>
  </w:num>
  <w:num w:numId="8">
    <w:abstractNumId w:val="7"/>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9"/>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5"/>
  </w:num>
  <w:num w:numId="14">
    <w:abstractNumId w:val="7"/>
  </w:num>
  <w:num w:numId="15">
    <w:abstractNumId w:val="23"/>
  </w:num>
  <w:num w:numId="16">
    <w:abstractNumId w:val="23"/>
  </w:num>
  <w:num w:numId="17">
    <w:abstractNumId w:val="23"/>
    <w:lvlOverride w:ilvl="0">
      <w:startOverride w:val="1"/>
    </w:lvlOverride>
  </w:num>
  <w:num w:numId="18">
    <w:abstractNumId w:val="18"/>
  </w:num>
  <w:num w:numId="19">
    <w:abstractNumId w:val="23"/>
    <w:lvlOverride w:ilvl="0">
      <w:startOverride w:val="1"/>
    </w:lvlOverride>
  </w:num>
  <w:num w:numId="20">
    <w:abstractNumId w:val="2"/>
  </w:num>
  <w:num w:numId="21">
    <w:abstractNumId w:val="16"/>
  </w:num>
  <w:num w:numId="22">
    <w:abstractNumId w:val="24"/>
  </w:num>
  <w:num w:numId="23">
    <w:abstractNumId w:val="6"/>
  </w:num>
  <w:num w:numId="24">
    <w:abstractNumId w:val="31"/>
  </w:num>
  <w:num w:numId="25">
    <w:abstractNumId w:val="5"/>
  </w:num>
  <w:num w:numId="26">
    <w:abstractNumId w:val="12"/>
  </w:num>
  <w:num w:numId="27">
    <w:abstractNumId w:val="14"/>
  </w:num>
  <w:num w:numId="28">
    <w:abstractNumId w:val="21"/>
  </w:num>
  <w:num w:numId="29">
    <w:abstractNumId w:val="19"/>
  </w:num>
  <w:num w:numId="30">
    <w:abstractNumId w:val="0"/>
  </w:num>
  <w:num w:numId="31">
    <w:abstractNumId w:val="25"/>
  </w:num>
  <w:num w:numId="32">
    <w:abstractNumId w:val="27"/>
  </w:num>
  <w:num w:numId="33">
    <w:abstractNumId w:val="3"/>
  </w:num>
  <w:num w:numId="34">
    <w:abstractNumId w:val="1"/>
  </w:num>
  <w:num w:numId="35">
    <w:abstractNumId w:val="17"/>
  </w:num>
  <w:num w:numId="36">
    <w:abstractNumId w:val="11"/>
  </w:num>
  <w:num w:numId="37">
    <w:abstractNumId w:val="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attachedTemplate r:id="rId1"/>
  <w:defaultTabStop w:val="708"/>
  <w:autoHyphenation/>
  <w:hyphenationZone w:val="425"/>
  <w:drawingGridHorizontalSpacing w:val="120"/>
  <w:displayHorizontalDrawingGridEvery w:val="0"/>
  <w:displayVerticalDrawingGridEvery w:val="0"/>
  <w:noPunctuationKerning/>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75A6"/>
    <w:rsid w:val="0000053C"/>
    <w:rsid w:val="00000F5B"/>
    <w:rsid w:val="000031D0"/>
    <w:rsid w:val="00003E04"/>
    <w:rsid w:val="00004BA7"/>
    <w:rsid w:val="00004D1F"/>
    <w:rsid w:val="00005186"/>
    <w:rsid w:val="000063EB"/>
    <w:rsid w:val="00007163"/>
    <w:rsid w:val="00010E06"/>
    <w:rsid w:val="0001214F"/>
    <w:rsid w:val="00012D1D"/>
    <w:rsid w:val="000150AB"/>
    <w:rsid w:val="00015445"/>
    <w:rsid w:val="00020FE7"/>
    <w:rsid w:val="00021331"/>
    <w:rsid w:val="00021565"/>
    <w:rsid w:val="000232D0"/>
    <w:rsid w:val="00023BCE"/>
    <w:rsid w:val="00024E33"/>
    <w:rsid w:val="00025FB2"/>
    <w:rsid w:val="000269B4"/>
    <w:rsid w:val="00026BB1"/>
    <w:rsid w:val="00026D7E"/>
    <w:rsid w:val="00026E87"/>
    <w:rsid w:val="000303DF"/>
    <w:rsid w:val="00030985"/>
    <w:rsid w:val="00031E84"/>
    <w:rsid w:val="00033443"/>
    <w:rsid w:val="000338BC"/>
    <w:rsid w:val="000343B9"/>
    <w:rsid w:val="0003492F"/>
    <w:rsid w:val="000356BA"/>
    <w:rsid w:val="00035918"/>
    <w:rsid w:val="000366E7"/>
    <w:rsid w:val="00036A60"/>
    <w:rsid w:val="00036B1D"/>
    <w:rsid w:val="0003711A"/>
    <w:rsid w:val="00037E11"/>
    <w:rsid w:val="000406C2"/>
    <w:rsid w:val="00040834"/>
    <w:rsid w:val="00040957"/>
    <w:rsid w:val="000415C7"/>
    <w:rsid w:val="000415DE"/>
    <w:rsid w:val="000415F8"/>
    <w:rsid w:val="000428B5"/>
    <w:rsid w:val="00042904"/>
    <w:rsid w:val="000434AB"/>
    <w:rsid w:val="00045295"/>
    <w:rsid w:val="000453FA"/>
    <w:rsid w:val="00045861"/>
    <w:rsid w:val="00046F09"/>
    <w:rsid w:val="0004777F"/>
    <w:rsid w:val="00047A3A"/>
    <w:rsid w:val="00047E6C"/>
    <w:rsid w:val="00051459"/>
    <w:rsid w:val="00051B1A"/>
    <w:rsid w:val="000528DC"/>
    <w:rsid w:val="00053616"/>
    <w:rsid w:val="000538E6"/>
    <w:rsid w:val="00053F84"/>
    <w:rsid w:val="0005619E"/>
    <w:rsid w:val="00056C91"/>
    <w:rsid w:val="000579F6"/>
    <w:rsid w:val="000605BA"/>
    <w:rsid w:val="000606E0"/>
    <w:rsid w:val="000625A3"/>
    <w:rsid w:val="0006316C"/>
    <w:rsid w:val="000638FF"/>
    <w:rsid w:val="00064383"/>
    <w:rsid w:val="000655B0"/>
    <w:rsid w:val="00065CE4"/>
    <w:rsid w:val="00066605"/>
    <w:rsid w:val="000670ED"/>
    <w:rsid w:val="00067630"/>
    <w:rsid w:val="000708F9"/>
    <w:rsid w:val="0007174C"/>
    <w:rsid w:val="00071D40"/>
    <w:rsid w:val="0007287C"/>
    <w:rsid w:val="00073719"/>
    <w:rsid w:val="00073A75"/>
    <w:rsid w:val="00073B51"/>
    <w:rsid w:val="00074334"/>
    <w:rsid w:val="0007465E"/>
    <w:rsid w:val="000746C4"/>
    <w:rsid w:val="000766FA"/>
    <w:rsid w:val="00076EB0"/>
    <w:rsid w:val="00077D13"/>
    <w:rsid w:val="00080964"/>
    <w:rsid w:val="00081564"/>
    <w:rsid w:val="0008284E"/>
    <w:rsid w:val="00083682"/>
    <w:rsid w:val="000849A2"/>
    <w:rsid w:val="00084C24"/>
    <w:rsid w:val="00085588"/>
    <w:rsid w:val="0008688F"/>
    <w:rsid w:val="00086ABB"/>
    <w:rsid w:val="00087459"/>
    <w:rsid w:val="00093F94"/>
    <w:rsid w:val="00094626"/>
    <w:rsid w:val="000968DD"/>
    <w:rsid w:val="00097719"/>
    <w:rsid w:val="000A0137"/>
    <w:rsid w:val="000A04C9"/>
    <w:rsid w:val="000A257B"/>
    <w:rsid w:val="000A33F2"/>
    <w:rsid w:val="000A3D9F"/>
    <w:rsid w:val="000B0BC6"/>
    <w:rsid w:val="000B0E7C"/>
    <w:rsid w:val="000B1EC5"/>
    <w:rsid w:val="000B24D0"/>
    <w:rsid w:val="000B264A"/>
    <w:rsid w:val="000B2E80"/>
    <w:rsid w:val="000B6ED6"/>
    <w:rsid w:val="000B7788"/>
    <w:rsid w:val="000C06D3"/>
    <w:rsid w:val="000C2BE5"/>
    <w:rsid w:val="000C3B3B"/>
    <w:rsid w:val="000C55F9"/>
    <w:rsid w:val="000C5C57"/>
    <w:rsid w:val="000C6470"/>
    <w:rsid w:val="000C6D60"/>
    <w:rsid w:val="000C6FEA"/>
    <w:rsid w:val="000C7768"/>
    <w:rsid w:val="000C7D68"/>
    <w:rsid w:val="000D0B35"/>
    <w:rsid w:val="000D1BAF"/>
    <w:rsid w:val="000D36EA"/>
    <w:rsid w:val="000D36EC"/>
    <w:rsid w:val="000D3DFC"/>
    <w:rsid w:val="000D4390"/>
    <w:rsid w:val="000D57E5"/>
    <w:rsid w:val="000D5C91"/>
    <w:rsid w:val="000D6440"/>
    <w:rsid w:val="000D6548"/>
    <w:rsid w:val="000D6F47"/>
    <w:rsid w:val="000D7D6A"/>
    <w:rsid w:val="000D7FBA"/>
    <w:rsid w:val="000E0228"/>
    <w:rsid w:val="000E0AE4"/>
    <w:rsid w:val="000E1FFF"/>
    <w:rsid w:val="000E28EF"/>
    <w:rsid w:val="000E2DC5"/>
    <w:rsid w:val="000E2E29"/>
    <w:rsid w:val="000E3956"/>
    <w:rsid w:val="000E4654"/>
    <w:rsid w:val="000E4B10"/>
    <w:rsid w:val="000E4D7E"/>
    <w:rsid w:val="000E585A"/>
    <w:rsid w:val="000E58C8"/>
    <w:rsid w:val="000E5F69"/>
    <w:rsid w:val="000E624C"/>
    <w:rsid w:val="000E6447"/>
    <w:rsid w:val="000E6978"/>
    <w:rsid w:val="000E6A77"/>
    <w:rsid w:val="000E722F"/>
    <w:rsid w:val="000E7695"/>
    <w:rsid w:val="000F1C4F"/>
    <w:rsid w:val="000F2A4B"/>
    <w:rsid w:val="000F31BE"/>
    <w:rsid w:val="000F34E3"/>
    <w:rsid w:val="000F3629"/>
    <w:rsid w:val="000F3987"/>
    <w:rsid w:val="000F3A1F"/>
    <w:rsid w:val="000F4ACA"/>
    <w:rsid w:val="000F5399"/>
    <w:rsid w:val="000F6165"/>
    <w:rsid w:val="000F6586"/>
    <w:rsid w:val="000F67ED"/>
    <w:rsid w:val="000F727F"/>
    <w:rsid w:val="000F734A"/>
    <w:rsid w:val="00101175"/>
    <w:rsid w:val="00101CAE"/>
    <w:rsid w:val="001037C1"/>
    <w:rsid w:val="00103890"/>
    <w:rsid w:val="00103A24"/>
    <w:rsid w:val="00105F83"/>
    <w:rsid w:val="001073EA"/>
    <w:rsid w:val="00107780"/>
    <w:rsid w:val="00111F23"/>
    <w:rsid w:val="00112C56"/>
    <w:rsid w:val="0011300F"/>
    <w:rsid w:val="00113081"/>
    <w:rsid w:val="00114043"/>
    <w:rsid w:val="001150AD"/>
    <w:rsid w:val="001153B4"/>
    <w:rsid w:val="001156B9"/>
    <w:rsid w:val="00115BD2"/>
    <w:rsid w:val="00117489"/>
    <w:rsid w:val="001174E1"/>
    <w:rsid w:val="00117A8B"/>
    <w:rsid w:val="00121416"/>
    <w:rsid w:val="00121C88"/>
    <w:rsid w:val="001220DB"/>
    <w:rsid w:val="00122B3B"/>
    <w:rsid w:val="00123D80"/>
    <w:rsid w:val="00123DD1"/>
    <w:rsid w:val="001246DD"/>
    <w:rsid w:val="0012482D"/>
    <w:rsid w:val="00124CAE"/>
    <w:rsid w:val="00125BFE"/>
    <w:rsid w:val="00125E54"/>
    <w:rsid w:val="001263C9"/>
    <w:rsid w:val="00126A22"/>
    <w:rsid w:val="001273CC"/>
    <w:rsid w:val="00127D15"/>
    <w:rsid w:val="00130A59"/>
    <w:rsid w:val="00131F21"/>
    <w:rsid w:val="00132817"/>
    <w:rsid w:val="00132F0E"/>
    <w:rsid w:val="001342A1"/>
    <w:rsid w:val="001345F8"/>
    <w:rsid w:val="00134BF3"/>
    <w:rsid w:val="00135C2B"/>
    <w:rsid w:val="001371BC"/>
    <w:rsid w:val="00140128"/>
    <w:rsid w:val="001404B0"/>
    <w:rsid w:val="0014087A"/>
    <w:rsid w:val="00141316"/>
    <w:rsid w:val="00141F74"/>
    <w:rsid w:val="00142992"/>
    <w:rsid w:val="00142B92"/>
    <w:rsid w:val="00143A56"/>
    <w:rsid w:val="00144492"/>
    <w:rsid w:val="0014637F"/>
    <w:rsid w:val="001508D0"/>
    <w:rsid w:val="00150CAC"/>
    <w:rsid w:val="00150E6D"/>
    <w:rsid w:val="00151082"/>
    <w:rsid w:val="00151732"/>
    <w:rsid w:val="00152082"/>
    <w:rsid w:val="00152C23"/>
    <w:rsid w:val="00152E34"/>
    <w:rsid w:val="001558A0"/>
    <w:rsid w:val="00156680"/>
    <w:rsid w:val="0015674F"/>
    <w:rsid w:val="00156B94"/>
    <w:rsid w:val="00157C0B"/>
    <w:rsid w:val="0016053B"/>
    <w:rsid w:val="00161980"/>
    <w:rsid w:val="00164AAA"/>
    <w:rsid w:val="00164C9B"/>
    <w:rsid w:val="00165720"/>
    <w:rsid w:val="001662C7"/>
    <w:rsid w:val="00170257"/>
    <w:rsid w:val="001703FD"/>
    <w:rsid w:val="00170F79"/>
    <w:rsid w:val="00172673"/>
    <w:rsid w:val="001726B5"/>
    <w:rsid w:val="0017316F"/>
    <w:rsid w:val="001735BC"/>
    <w:rsid w:val="001741CC"/>
    <w:rsid w:val="00174575"/>
    <w:rsid w:val="00174BF1"/>
    <w:rsid w:val="00175734"/>
    <w:rsid w:val="0017592B"/>
    <w:rsid w:val="00176611"/>
    <w:rsid w:val="00176702"/>
    <w:rsid w:val="0017690C"/>
    <w:rsid w:val="00177084"/>
    <w:rsid w:val="001772CD"/>
    <w:rsid w:val="00181A1D"/>
    <w:rsid w:val="00181C4C"/>
    <w:rsid w:val="001822D4"/>
    <w:rsid w:val="00182737"/>
    <w:rsid w:val="001842E0"/>
    <w:rsid w:val="00185C3A"/>
    <w:rsid w:val="00187E21"/>
    <w:rsid w:val="0019014D"/>
    <w:rsid w:val="001907E9"/>
    <w:rsid w:val="00192F9C"/>
    <w:rsid w:val="00193F8B"/>
    <w:rsid w:val="00194C0F"/>
    <w:rsid w:val="00195AC2"/>
    <w:rsid w:val="00195F5D"/>
    <w:rsid w:val="00196496"/>
    <w:rsid w:val="001964D4"/>
    <w:rsid w:val="00197168"/>
    <w:rsid w:val="001A03C9"/>
    <w:rsid w:val="001A04D5"/>
    <w:rsid w:val="001A0708"/>
    <w:rsid w:val="001A0DA4"/>
    <w:rsid w:val="001A10E8"/>
    <w:rsid w:val="001A29D1"/>
    <w:rsid w:val="001A31AB"/>
    <w:rsid w:val="001A44BB"/>
    <w:rsid w:val="001A559D"/>
    <w:rsid w:val="001A6B9C"/>
    <w:rsid w:val="001B0C58"/>
    <w:rsid w:val="001B31E9"/>
    <w:rsid w:val="001B348C"/>
    <w:rsid w:val="001B37B1"/>
    <w:rsid w:val="001B4AA9"/>
    <w:rsid w:val="001B5805"/>
    <w:rsid w:val="001B61F1"/>
    <w:rsid w:val="001B63CF"/>
    <w:rsid w:val="001B6BD0"/>
    <w:rsid w:val="001B713B"/>
    <w:rsid w:val="001C031B"/>
    <w:rsid w:val="001C047A"/>
    <w:rsid w:val="001C2C08"/>
    <w:rsid w:val="001C3007"/>
    <w:rsid w:val="001C3B6C"/>
    <w:rsid w:val="001C4CAB"/>
    <w:rsid w:val="001C4DA9"/>
    <w:rsid w:val="001C55E1"/>
    <w:rsid w:val="001C5696"/>
    <w:rsid w:val="001C678B"/>
    <w:rsid w:val="001C7457"/>
    <w:rsid w:val="001C7CD9"/>
    <w:rsid w:val="001D0476"/>
    <w:rsid w:val="001D0EEB"/>
    <w:rsid w:val="001D10B5"/>
    <w:rsid w:val="001D1EAD"/>
    <w:rsid w:val="001D2738"/>
    <w:rsid w:val="001D382E"/>
    <w:rsid w:val="001D395A"/>
    <w:rsid w:val="001D3F05"/>
    <w:rsid w:val="001D4BA9"/>
    <w:rsid w:val="001D58CA"/>
    <w:rsid w:val="001D7AF9"/>
    <w:rsid w:val="001D7B22"/>
    <w:rsid w:val="001E245E"/>
    <w:rsid w:val="001E353D"/>
    <w:rsid w:val="001E3837"/>
    <w:rsid w:val="001E3C5B"/>
    <w:rsid w:val="001E5DCC"/>
    <w:rsid w:val="001E628C"/>
    <w:rsid w:val="001F0577"/>
    <w:rsid w:val="001F07D6"/>
    <w:rsid w:val="001F2BDC"/>
    <w:rsid w:val="001F363C"/>
    <w:rsid w:val="001F3B4B"/>
    <w:rsid w:val="001F3B75"/>
    <w:rsid w:val="001F3CAB"/>
    <w:rsid w:val="001F4A6A"/>
    <w:rsid w:val="001F5257"/>
    <w:rsid w:val="001F5D4F"/>
    <w:rsid w:val="001F60CF"/>
    <w:rsid w:val="001F6737"/>
    <w:rsid w:val="001F6FB9"/>
    <w:rsid w:val="002011B0"/>
    <w:rsid w:val="002018B8"/>
    <w:rsid w:val="00202492"/>
    <w:rsid w:val="002047DF"/>
    <w:rsid w:val="002078A1"/>
    <w:rsid w:val="00210DDE"/>
    <w:rsid w:val="0021177D"/>
    <w:rsid w:val="00211E6F"/>
    <w:rsid w:val="002126E9"/>
    <w:rsid w:val="0021413C"/>
    <w:rsid w:val="00215DF1"/>
    <w:rsid w:val="002176AC"/>
    <w:rsid w:val="00221D57"/>
    <w:rsid w:val="00224D5F"/>
    <w:rsid w:val="00224F9E"/>
    <w:rsid w:val="00226355"/>
    <w:rsid w:val="002264A7"/>
    <w:rsid w:val="00226817"/>
    <w:rsid w:val="0022797E"/>
    <w:rsid w:val="002279E0"/>
    <w:rsid w:val="00227E32"/>
    <w:rsid w:val="00230210"/>
    <w:rsid w:val="0023206E"/>
    <w:rsid w:val="002323C1"/>
    <w:rsid w:val="00232CE7"/>
    <w:rsid w:val="00233623"/>
    <w:rsid w:val="00233706"/>
    <w:rsid w:val="00233FBA"/>
    <w:rsid w:val="002351EE"/>
    <w:rsid w:val="002357FE"/>
    <w:rsid w:val="00237518"/>
    <w:rsid w:val="00237F80"/>
    <w:rsid w:val="00240369"/>
    <w:rsid w:val="00242945"/>
    <w:rsid w:val="00242B57"/>
    <w:rsid w:val="0024395B"/>
    <w:rsid w:val="00244DEA"/>
    <w:rsid w:val="00245752"/>
    <w:rsid w:val="0024756F"/>
    <w:rsid w:val="0025000E"/>
    <w:rsid w:val="00252A77"/>
    <w:rsid w:val="00252A8B"/>
    <w:rsid w:val="00253AF3"/>
    <w:rsid w:val="002540C9"/>
    <w:rsid w:val="00255C6C"/>
    <w:rsid w:val="002576CA"/>
    <w:rsid w:val="002609B9"/>
    <w:rsid w:val="00260D4B"/>
    <w:rsid w:val="00261337"/>
    <w:rsid w:val="0026466E"/>
    <w:rsid w:val="00264E0D"/>
    <w:rsid w:val="002653E0"/>
    <w:rsid w:val="0026578A"/>
    <w:rsid w:val="002663E4"/>
    <w:rsid w:val="00266438"/>
    <w:rsid w:val="00266ED9"/>
    <w:rsid w:val="00270940"/>
    <w:rsid w:val="00270ACB"/>
    <w:rsid w:val="00270F14"/>
    <w:rsid w:val="0027252A"/>
    <w:rsid w:val="00272F04"/>
    <w:rsid w:val="00273CDF"/>
    <w:rsid w:val="0027480B"/>
    <w:rsid w:val="00274936"/>
    <w:rsid w:val="00276940"/>
    <w:rsid w:val="002774CC"/>
    <w:rsid w:val="00277D56"/>
    <w:rsid w:val="002811DB"/>
    <w:rsid w:val="00282E6F"/>
    <w:rsid w:val="00282EFE"/>
    <w:rsid w:val="00284FA3"/>
    <w:rsid w:val="00291E46"/>
    <w:rsid w:val="002921DB"/>
    <w:rsid w:val="00292A99"/>
    <w:rsid w:val="00292C5F"/>
    <w:rsid w:val="00293522"/>
    <w:rsid w:val="0029355A"/>
    <w:rsid w:val="00294417"/>
    <w:rsid w:val="00294FA5"/>
    <w:rsid w:val="0029600F"/>
    <w:rsid w:val="00296517"/>
    <w:rsid w:val="002967FE"/>
    <w:rsid w:val="002971CD"/>
    <w:rsid w:val="002A2ACF"/>
    <w:rsid w:val="002A42CE"/>
    <w:rsid w:val="002A4AB7"/>
    <w:rsid w:val="002A5751"/>
    <w:rsid w:val="002A5E01"/>
    <w:rsid w:val="002A689A"/>
    <w:rsid w:val="002B1ADF"/>
    <w:rsid w:val="002B4009"/>
    <w:rsid w:val="002B43D6"/>
    <w:rsid w:val="002B759D"/>
    <w:rsid w:val="002B75DA"/>
    <w:rsid w:val="002C0603"/>
    <w:rsid w:val="002C174A"/>
    <w:rsid w:val="002C25E9"/>
    <w:rsid w:val="002C26E3"/>
    <w:rsid w:val="002C2997"/>
    <w:rsid w:val="002C309C"/>
    <w:rsid w:val="002C30D3"/>
    <w:rsid w:val="002C38D5"/>
    <w:rsid w:val="002C46E3"/>
    <w:rsid w:val="002C5056"/>
    <w:rsid w:val="002C618C"/>
    <w:rsid w:val="002C61A4"/>
    <w:rsid w:val="002C6F1E"/>
    <w:rsid w:val="002C7716"/>
    <w:rsid w:val="002C7E5D"/>
    <w:rsid w:val="002D122E"/>
    <w:rsid w:val="002D200F"/>
    <w:rsid w:val="002D2670"/>
    <w:rsid w:val="002D2D4C"/>
    <w:rsid w:val="002D2FD0"/>
    <w:rsid w:val="002D39E6"/>
    <w:rsid w:val="002D517A"/>
    <w:rsid w:val="002D5971"/>
    <w:rsid w:val="002D59F5"/>
    <w:rsid w:val="002D6B82"/>
    <w:rsid w:val="002E070B"/>
    <w:rsid w:val="002E0A2C"/>
    <w:rsid w:val="002E0F93"/>
    <w:rsid w:val="002E234C"/>
    <w:rsid w:val="002E2655"/>
    <w:rsid w:val="002E27C1"/>
    <w:rsid w:val="002E2E7E"/>
    <w:rsid w:val="002E3263"/>
    <w:rsid w:val="002E337C"/>
    <w:rsid w:val="002E3894"/>
    <w:rsid w:val="002E43D0"/>
    <w:rsid w:val="002E470D"/>
    <w:rsid w:val="002E5039"/>
    <w:rsid w:val="002E581E"/>
    <w:rsid w:val="002E6C94"/>
    <w:rsid w:val="002E703A"/>
    <w:rsid w:val="002F0D07"/>
    <w:rsid w:val="002F246B"/>
    <w:rsid w:val="002F2FF9"/>
    <w:rsid w:val="002F390A"/>
    <w:rsid w:val="002F3A3C"/>
    <w:rsid w:val="002F4421"/>
    <w:rsid w:val="002F46E7"/>
    <w:rsid w:val="002F485F"/>
    <w:rsid w:val="002F589D"/>
    <w:rsid w:val="002F63AE"/>
    <w:rsid w:val="002F656F"/>
    <w:rsid w:val="002F6F71"/>
    <w:rsid w:val="002F783A"/>
    <w:rsid w:val="003001B5"/>
    <w:rsid w:val="0030026A"/>
    <w:rsid w:val="0030067A"/>
    <w:rsid w:val="0030068F"/>
    <w:rsid w:val="0030071F"/>
    <w:rsid w:val="00304F27"/>
    <w:rsid w:val="0030645A"/>
    <w:rsid w:val="00306965"/>
    <w:rsid w:val="00306FC6"/>
    <w:rsid w:val="00310EEE"/>
    <w:rsid w:val="00311844"/>
    <w:rsid w:val="003126DB"/>
    <w:rsid w:val="00314F91"/>
    <w:rsid w:val="00315333"/>
    <w:rsid w:val="00316639"/>
    <w:rsid w:val="0031695D"/>
    <w:rsid w:val="00317D92"/>
    <w:rsid w:val="003202C2"/>
    <w:rsid w:val="003210DA"/>
    <w:rsid w:val="00321458"/>
    <w:rsid w:val="003234CD"/>
    <w:rsid w:val="00323E18"/>
    <w:rsid w:val="00323E75"/>
    <w:rsid w:val="003240E3"/>
    <w:rsid w:val="003242E2"/>
    <w:rsid w:val="00325807"/>
    <w:rsid w:val="00325A9A"/>
    <w:rsid w:val="003261A6"/>
    <w:rsid w:val="0032623D"/>
    <w:rsid w:val="00327241"/>
    <w:rsid w:val="003276DB"/>
    <w:rsid w:val="00330902"/>
    <w:rsid w:val="00331F79"/>
    <w:rsid w:val="0033221E"/>
    <w:rsid w:val="003326B5"/>
    <w:rsid w:val="003338FA"/>
    <w:rsid w:val="00333D5F"/>
    <w:rsid w:val="003344AA"/>
    <w:rsid w:val="00335B81"/>
    <w:rsid w:val="00335F0E"/>
    <w:rsid w:val="00340C25"/>
    <w:rsid w:val="0034239F"/>
    <w:rsid w:val="00342635"/>
    <w:rsid w:val="003435B6"/>
    <w:rsid w:val="00343B1E"/>
    <w:rsid w:val="00343E63"/>
    <w:rsid w:val="00343F4D"/>
    <w:rsid w:val="003452D3"/>
    <w:rsid w:val="00346062"/>
    <w:rsid w:val="00350D9A"/>
    <w:rsid w:val="00350E1F"/>
    <w:rsid w:val="003525AD"/>
    <w:rsid w:val="00352C4F"/>
    <w:rsid w:val="0035404B"/>
    <w:rsid w:val="00355232"/>
    <w:rsid w:val="00355A34"/>
    <w:rsid w:val="00355D11"/>
    <w:rsid w:val="0035668A"/>
    <w:rsid w:val="00357DF9"/>
    <w:rsid w:val="003606D3"/>
    <w:rsid w:val="00360751"/>
    <w:rsid w:val="00361FEF"/>
    <w:rsid w:val="00362035"/>
    <w:rsid w:val="0036216E"/>
    <w:rsid w:val="00363B8E"/>
    <w:rsid w:val="00364651"/>
    <w:rsid w:val="003649CA"/>
    <w:rsid w:val="00365693"/>
    <w:rsid w:val="003658D7"/>
    <w:rsid w:val="00365FFA"/>
    <w:rsid w:val="00366628"/>
    <w:rsid w:val="00366CD1"/>
    <w:rsid w:val="00366DE1"/>
    <w:rsid w:val="00366EDD"/>
    <w:rsid w:val="0036720A"/>
    <w:rsid w:val="00367F13"/>
    <w:rsid w:val="0037112E"/>
    <w:rsid w:val="003723C2"/>
    <w:rsid w:val="00372511"/>
    <w:rsid w:val="00372729"/>
    <w:rsid w:val="003754EB"/>
    <w:rsid w:val="00376465"/>
    <w:rsid w:val="00376669"/>
    <w:rsid w:val="003768D7"/>
    <w:rsid w:val="003769C3"/>
    <w:rsid w:val="00380E9B"/>
    <w:rsid w:val="003811BC"/>
    <w:rsid w:val="003811C9"/>
    <w:rsid w:val="00382366"/>
    <w:rsid w:val="00382D8F"/>
    <w:rsid w:val="00384208"/>
    <w:rsid w:val="003849E1"/>
    <w:rsid w:val="003856A3"/>
    <w:rsid w:val="0038724F"/>
    <w:rsid w:val="00387E47"/>
    <w:rsid w:val="00390BE3"/>
    <w:rsid w:val="003925F6"/>
    <w:rsid w:val="003928CB"/>
    <w:rsid w:val="003930F0"/>
    <w:rsid w:val="0039346C"/>
    <w:rsid w:val="00394423"/>
    <w:rsid w:val="00395409"/>
    <w:rsid w:val="003955A7"/>
    <w:rsid w:val="00395A76"/>
    <w:rsid w:val="0039699A"/>
    <w:rsid w:val="003A01E7"/>
    <w:rsid w:val="003A0437"/>
    <w:rsid w:val="003A1520"/>
    <w:rsid w:val="003A29DD"/>
    <w:rsid w:val="003A369F"/>
    <w:rsid w:val="003A49EF"/>
    <w:rsid w:val="003A4AD5"/>
    <w:rsid w:val="003A64FF"/>
    <w:rsid w:val="003A707B"/>
    <w:rsid w:val="003B10D3"/>
    <w:rsid w:val="003B1726"/>
    <w:rsid w:val="003B18A6"/>
    <w:rsid w:val="003B1CDD"/>
    <w:rsid w:val="003B289C"/>
    <w:rsid w:val="003B3185"/>
    <w:rsid w:val="003B381B"/>
    <w:rsid w:val="003B46FF"/>
    <w:rsid w:val="003B7340"/>
    <w:rsid w:val="003B74FF"/>
    <w:rsid w:val="003C0C6A"/>
    <w:rsid w:val="003C14A7"/>
    <w:rsid w:val="003C27C3"/>
    <w:rsid w:val="003C3287"/>
    <w:rsid w:val="003C3695"/>
    <w:rsid w:val="003C38C1"/>
    <w:rsid w:val="003C51BC"/>
    <w:rsid w:val="003C5C1A"/>
    <w:rsid w:val="003C5C49"/>
    <w:rsid w:val="003C5E29"/>
    <w:rsid w:val="003C6AA8"/>
    <w:rsid w:val="003C7837"/>
    <w:rsid w:val="003D03D1"/>
    <w:rsid w:val="003D09EB"/>
    <w:rsid w:val="003D1185"/>
    <w:rsid w:val="003D3739"/>
    <w:rsid w:val="003D398E"/>
    <w:rsid w:val="003D40E5"/>
    <w:rsid w:val="003D457B"/>
    <w:rsid w:val="003D57B5"/>
    <w:rsid w:val="003D580A"/>
    <w:rsid w:val="003D5D14"/>
    <w:rsid w:val="003D5D1C"/>
    <w:rsid w:val="003D5E7D"/>
    <w:rsid w:val="003D7207"/>
    <w:rsid w:val="003D7ECA"/>
    <w:rsid w:val="003E07FA"/>
    <w:rsid w:val="003E0A72"/>
    <w:rsid w:val="003E12FD"/>
    <w:rsid w:val="003E23F1"/>
    <w:rsid w:val="003E3900"/>
    <w:rsid w:val="003E3934"/>
    <w:rsid w:val="003E4A21"/>
    <w:rsid w:val="003E4C83"/>
    <w:rsid w:val="003E65CA"/>
    <w:rsid w:val="003E6878"/>
    <w:rsid w:val="003E6B36"/>
    <w:rsid w:val="003E7336"/>
    <w:rsid w:val="003E7F2D"/>
    <w:rsid w:val="003F1D59"/>
    <w:rsid w:val="003F1E68"/>
    <w:rsid w:val="003F2A7F"/>
    <w:rsid w:val="003F3678"/>
    <w:rsid w:val="003F3C9D"/>
    <w:rsid w:val="003F5651"/>
    <w:rsid w:val="003F590B"/>
    <w:rsid w:val="003F7E84"/>
    <w:rsid w:val="0040035B"/>
    <w:rsid w:val="00401DC7"/>
    <w:rsid w:val="004027FF"/>
    <w:rsid w:val="00402B80"/>
    <w:rsid w:val="00402CCC"/>
    <w:rsid w:val="00403396"/>
    <w:rsid w:val="00403770"/>
    <w:rsid w:val="00403CD7"/>
    <w:rsid w:val="004064D3"/>
    <w:rsid w:val="0040650E"/>
    <w:rsid w:val="00407973"/>
    <w:rsid w:val="004102C8"/>
    <w:rsid w:val="00410364"/>
    <w:rsid w:val="0041047A"/>
    <w:rsid w:val="0041051F"/>
    <w:rsid w:val="0041132F"/>
    <w:rsid w:val="00412EC1"/>
    <w:rsid w:val="00414B48"/>
    <w:rsid w:val="00415424"/>
    <w:rsid w:val="00420806"/>
    <w:rsid w:val="00421F88"/>
    <w:rsid w:val="00422174"/>
    <w:rsid w:val="00422DBE"/>
    <w:rsid w:val="0042305E"/>
    <w:rsid w:val="00424F51"/>
    <w:rsid w:val="00426531"/>
    <w:rsid w:val="0042769C"/>
    <w:rsid w:val="00427F5C"/>
    <w:rsid w:val="00427F77"/>
    <w:rsid w:val="00430535"/>
    <w:rsid w:val="004329BA"/>
    <w:rsid w:val="004333AE"/>
    <w:rsid w:val="00433BBC"/>
    <w:rsid w:val="00435BE3"/>
    <w:rsid w:val="004377DF"/>
    <w:rsid w:val="0044158F"/>
    <w:rsid w:val="00442250"/>
    <w:rsid w:val="004427B5"/>
    <w:rsid w:val="004428B5"/>
    <w:rsid w:val="00442914"/>
    <w:rsid w:val="00443371"/>
    <w:rsid w:val="0044385F"/>
    <w:rsid w:val="00443AB8"/>
    <w:rsid w:val="00443DE9"/>
    <w:rsid w:val="004459AA"/>
    <w:rsid w:val="00445FB5"/>
    <w:rsid w:val="004477C3"/>
    <w:rsid w:val="00450B5A"/>
    <w:rsid w:val="004515CC"/>
    <w:rsid w:val="0045656F"/>
    <w:rsid w:val="00456797"/>
    <w:rsid w:val="00456E8B"/>
    <w:rsid w:val="00456EDA"/>
    <w:rsid w:val="00457F2E"/>
    <w:rsid w:val="00462CF6"/>
    <w:rsid w:val="00463174"/>
    <w:rsid w:val="00464AC1"/>
    <w:rsid w:val="00465620"/>
    <w:rsid w:val="004656B5"/>
    <w:rsid w:val="00466AEC"/>
    <w:rsid w:val="00467A92"/>
    <w:rsid w:val="00470002"/>
    <w:rsid w:val="00470CB1"/>
    <w:rsid w:val="004713E1"/>
    <w:rsid w:val="00471BD2"/>
    <w:rsid w:val="00471D30"/>
    <w:rsid w:val="004726C8"/>
    <w:rsid w:val="00472C49"/>
    <w:rsid w:val="00473409"/>
    <w:rsid w:val="00473998"/>
    <w:rsid w:val="0047465B"/>
    <w:rsid w:val="00474986"/>
    <w:rsid w:val="004753C2"/>
    <w:rsid w:val="00475950"/>
    <w:rsid w:val="00477225"/>
    <w:rsid w:val="00477D57"/>
    <w:rsid w:val="00482CE1"/>
    <w:rsid w:val="00484938"/>
    <w:rsid w:val="00485E53"/>
    <w:rsid w:val="00486A9B"/>
    <w:rsid w:val="00490D4D"/>
    <w:rsid w:val="00492B4F"/>
    <w:rsid w:val="00492D62"/>
    <w:rsid w:val="00495A21"/>
    <w:rsid w:val="004967FF"/>
    <w:rsid w:val="00496CA6"/>
    <w:rsid w:val="00496EC5"/>
    <w:rsid w:val="00497DC0"/>
    <w:rsid w:val="004A1CFC"/>
    <w:rsid w:val="004A25C7"/>
    <w:rsid w:val="004A363E"/>
    <w:rsid w:val="004A5470"/>
    <w:rsid w:val="004A548C"/>
    <w:rsid w:val="004A584B"/>
    <w:rsid w:val="004A5C9A"/>
    <w:rsid w:val="004A6E30"/>
    <w:rsid w:val="004A75A4"/>
    <w:rsid w:val="004B2606"/>
    <w:rsid w:val="004B2A3D"/>
    <w:rsid w:val="004B2B62"/>
    <w:rsid w:val="004B2C91"/>
    <w:rsid w:val="004B3231"/>
    <w:rsid w:val="004B39FC"/>
    <w:rsid w:val="004B403E"/>
    <w:rsid w:val="004B4F38"/>
    <w:rsid w:val="004B519A"/>
    <w:rsid w:val="004B585E"/>
    <w:rsid w:val="004B6541"/>
    <w:rsid w:val="004B674E"/>
    <w:rsid w:val="004B675D"/>
    <w:rsid w:val="004C0233"/>
    <w:rsid w:val="004C0508"/>
    <w:rsid w:val="004C0D5A"/>
    <w:rsid w:val="004C0E1F"/>
    <w:rsid w:val="004C3237"/>
    <w:rsid w:val="004C5B8A"/>
    <w:rsid w:val="004C5D88"/>
    <w:rsid w:val="004C6ECB"/>
    <w:rsid w:val="004C70A9"/>
    <w:rsid w:val="004C7D28"/>
    <w:rsid w:val="004C7EA0"/>
    <w:rsid w:val="004D0279"/>
    <w:rsid w:val="004D04AF"/>
    <w:rsid w:val="004D0E48"/>
    <w:rsid w:val="004D1D05"/>
    <w:rsid w:val="004D1D88"/>
    <w:rsid w:val="004D429A"/>
    <w:rsid w:val="004D5D3C"/>
    <w:rsid w:val="004D75D5"/>
    <w:rsid w:val="004E1A5F"/>
    <w:rsid w:val="004E2383"/>
    <w:rsid w:val="004E283B"/>
    <w:rsid w:val="004E3672"/>
    <w:rsid w:val="004E6A80"/>
    <w:rsid w:val="004E72A7"/>
    <w:rsid w:val="004E77A9"/>
    <w:rsid w:val="004E7996"/>
    <w:rsid w:val="004E7AB4"/>
    <w:rsid w:val="004F00B7"/>
    <w:rsid w:val="004F0606"/>
    <w:rsid w:val="004F2A46"/>
    <w:rsid w:val="004F39E9"/>
    <w:rsid w:val="004F3FD9"/>
    <w:rsid w:val="004F4070"/>
    <w:rsid w:val="004F40B6"/>
    <w:rsid w:val="004F4C16"/>
    <w:rsid w:val="004F4F8B"/>
    <w:rsid w:val="004F53ED"/>
    <w:rsid w:val="004F5F33"/>
    <w:rsid w:val="004F615B"/>
    <w:rsid w:val="004F618E"/>
    <w:rsid w:val="004F65F5"/>
    <w:rsid w:val="004F742B"/>
    <w:rsid w:val="00500985"/>
    <w:rsid w:val="00500A8C"/>
    <w:rsid w:val="00501F51"/>
    <w:rsid w:val="0050219A"/>
    <w:rsid w:val="00502BAB"/>
    <w:rsid w:val="00503FEF"/>
    <w:rsid w:val="005045EE"/>
    <w:rsid w:val="0050478C"/>
    <w:rsid w:val="00504E00"/>
    <w:rsid w:val="00504F5B"/>
    <w:rsid w:val="0050509C"/>
    <w:rsid w:val="00505483"/>
    <w:rsid w:val="00505B06"/>
    <w:rsid w:val="00506212"/>
    <w:rsid w:val="005070A9"/>
    <w:rsid w:val="005074CD"/>
    <w:rsid w:val="00507C4D"/>
    <w:rsid w:val="0051073E"/>
    <w:rsid w:val="0051099B"/>
    <w:rsid w:val="0051193E"/>
    <w:rsid w:val="00513398"/>
    <w:rsid w:val="005138FD"/>
    <w:rsid w:val="00514BD1"/>
    <w:rsid w:val="00514DD0"/>
    <w:rsid w:val="00515790"/>
    <w:rsid w:val="00517CE9"/>
    <w:rsid w:val="0052146B"/>
    <w:rsid w:val="00522AD8"/>
    <w:rsid w:val="00522E04"/>
    <w:rsid w:val="00523A0C"/>
    <w:rsid w:val="00524AAB"/>
    <w:rsid w:val="005251BD"/>
    <w:rsid w:val="00525723"/>
    <w:rsid w:val="005262DA"/>
    <w:rsid w:val="00526AB6"/>
    <w:rsid w:val="00526D29"/>
    <w:rsid w:val="00530991"/>
    <w:rsid w:val="00530BB2"/>
    <w:rsid w:val="00530DB7"/>
    <w:rsid w:val="005315FC"/>
    <w:rsid w:val="00532764"/>
    <w:rsid w:val="005327DC"/>
    <w:rsid w:val="00533076"/>
    <w:rsid w:val="0053325D"/>
    <w:rsid w:val="005346E6"/>
    <w:rsid w:val="00534F77"/>
    <w:rsid w:val="005350C0"/>
    <w:rsid w:val="005360FF"/>
    <w:rsid w:val="005364CA"/>
    <w:rsid w:val="0053690C"/>
    <w:rsid w:val="00537BBE"/>
    <w:rsid w:val="00540195"/>
    <w:rsid w:val="005402EE"/>
    <w:rsid w:val="005435FF"/>
    <w:rsid w:val="0054399E"/>
    <w:rsid w:val="00544D9B"/>
    <w:rsid w:val="005453A0"/>
    <w:rsid w:val="00546BCD"/>
    <w:rsid w:val="0054704E"/>
    <w:rsid w:val="00547361"/>
    <w:rsid w:val="005508A4"/>
    <w:rsid w:val="00550A89"/>
    <w:rsid w:val="00550CD8"/>
    <w:rsid w:val="00551937"/>
    <w:rsid w:val="00551F54"/>
    <w:rsid w:val="005536BC"/>
    <w:rsid w:val="00553C57"/>
    <w:rsid w:val="00554508"/>
    <w:rsid w:val="005559A2"/>
    <w:rsid w:val="00555A27"/>
    <w:rsid w:val="00557796"/>
    <w:rsid w:val="00557D17"/>
    <w:rsid w:val="00560C4B"/>
    <w:rsid w:val="00561104"/>
    <w:rsid w:val="00562E12"/>
    <w:rsid w:val="00564DBB"/>
    <w:rsid w:val="00564E15"/>
    <w:rsid w:val="005650BD"/>
    <w:rsid w:val="005658E0"/>
    <w:rsid w:val="00566064"/>
    <w:rsid w:val="005710EA"/>
    <w:rsid w:val="005715EF"/>
    <w:rsid w:val="00571AA7"/>
    <w:rsid w:val="00572BE3"/>
    <w:rsid w:val="005731EB"/>
    <w:rsid w:val="00573390"/>
    <w:rsid w:val="00573403"/>
    <w:rsid w:val="00573DAB"/>
    <w:rsid w:val="00573DCB"/>
    <w:rsid w:val="00574443"/>
    <w:rsid w:val="00575236"/>
    <w:rsid w:val="0057551D"/>
    <w:rsid w:val="005769B3"/>
    <w:rsid w:val="00576B8A"/>
    <w:rsid w:val="00580676"/>
    <w:rsid w:val="00581BFA"/>
    <w:rsid w:val="0058231E"/>
    <w:rsid w:val="00582A84"/>
    <w:rsid w:val="00584246"/>
    <w:rsid w:val="00585176"/>
    <w:rsid w:val="00586DD1"/>
    <w:rsid w:val="0059035C"/>
    <w:rsid w:val="005903FF"/>
    <w:rsid w:val="00590402"/>
    <w:rsid w:val="0059079E"/>
    <w:rsid w:val="00590BB8"/>
    <w:rsid w:val="00590E94"/>
    <w:rsid w:val="00591860"/>
    <w:rsid w:val="005918E0"/>
    <w:rsid w:val="00593694"/>
    <w:rsid w:val="005944F7"/>
    <w:rsid w:val="0059473B"/>
    <w:rsid w:val="00594AFE"/>
    <w:rsid w:val="0059562B"/>
    <w:rsid w:val="0059591B"/>
    <w:rsid w:val="00595A6F"/>
    <w:rsid w:val="00596016"/>
    <w:rsid w:val="0059638B"/>
    <w:rsid w:val="00596A58"/>
    <w:rsid w:val="0059783D"/>
    <w:rsid w:val="005A0247"/>
    <w:rsid w:val="005A12FC"/>
    <w:rsid w:val="005A2493"/>
    <w:rsid w:val="005A25EE"/>
    <w:rsid w:val="005A29A0"/>
    <w:rsid w:val="005A2B3C"/>
    <w:rsid w:val="005A3A69"/>
    <w:rsid w:val="005A3D23"/>
    <w:rsid w:val="005A4111"/>
    <w:rsid w:val="005A4273"/>
    <w:rsid w:val="005A520F"/>
    <w:rsid w:val="005A6F5A"/>
    <w:rsid w:val="005B00AB"/>
    <w:rsid w:val="005B0D98"/>
    <w:rsid w:val="005B1400"/>
    <w:rsid w:val="005B2B9F"/>
    <w:rsid w:val="005B3845"/>
    <w:rsid w:val="005B4844"/>
    <w:rsid w:val="005B59B5"/>
    <w:rsid w:val="005B6B07"/>
    <w:rsid w:val="005B6CB5"/>
    <w:rsid w:val="005B6FA1"/>
    <w:rsid w:val="005B71D4"/>
    <w:rsid w:val="005C0321"/>
    <w:rsid w:val="005C0813"/>
    <w:rsid w:val="005C2F30"/>
    <w:rsid w:val="005C34EF"/>
    <w:rsid w:val="005C3A34"/>
    <w:rsid w:val="005C4602"/>
    <w:rsid w:val="005C492B"/>
    <w:rsid w:val="005C4EBC"/>
    <w:rsid w:val="005C54E1"/>
    <w:rsid w:val="005C5B62"/>
    <w:rsid w:val="005C7455"/>
    <w:rsid w:val="005C74E1"/>
    <w:rsid w:val="005D0ABF"/>
    <w:rsid w:val="005D1093"/>
    <w:rsid w:val="005D173F"/>
    <w:rsid w:val="005D3824"/>
    <w:rsid w:val="005D3E9C"/>
    <w:rsid w:val="005D53DB"/>
    <w:rsid w:val="005D5D2B"/>
    <w:rsid w:val="005D6084"/>
    <w:rsid w:val="005E42A4"/>
    <w:rsid w:val="005E42AC"/>
    <w:rsid w:val="005E5E5E"/>
    <w:rsid w:val="005E6985"/>
    <w:rsid w:val="005E7D57"/>
    <w:rsid w:val="005F1905"/>
    <w:rsid w:val="005F1F67"/>
    <w:rsid w:val="005F2629"/>
    <w:rsid w:val="005F3388"/>
    <w:rsid w:val="005F37EF"/>
    <w:rsid w:val="005F3C50"/>
    <w:rsid w:val="005F3E4E"/>
    <w:rsid w:val="005F40FC"/>
    <w:rsid w:val="005F4744"/>
    <w:rsid w:val="005F4B8F"/>
    <w:rsid w:val="005F504F"/>
    <w:rsid w:val="005F56F1"/>
    <w:rsid w:val="005F7420"/>
    <w:rsid w:val="0060098F"/>
    <w:rsid w:val="00600E01"/>
    <w:rsid w:val="00601E10"/>
    <w:rsid w:val="00603DAA"/>
    <w:rsid w:val="00605137"/>
    <w:rsid w:val="006067AA"/>
    <w:rsid w:val="00610850"/>
    <w:rsid w:val="00610D86"/>
    <w:rsid w:val="00612DF8"/>
    <w:rsid w:val="00613F65"/>
    <w:rsid w:val="0061546F"/>
    <w:rsid w:val="0061664E"/>
    <w:rsid w:val="00616B66"/>
    <w:rsid w:val="006171B4"/>
    <w:rsid w:val="00617427"/>
    <w:rsid w:val="0062001D"/>
    <w:rsid w:val="00620746"/>
    <w:rsid w:val="006207F3"/>
    <w:rsid w:val="006207FC"/>
    <w:rsid w:val="00621BD6"/>
    <w:rsid w:val="00621CBE"/>
    <w:rsid w:val="00622C41"/>
    <w:rsid w:val="006259A8"/>
    <w:rsid w:val="006261A0"/>
    <w:rsid w:val="0063042F"/>
    <w:rsid w:val="00630732"/>
    <w:rsid w:val="00630A73"/>
    <w:rsid w:val="00631688"/>
    <w:rsid w:val="00632DBE"/>
    <w:rsid w:val="00633032"/>
    <w:rsid w:val="00633F4A"/>
    <w:rsid w:val="0063544E"/>
    <w:rsid w:val="00635788"/>
    <w:rsid w:val="00635850"/>
    <w:rsid w:val="00635A18"/>
    <w:rsid w:val="0063747E"/>
    <w:rsid w:val="00637F1D"/>
    <w:rsid w:val="006419E0"/>
    <w:rsid w:val="00644530"/>
    <w:rsid w:val="00644C3F"/>
    <w:rsid w:val="00645822"/>
    <w:rsid w:val="006468E9"/>
    <w:rsid w:val="006478DF"/>
    <w:rsid w:val="00647BE9"/>
    <w:rsid w:val="00651FEB"/>
    <w:rsid w:val="006520DB"/>
    <w:rsid w:val="006521C1"/>
    <w:rsid w:val="00652996"/>
    <w:rsid w:val="006538FE"/>
    <w:rsid w:val="006541EF"/>
    <w:rsid w:val="00654BED"/>
    <w:rsid w:val="00655F05"/>
    <w:rsid w:val="00660C7E"/>
    <w:rsid w:val="006611E7"/>
    <w:rsid w:val="00664AEE"/>
    <w:rsid w:val="006668C5"/>
    <w:rsid w:val="00667866"/>
    <w:rsid w:val="00667CD7"/>
    <w:rsid w:val="006713F2"/>
    <w:rsid w:val="00671A44"/>
    <w:rsid w:val="00671CA2"/>
    <w:rsid w:val="0067236B"/>
    <w:rsid w:val="00672B7B"/>
    <w:rsid w:val="0067539E"/>
    <w:rsid w:val="00675BD8"/>
    <w:rsid w:val="0067701A"/>
    <w:rsid w:val="0067758A"/>
    <w:rsid w:val="00677A31"/>
    <w:rsid w:val="00680DAB"/>
    <w:rsid w:val="006811D3"/>
    <w:rsid w:val="00681946"/>
    <w:rsid w:val="00683E91"/>
    <w:rsid w:val="00683FF1"/>
    <w:rsid w:val="006841EF"/>
    <w:rsid w:val="00691537"/>
    <w:rsid w:val="00691891"/>
    <w:rsid w:val="006942BF"/>
    <w:rsid w:val="00694837"/>
    <w:rsid w:val="00694854"/>
    <w:rsid w:val="00695FA6"/>
    <w:rsid w:val="0069682F"/>
    <w:rsid w:val="00697FEB"/>
    <w:rsid w:val="006A07E3"/>
    <w:rsid w:val="006A0C9C"/>
    <w:rsid w:val="006A27C5"/>
    <w:rsid w:val="006A43C9"/>
    <w:rsid w:val="006A46E9"/>
    <w:rsid w:val="006A473D"/>
    <w:rsid w:val="006A4B08"/>
    <w:rsid w:val="006A5D44"/>
    <w:rsid w:val="006A7613"/>
    <w:rsid w:val="006A7F7C"/>
    <w:rsid w:val="006B086A"/>
    <w:rsid w:val="006B0C5F"/>
    <w:rsid w:val="006B0D69"/>
    <w:rsid w:val="006B3546"/>
    <w:rsid w:val="006B4CA0"/>
    <w:rsid w:val="006B5867"/>
    <w:rsid w:val="006B7F5E"/>
    <w:rsid w:val="006C0EE0"/>
    <w:rsid w:val="006C162C"/>
    <w:rsid w:val="006C17ED"/>
    <w:rsid w:val="006C2A75"/>
    <w:rsid w:val="006C35E3"/>
    <w:rsid w:val="006C66E6"/>
    <w:rsid w:val="006C680F"/>
    <w:rsid w:val="006C681C"/>
    <w:rsid w:val="006D0454"/>
    <w:rsid w:val="006D1BE5"/>
    <w:rsid w:val="006D400C"/>
    <w:rsid w:val="006D4AC5"/>
    <w:rsid w:val="006D4E2C"/>
    <w:rsid w:val="006D52C8"/>
    <w:rsid w:val="006D5F5B"/>
    <w:rsid w:val="006D7266"/>
    <w:rsid w:val="006D7628"/>
    <w:rsid w:val="006E00CD"/>
    <w:rsid w:val="006E0152"/>
    <w:rsid w:val="006E043B"/>
    <w:rsid w:val="006E1062"/>
    <w:rsid w:val="006E10A5"/>
    <w:rsid w:val="006E2291"/>
    <w:rsid w:val="006E5070"/>
    <w:rsid w:val="006E6CA1"/>
    <w:rsid w:val="006E708C"/>
    <w:rsid w:val="006F018E"/>
    <w:rsid w:val="006F053B"/>
    <w:rsid w:val="006F1589"/>
    <w:rsid w:val="006F204B"/>
    <w:rsid w:val="006F2BC8"/>
    <w:rsid w:val="006F4FE5"/>
    <w:rsid w:val="006F59CC"/>
    <w:rsid w:val="006F6AC8"/>
    <w:rsid w:val="0070023A"/>
    <w:rsid w:val="0070063E"/>
    <w:rsid w:val="007010F2"/>
    <w:rsid w:val="00702A8C"/>
    <w:rsid w:val="00702F85"/>
    <w:rsid w:val="00704A84"/>
    <w:rsid w:val="0070582E"/>
    <w:rsid w:val="00706507"/>
    <w:rsid w:val="00706FAE"/>
    <w:rsid w:val="00707273"/>
    <w:rsid w:val="00710320"/>
    <w:rsid w:val="00711495"/>
    <w:rsid w:val="00711A48"/>
    <w:rsid w:val="00711F23"/>
    <w:rsid w:val="00712CD3"/>
    <w:rsid w:val="00712D6D"/>
    <w:rsid w:val="00713E42"/>
    <w:rsid w:val="007144BF"/>
    <w:rsid w:val="00714F4C"/>
    <w:rsid w:val="00715251"/>
    <w:rsid w:val="00715538"/>
    <w:rsid w:val="007160AB"/>
    <w:rsid w:val="0071660E"/>
    <w:rsid w:val="007167DE"/>
    <w:rsid w:val="00720698"/>
    <w:rsid w:val="00720824"/>
    <w:rsid w:val="0072121B"/>
    <w:rsid w:val="00721E3F"/>
    <w:rsid w:val="00722C1B"/>
    <w:rsid w:val="007231E2"/>
    <w:rsid w:val="007234BF"/>
    <w:rsid w:val="007253A2"/>
    <w:rsid w:val="00725DF7"/>
    <w:rsid w:val="00726433"/>
    <w:rsid w:val="00726A18"/>
    <w:rsid w:val="00727082"/>
    <w:rsid w:val="007301CA"/>
    <w:rsid w:val="00731417"/>
    <w:rsid w:val="00732246"/>
    <w:rsid w:val="00732A66"/>
    <w:rsid w:val="0073303D"/>
    <w:rsid w:val="0073569C"/>
    <w:rsid w:val="007357D1"/>
    <w:rsid w:val="007372A2"/>
    <w:rsid w:val="00737513"/>
    <w:rsid w:val="00737946"/>
    <w:rsid w:val="0073795A"/>
    <w:rsid w:val="00737C9E"/>
    <w:rsid w:val="00737DB2"/>
    <w:rsid w:val="00737E60"/>
    <w:rsid w:val="0074003C"/>
    <w:rsid w:val="00740404"/>
    <w:rsid w:val="007405DD"/>
    <w:rsid w:val="0074159D"/>
    <w:rsid w:val="00741943"/>
    <w:rsid w:val="00742DCE"/>
    <w:rsid w:val="007443C2"/>
    <w:rsid w:val="00744FFD"/>
    <w:rsid w:val="00745247"/>
    <w:rsid w:val="00745695"/>
    <w:rsid w:val="007462CE"/>
    <w:rsid w:val="007462EB"/>
    <w:rsid w:val="0074644C"/>
    <w:rsid w:val="00747C02"/>
    <w:rsid w:val="007501E7"/>
    <w:rsid w:val="007504BC"/>
    <w:rsid w:val="00751F51"/>
    <w:rsid w:val="00752B68"/>
    <w:rsid w:val="00752D6E"/>
    <w:rsid w:val="00752D99"/>
    <w:rsid w:val="00753233"/>
    <w:rsid w:val="00754265"/>
    <w:rsid w:val="007542EC"/>
    <w:rsid w:val="00754B4C"/>
    <w:rsid w:val="0075514A"/>
    <w:rsid w:val="007551EF"/>
    <w:rsid w:val="0076031C"/>
    <w:rsid w:val="00760C4A"/>
    <w:rsid w:val="00761672"/>
    <w:rsid w:val="00762934"/>
    <w:rsid w:val="0076413F"/>
    <w:rsid w:val="0076506E"/>
    <w:rsid w:val="00765831"/>
    <w:rsid w:val="00765A38"/>
    <w:rsid w:val="00765A8E"/>
    <w:rsid w:val="00765E36"/>
    <w:rsid w:val="00766034"/>
    <w:rsid w:val="00767EF4"/>
    <w:rsid w:val="0077130C"/>
    <w:rsid w:val="007713B5"/>
    <w:rsid w:val="007713E2"/>
    <w:rsid w:val="00772224"/>
    <w:rsid w:val="007743D4"/>
    <w:rsid w:val="00774784"/>
    <w:rsid w:val="0077480C"/>
    <w:rsid w:val="0077525E"/>
    <w:rsid w:val="00775821"/>
    <w:rsid w:val="00776269"/>
    <w:rsid w:val="007769E1"/>
    <w:rsid w:val="0078416B"/>
    <w:rsid w:val="007855B8"/>
    <w:rsid w:val="007856A8"/>
    <w:rsid w:val="00785798"/>
    <w:rsid w:val="00790E84"/>
    <w:rsid w:val="0079437F"/>
    <w:rsid w:val="00796397"/>
    <w:rsid w:val="007A0DDC"/>
    <w:rsid w:val="007A28AB"/>
    <w:rsid w:val="007A3285"/>
    <w:rsid w:val="007A42F9"/>
    <w:rsid w:val="007A437B"/>
    <w:rsid w:val="007A4B46"/>
    <w:rsid w:val="007A66DC"/>
    <w:rsid w:val="007A7E18"/>
    <w:rsid w:val="007B063D"/>
    <w:rsid w:val="007B0C64"/>
    <w:rsid w:val="007B10DC"/>
    <w:rsid w:val="007B15DB"/>
    <w:rsid w:val="007B18CE"/>
    <w:rsid w:val="007B1EAA"/>
    <w:rsid w:val="007B24AB"/>
    <w:rsid w:val="007B266C"/>
    <w:rsid w:val="007B2884"/>
    <w:rsid w:val="007B409A"/>
    <w:rsid w:val="007B5A7C"/>
    <w:rsid w:val="007B5B8D"/>
    <w:rsid w:val="007B6E9D"/>
    <w:rsid w:val="007C05B2"/>
    <w:rsid w:val="007C20CC"/>
    <w:rsid w:val="007C2521"/>
    <w:rsid w:val="007C3829"/>
    <w:rsid w:val="007C5561"/>
    <w:rsid w:val="007C6F96"/>
    <w:rsid w:val="007C715D"/>
    <w:rsid w:val="007C7240"/>
    <w:rsid w:val="007C7E87"/>
    <w:rsid w:val="007D06E9"/>
    <w:rsid w:val="007D103D"/>
    <w:rsid w:val="007D2922"/>
    <w:rsid w:val="007D2A6F"/>
    <w:rsid w:val="007D41F6"/>
    <w:rsid w:val="007D4BC4"/>
    <w:rsid w:val="007D6253"/>
    <w:rsid w:val="007D7F4A"/>
    <w:rsid w:val="007E0E81"/>
    <w:rsid w:val="007E0EB5"/>
    <w:rsid w:val="007E3073"/>
    <w:rsid w:val="007E336B"/>
    <w:rsid w:val="007E4A66"/>
    <w:rsid w:val="007E52CD"/>
    <w:rsid w:val="007E5747"/>
    <w:rsid w:val="007E67DD"/>
    <w:rsid w:val="007E68C5"/>
    <w:rsid w:val="007E6CF6"/>
    <w:rsid w:val="007E6FAB"/>
    <w:rsid w:val="007F04E0"/>
    <w:rsid w:val="007F0EC1"/>
    <w:rsid w:val="007F1C68"/>
    <w:rsid w:val="007F2099"/>
    <w:rsid w:val="007F4C33"/>
    <w:rsid w:val="007F6786"/>
    <w:rsid w:val="007F70CB"/>
    <w:rsid w:val="00800AAE"/>
    <w:rsid w:val="008021A1"/>
    <w:rsid w:val="00802846"/>
    <w:rsid w:val="0080446C"/>
    <w:rsid w:val="00806572"/>
    <w:rsid w:val="0080688F"/>
    <w:rsid w:val="008104F7"/>
    <w:rsid w:val="00811881"/>
    <w:rsid w:val="008125FA"/>
    <w:rsid w:val="00812C54"/>
    <w:rsid w:val="00813AC2"/>
    <w:rsid w:val="00813D95"/>
    <w:rsid w:val="008157CD"/>
    <w:rsid w:val="0081632E"/>
    <w:rsid w:val="00816C6C"/>
    <w:rsid w:val="008174C9"/>
    <w:rsid w:val="0081754C"/>
    <w:rsid w:val="00817BD9"/>
    <w:rsid w:val="00821121"/>
    <w:rsid w:val="00821F18"/>
    <w:rsid w:val="0082343D"/>
    <w:rsid w:val="00824B3C"/>
    <w:rsid w:val="00825E35"/>
    <w:rsid w:val="0082604A"/>
    <w:rsid w:val="008262C0"/>
    <w:rsid w:val="008268EB"/>
    <w:rsid w:val="00827851"/>
    <w:rsid w:val="00827AAA"/>
    <w:rsid w:val="00827B4C"/>
    <w:rsid w:val="00827F76"/>
    <w:rsid w:val="00832EB1"/>
    <w:rsid w:val="00834C57"/>
    <w:rsid w:val="00835B4C"/>
    <w:rsid w:val="008368DD"/>
    <w:rsid w:val="00840585"/>
    <w:rsid w:val="008408FC"/>
    <w:rsid w:val="00840DA2"/>
    <w:rsid w:val="008412A5"/>
    <w:rsid w:val="00841471"/>
    <w:rsid w:val="00844B9F"/>
    <w:rsid w:val="00845DBD"/>
    <w:rsid w:val="00846371"/>
    <w:rsid w:val="0085002D"/>
    <w:rsid w:val="0085104F"/>
    <w:rsid w:val="00852BC6"/>
    <w:rsid w:val="00852BDF"/>
    <w:rsid w:val="0085411F"/>
    <w:rsid w:val="00854D41"/>
    <w:rsid w:val="008563CD"/>
    <w:rsid w:val="00856A20"/>
    <w:rsid w:val="00860D84"/>
    <w:rsid w:val="0086181A"/>
    <w:rsid w:val="008621D2"/>
    <w:rsid w:val="00863281"/>
    <w:rsid w:val="008638F5"/>
    <w:rsid w:val="00864343"/>
    <w:rsid w:val="0086474B"/>
    <w:rsid w:val="0086673F"/>
    <w:rsid w:val="00866765"/>
    <w:rsid w:val="008667F0"/>
    <w:rsid w:val="00866D91"/>
    <w:rsid w:val="00866DFB"/>
    <w:rsid w:val="00867A67"/>
    <w:rsid w:val="00867D2A"/>
    <w:rsid w:val="008703D5"/>
    <w:rsid w:val="008720D8"/>
    <w:rsid w:val="00872A8D"/>
    <w:rsid w:val="00872A99"/>
    <w:rsid w:val="00873D73"/>
    <w:rsid w:val="0087404A"/>
    <w:rsid w:val="00874991"/>
    <w:rsid w:val="00874AE0"/>
    <w:rsid w:val="008769E7"/>
    <w:rsid w:val="00877653"/>
    <w:rsid w:val="00880324"/>
    <w:rsid w:val="00881369"/>
    <w:rsid w:val="008822BD"/>
    <w:rsid w:val="0088248E"/>
    <w:rsid w:val="008852CF"/>
    <w:rsid w:val="00885E3A"/>
    <w:rsid w:val="00887124"/>
    <w:rsid w:val="008872AE"/>
    <w:rsid w:val="008914A6"/>
    <w:rsid w:val="008920D1"/>
    <w:rsid w:val="008926D8"/>
    <w:rsid w:val="008927C9"/>
    <w:rsid w:val="00892ADC"/>
    <w:rsid w:val="00892BE0"/>
    <w:rsid w:val="00892C4D"/>
    <w:rsid w:val="00892D6D"/>
    <w:rsid w:val="00892F0E"/>
    <w:rsid w:val="00894602"/>
    <w:rsid w:val="00894DB1"/>
    <w:rsid w:val="00894E79"/>
    <w:rsid w:val="008966BC"/>
    <w:rsid w:val="00897BB3"/>
    <w:rsid w:val="008A09F6"/>
    <w:rsid w:val="008A0EFC"/>
    <w:rsid w:val="008A10CC"/>
    <w:rsid w:val="008A1149"/>
    <w:rsid w:val="008A1BEE"/>
    <w:rsid w:val="008A2740"/>
    <w:rsid w:val="008A334F"/>
    <w:rsid w:val="008A3839"/>
    <w:rsid w:val="008A59DE"/>
    <w:rsid w:val="008A6A79"/>
    <w:rsid w:val="008A6E76"/>
    <w:rsid w:val="008A7499"/>
    <w:rsid w:val="008B0542"/>
    <w:rsid w:val="008B1193"/>
    <w:rsid w:val="008B1B7F"/>
    <w:rsid w:val="008B208E"/>
    <w:rsid w:val="008B299C"/>
    <w:rsid w:val="008B2E6D"/>
    <w:rsid w:val="008B5B96"/>
    <w:rsid w:val="008B5C34"/>
    <w:rsid w:val="008C035A"/>
    <w:rsid w:val="008C03B8"/>
    <w:rsid w:val="008C05AA"/>
    <w:rsid w:val="008C3296"/>
    <w:rsid w:val="008C38FC"/>
    <w:rsid w:val="008C4FB6"/>
    <w:rsid w:val="008C6E4E"/>
    <w:rsid w:val="008D0551"/>
    <w:rsid w:val="008D0AE4"/>
    <w:rsid w:val="008D14D0"/>
    <w:rsid w:val="008D2362"/>
    <w:rsid w:val="008D2C34"/>
    <w:rsid w:val="008D3DC4"/>
    <w:rsid w:val="008D5FE5"/>
    <w:rsid w:val="008D69C8"/>
    <w:rsid w:val="008D7FDF"/>
    <w:rsid w:val="008E00F5"/>
    <w:rsid w:val="008E04B4"/>
    <w:rsid w:val="008E09A9"/>
    <w:rsid w:val="008E1314"/>
    <w:rsid w:val="008E1387"/>
    <w:rsid w:val="008E2EEB"/>
    <w:rsid w:val="008E31CA"/>
    <w:rsid w:val="008E42B6"/>
    <w:rsid w:val="008E4784"/>
    <w:rsid w:val="008E4918"/>
    <w:rsid w:val="008F000E"/>
    <w:rsid w:val="008F069E"/>
    <w:rsid w:val="008F1790"/>
    <w:rsid w:val="008F3034"/>
    <w:rsid w:val="008F413E"/>
    <w:rsid w:val="008F4174"/>
    <w:rsid w:val="008F43B8"/>
    <w:rsid w:val="008F48E4"/>
    <w:rsid w:val="008F6FCD"/>
    <w:rsid w:val="008F760F"/>
    <w:rsid w:val="00902DC1"/>
    <w:rsid w:val="00903250"/>
    <w:rsid w:val="009032C4"/>
    <w:rsid w:val="00903379"/>
    <w:rsid w:val="00903565"/>
    <w:rsid w:val="00903AF0"/>
    <w:rsid w:val="00903C3C"/>
    <w:rsid w:val="009040C8"/>
    <w:rsid w:val="009045CA"/>
    <w:rsid w:val="009056A7"/>
    <w:rsid w:val="00906845"/>
    <w:rsid w:val="0090776F"/>
    <w:rsid w:val="009101A2"/>
    <w:rsid w:val="00911459"/>
    <w:rsid w:val="00911550"/>
    <w:rsid w:val="00911B1D"/>
    <w:rsid w:val="00911DFF"/>
    <w:rsid w:val="009148B7"/>
    <w:rsid w:val="009159ED"/>
    <w:rsid w:val="00920A74"/>
    <w:rsid w:val="00920AA0"/>
    <w:rsid w:val="00921269"/>
    <w:rsid w:val="009218EA"/>
    <w:rsid w:val="00921DD8"/>
    <w:rsid w:val="009222C4"/>
    <w:rsid w:val="00922EAD"/>
    <w:rsid w:val="0092680B"/>
    <w:rsid w:val="00926F7F"/>
    <w:rsid w:val="0092708B"/>
    <w:rsid w:val="00927B86"/>
    <w:rsid w:val="0093009C"/>
    <w:rsid w:val="009323AD"/>
    <w:rsid w:val="00932A5C"/>
    <w:rsid w:val="00932C58"/>
    <w:rsid w:val="0093312E"/>
    <w:rsid w:val="00933CFA"/>
    <w:rsid w:val="00934D3C"/>
    <w:rsid w:val="00934F10"/>
    <w:rsid w:val="009350C2"/>
    <w:rsid w:val="00937E21"/>
    <w:rsid w:val="00937E6D"/>
    <w:rsid w:val="0094081C"/>
    <w:rsid w:val="00941B64"/>
    <w:rsid w:val="00942244"/>
    <w:rsid w:val="00942296"/>
    <w:rsid w:val="009422B2"/>
    <w:rsid w:val="00944811"/>
    <w:rsid w:val="0094567A"/>
    <w:rsid w:val="00946CE0"/>
    <w:rsid w:val="009509C4"/>
    <w:rsid w:val="00950EEA"/>
    <w:rsid w:val="009511A5"/>
    <w:rsid w:val="009511D8"/>
    <w:rsid w:val="00951577"/>
    <w:rsid w:val="00953F0F"/>
    <w:rsid w:val="009548E4"/>
    <w:rsid w:val="00954CBA"/>
    <w:rsid w:val="00954F14"/>
    <w:rsid w:val="00955BE1"/>
    <w:rsid w:val="0095617A"/>
    <w:rsid w:val="009562B0"/>
    <w:rsid w:val="00956A34"/>
    <w:rsid w:val="00957A4A"/>
    <w:rsid w:val="00960515"/>
    <w:rsid w:val="00961E0D"/>
    <w:rsid w:val="00963A75"/>
    <w:rsid w:val="009645C6"/>
    <w:rsid w:val="00964A89"/>
    <w:rsid w:val="009670A5"/>
    <w:rsid w:val="00967936"/>
    <w:rsid w:val="00971C0B"/>
    <w:rsid w:val="00971D46"/>
    <w:rsid w:val="00974752"/>
    <w:rsid w:val="0097581B"/>
    <w:rsid w:val="009758D5"/>
    <w:rsid w:val="00977051"/>
    <w:rsid w:val="00977D34"/>
    <w:rsid w:val="0098157F"/>
    <w:rsid w:val="00981A14"/>
    <w:rsid w:val="00981B3E"/>
    <w:rsid w:val="00982B0C"/>
    <w:rsid w:val="00983000"/>
    <w:rsid w:val="00984C6D"/>
    <w:rsid w:val="009851EA"/>
    <w:rsid w:val="0098539B"/>
    <w:rsid w:val="009858CD"/>
    <w:rsid w:val="00987156"/>
    <w:rsid w:val="0098777F"/>
    <w:rsid w:val="009900C1"/>
    <w:rsid w:val="00990120"/>
    <w:rsid w:val="00990354"/>
    <w:rsid w:val="0099058B"/>
    <w:rsid w:val="00990B1B"/>
    <w:rsid w:val="009918AC"/>
    <w:rsid w:val="00991930"/>
    <w:rsid w:val="00991BB5"/>
    <w:rsid w:val="00992189"/>
    <w:rsid w:val="00992764"/>
    <w:rsid w:val="009932B1"/>
    <w:rsid w:val="00993973"/>
    <w:rsid w:val="009940A7"/>
    <w:rsid w:val="00994256"/>
    <w:rsid w:val="00994DCF"/>
    <w:rsid w:val="009954F3"/>
    <w:rsid w:val="00995599"/>
    <w:rsid w:val="0099592A"/>
    <w:rsid w:val="00995D7D"/>
    <w:rsid w:val="00996F85"/>
    <w:rsid w:val="00997DFC"/>
    <w:rsid w:val="009A031D"/>
    <w:rsid w:val="009A08FD"/>
    <w:rsid w:val="009A18EC"/>
    <w:rsid w:val="009A1CF0"/>
    <w:rsid w:val="009A20AC"/>
    <w:rsid w:val="009A232F"/>
    <w:rsid w:val="009A2FF1"/>
    <w:rsid w:val="009A3B30"/>
    <w:rsid w:val="009A58EC"/>
    <w:rsid w:val="009A6537"/>
    <w:rsid w:val="009B1100"/>
    <w:rsid w:val="009B1658"/>
    <w:rsid w:val="009B167A"/>
    <w:rsid w:val="009B22ED"/>
    <w:rsid w:val="009B2479"/>
    <w:rsid w:val="009B2AD1"/>
    <w:rsid w:val="009B2DA8"/>
    <w:rsid w:val="009B31DE"/>
    <w:rsid w:val="009B38E5"/>
    <w:rsid w:val="009B4079"/>
    <w:rsid w:val="009B6D80"/>
    <w:rsid w:val="009C0716"/>
    <w:rsid w:val="009C0C67"/>
    <w:rsid w:val="009C48C3"/>
    <w:rsid w:val="009C55AA"/>
    <w:rsid w:val="009C73A8"/>
    <w:rsid w:val="009C75EC"/>
    <w:rsid w:val="009C7F1F"/>
    <w:rsid w:val="009D0024"/>
    <w:rsid w:val="009D0896"/>
    <w:rsid w:val="009D1964"/>
    <w:rsid w:val="009D1B9F"/>
    <w:rsid w:val="009D2A68"/>
    <w:rsid w:val="009D446D"/>
    <w:rsid w:val="009D4A81"/>
    <w:rsid w:val="009D606D"/>
    <w:rsid w:val="009D60F9"/>
    <w:rsid w:val="009D61F2"/>
    <w:rsid w:val="009D641D"/>
    <w:rsid w:val="009D76CF"/>
    <w:rsid w:val="009E05FE"/>
    <w:rsid w:val="009E078D"/>
    <w:rsid w:val="009E0D6B"/>
    <w:rsid w:val="009E28A1"/>
    <w:rsid w:val="009E3D00"/>
    <w:rsid w:val="009E41E3"/>
    <w:rsid w:val="009E4D69"/>
    <w:rsid w:val="009E5CB9"/>
    <w:rsid w:val="009E60FD"/>
    <w:rsid w:val="009E644A"/>
    <w:rsid w:val="009E67D1"/>
    <w:rsid w:val="009E6DAD"/>
    <w:rsid w:val="009E7027"/>
    <w:rsid w:val="009E7536"/>
    <w:rsid w:val="009E78B9"/>
    <w:rsid w:val="009E7A79"/>
    <w:rsid w:val="009E7F7F"/>
    <w:rsid w:val="009F0A6E"/>
    <w:rsid w:val="009F0C5A"/>
    <w:rsid w:val="009F154C"/>
    <w:rsid w:val="009F4D61"/>
    <w:rsid w:val="009F5274"/>
    <w:rsid w:val="009F630A"/>
    <w:rsid w:val="009F633C"/>
    <w:rsid w:val="009F7826"/>
    <w:rsid w:val="009F7F2B"/>
    <w:rsid w:val="00A00D95"/>
    <w:rsid w:val="00A00F69"/>
    <w:rsid w:val="00A02318"/>
    <w:rsid w:val="00A026E7"/>
    <w:rsid w:val="00A0480B"/>
    <w:rsid w:val="00A05383"/>
    <w:rsid w:val="00A0577E"/>
    <w:rsid w:val="00A05A34"/>
    <w:rsid w:val="00A071AD"/>
    <w:rsid w:val="00A1021A"/>
    <w:rsid w:val="00A109FC"/>
    <w:rsid w:val="00A10B8E"/>
    <w:rsid w:val="00A1288B"/>
    <w:rsid w:val="00A14F96"/>
    <w:rsid w:val="00A1560B"/>
    <w:rsid w:val="00A216F0"/>
    <w:rsid w:val="00A224FA"/>
    <w:rsid w:val="00A22F26"/>
    <w:rsid w:val="00A234C5"/>
    <w:rsid w:val="00A23CDE"/>
    <w:rsid w:val="00A23DC7"/>
    <w:rsid w:val="00A24285"/>
    <w:rsid w:val="00A243B4"/>
    <w:rsid w:val="00A245C9"/>
    <w:rsid w:val="00A247DA"/>
    <w:rsid w:val="00A24DE2"/>
    <w:rsid w:val="00A2716D"/>
    <w:rsid w:val="00A275F2"/>
    <w:rsid w:val="00A318C5"/>
    <w:rsid w:val="00A33FDD"/>
    <w:rsid w:val="00A3590C"/>
    <w:rsid w:val="00A40202"/>
    <w:rsid w:val="00A4062B"/>
    <w:rsid w:val="00A42EC7"/>
    <w:rsid w:val="00A43F68"/>
    <w:rsid w:val="00A452D6"/>
    <w:rsid w:val="00A464CF"/>
    <w:rsid w:val="00A465C8"/>
    <w:rsid w:val="00A4699F"/>
    <w:rsid w:val="00A47822"/>
    <w:rsid w:val="00A5130A"/>
    <w:rsid w:val="00A51A12"/>
    <w:rsid w:val="00A51EEF"/>
    <w:rsid w:val="00A52652"/>
    <w:rsid w:val="00A529EC"/>
    <w:rsid w:val="00A52DC6"/>
    <w:rsid w:val="00A5306E"/>
    <w:rsid w:val="00A537F1"/>
    <w:rsid w:val="00A538C0"/>
    <w:rsid w:val="00A53B2F"/>
    <w:rsid w:val="00A543D8"/>
    <w:rsid w:val="00A54501"/>
    <w:rsid w:val="00A545DA"/>
    <w:rsid w:val="00A54DFA"/>
    <w:rsid w:val="00A558A0"/>
    <w:rsid w:val="00A558B8"/>
    <w:rsid w:val="00A55F10"/>
    <w:rsid w:val="00A56263"/>
    <w:rsid w:val="00A566DD"/>
    <w:rsid w:val="00A56A6D"/>
    <w:rsid w:val="00A56D3A"/>
    <w:rsid w:val="00A57344"/>
    <w:rsid w:val="00A57350"/>
    <w:rsid w:val="00A5764D"/>
    <w:rsid w:val="00A607D1"/>
    <w:rsid w:val="00A60A13"/>
    <w:rsid w:val="00A60B1F"/>
    <w:rsid w:val="00A619B1"/>
    <w:rsid w:val="00A61B04"/>
    <w:rsid w:val="00A626DD"/>
    <w:rsid w:val="00A62F50"/>
    <w:rsid w:val="00A63617"/>
    <w:rsid w:val="00A639D0"/>
    <w:rsid w:val="00A653D6"/>
    <w:rsid w:val="00A65556"/>
    <w:rsid w:val="00A66407"/>
    <w:rsid w:val="00A7176C"/>
    <w:rsid w:val="00A71B07"/>
    <w:rsid w:val="00A7355B"/>
    <w:rsid w:val="00A738A9"/>
    <w:rsid w:val="00A73B42"/>
    <w:rsid w:val="00A7537B"/>
    <w:rsid w:val="00A7689A"/>
    <w:rsid w:val="00A77885"/>
    <w:rsid w:val="00A803A3"/>
    <w:rsid w:val="00A806C1"/>
    <w:rsid w:val="00A81190"/>
    <w:rsid w:val="00A83F77"/>
    <w:rsid w:val="00A8686D"/>
    <w:rsid w:val="00A870E8"/>
    <w:rsid w:val="00A92228"/>
    <w:rsid w:val="00A92AC0"/>
    <w:rsid w:val="00A93369"/>
    <w:rsid w:val="00A95105"/>
    <w:rsid w:val="00A958C5"/>
    <w:rsid w:val="00A9597E"/>
    <w:rsid w:val="00A96468"/>
    <w:rsid w:val="00A96534"/>
    <w:rsid w:val="00A967FB"/>
    <w:rsid w:val="00A97411"/>
    <w:rsid w:val="00AA1645"/>
    <w:rsid w:val="00AA24B5"/>
    <w:rsid w:val="00AA2AF5"/>
    <w:rsid w:val="00AA4C93"/>
    <w:rsid w:val="00AA52DF"/>
    <w:rsid w:val="00AA6B80"/>
    <w:rsid w:val="00AA737F"/>
    <w:rsid w:val="00AB0D40"/>
    <w:rsid w:val="00AB1928"/>
    <w:rsid w:val="00AB373C"/>
    <w:rsid w:val="00AB4015"/>
    <w:rsid w:val="00AB4787"/>
    <w:rsid w:val="00AB555A"/>
    <w:rsid w:val="00AB5A52"/>
    <w:rsid w:val="00AB5F95"/>
    <w:rsid w:val="00AB67CC"/>
    <w:rsid w:val="00AB6806"/>
    <w:rsid w:val="00AC1B67"/>
    <w:rsid w:val="00AC23AA"/>
    <w:rsid w:val="00AC245D"/>
    <w:rsid w:val="00AC2A90"/>
    <w:rsid w:val="00AC2F72"/>
    <w:rsid w:val="00AC65DE"/>
    <w:rsid w:val="00AC77D5"/>
    <w:rsid w:val="00AD15F9"/>
    <w:rsid w:val="00AD2CFC"/>
    <w:rsid w:val="00AD3771"/>
    <w:rsid w:val="00AD44BD"/>
    <w:rsid w:val="00AD4EE0"/>
    <w:rsid w:val="00AD5B4A"/>
    <w:rsid w:val="00AD5DA4"/>
    <w:rsid w:val="00AD763C"/>
    <w:rsid w:val="00AD7C70"/>
    <w:rsid w:val="00AE00D9"/>
    <w:rsid w:val="00AE1A09"/>
    <w:rsid w:val="00AE1DF4"/>
    <w:rsid w:val="00AE25D8"/>
    <w:rsid w:val="00AE388E"/>
    <w:rsid w:val="00AE51A4"/>
    <w:rsid w:val="00AE542B"/>
    <w:rsid w:val="00AE7050"/>
    <w:rsid w:val="00AE7DCB"/>
    <w:rsid w:val="00AF0910"/>
    <w:rsid w:val="00AF18D7"/>
    <w:rsid w:val="00AF4D95"/>
    <w:rsid w:val="00AF540F"/>
    <w:rsid w:val="00AF56F2"/>
    <w:rsid w:val="00AF5727"/>
    <w:rsid w:val="00AF6938"/>
    <w:rsid w:val="00AF702D"/>
    <w:rsid w:val="00AF7CAE"/>
    <w:rsid w:val="00B001AC"/>
    <w:rsid w:val="00B0128B"/>
    <w:rsid w:val="00B0268B"/>
    <w:rsid w:val="00B06E18"/>
    <w:rsid w:val="00B1014C"/>
    <w:rsid w:val="00B1015D"/>
    <w:rsid w:val="00B10D79"/>
    <w:rsid w:val="00B11C80"/>
    <w:rsid w:val="00B129DD"/>
    <w:rsid w:val="00B14656"/>
    <w:rsid w:val="00B150EA"/>
    <w:rsid w:val="00B15132"/>
    <w:rsid w:val="00B1565A"/>
    <w:rsid w:val="00B167DE"/>
    <w:rsid w:val="00B16E2D"/>
    <w:rsid w:val="00B16F37"/>
    <w:rsid w:val="00B20471"/>
    <w:rsid w:val="00B21DDE"/>
    <w:rsid w:val="00B22224"/>
    <w:rsid w:val="00B2254E"/>
    <w:rsid w:val="00B24A41"/>
    <w:rsid w:val="00B25622"/>
    <w:rsid w:val="00B2562D"/>
    <w:rsid w:val="00B26BEE"/>
    <w:rsid w:val="00B279C1"/>
    <w:rsid w:val="00B307C7"/>
    <w:rsid w:val="00B30835"/>
    <w:rsid w:val="00B30DEB"/>
    <w:rsid w:val="00B31DF9"/>
    <w:rsid w:val="00B32230"/>
    <w:rsid w:val="00B32A31"/>
    <w:rsid w:val="00B32F2D"/>
    <w:rsid w:val="00B3310B"/>
    <w:rsid w:val="00B34D0A"/>
    <w:rsid w:val="00B34D79"/>
    <w:rsid w:val="00B35B2D"/>
    <w:rsid w:val="00B36877"/>
    <w:rsid w:val="00B37816"/>
    <w:rsid w:val="00B379F8"/>
    <w:rsid w:val="00B418F6"/>
    <w:rsid w:val="00B41A22"/>
    <w:rsid w:val="00B41C42"/>
    <w:rsid w:val="00B434E2"/>
    <w:rsid w:val="00B43B21"/>
    <w:rsid w:val="00B43F42"/>
    <w:rsid w:val="00B45993"/>
    <w:rsid w:val="00B45F7F"/>
    <w:rsid w:val="00B46F2F"/>
    <w:rsid w:val="00B47805"/>
    <w:rsid w:val="00B47A52"/>
    <w:rsid w:val="00B514FE"/>
    <w:rsid w:val="00B53645"/>
    <w:rsid w:val="00B53929"/>
    <w:rsid w:val="00B539B9"/>
    <w:rsid w:val="00B54890"/>
    <w:rsid w:val="00B54B30"/>
    <w:rsid w:val="00B54C21"/>
    <w:rsid w:val="00B54E85"/>
    <w:rsid w:val="00B578EE"/>
    <w:rsid w:val="00B6333D"/>
    <w:rsid w:val="00B63910"/>
    <w:rsid w:val="00B64861"/>
    <w:rsid w:val="00B6547C"/>
    <w:rsid w:val="00B6580F"/>
    <w:rsid w:val="00B66142"/>
    <w:rsid w:val="00B66A6A"/>
    <w:rsid w:val="00B672DE"/>
    <w:rsid w:val="00B67DF9"/>
    <w:rsid w:val="00B72647"/>
    <w:rsid w:val="00B728BD"/>
    <w:rsid w:val="00B72ADB"/>
    <w:rsid w:val="00B733FF"/>
    <w:rsid w:val="00B73472"/>
    <w:rsid w:val="00B73741"/>
    <w:rsid w:val="00B73948"/>
    <w:rsid w:val="00B73AFF"/>
    <w:rsid w:val="00B7403E"/>
    <w:rsid w:val="00B744E3"/>
    <w:rsid w:val="00B748C4"/>
    <w:rsid w:val="00B75642"/>
    <w:rsid w:val="00B75A5A"/>
    <w:rsid w:val="00B75D6A"/>
    <w:rsid w:val="00B766E3"/>
    <w:rsid w:val="00B8167B"/>
    <w:rsid w:val="00B81C36"/>
    <w:rsid w:val="00B83567"/>
    <w:rsid w:val="00B835FC"/>
    <w:rsid w:val="00B84167"/>
    <w:rsid w:val="00B85674"/>
    <w:rsid w:val="00B87C03"/>
    <w:rsid w:val="00B9090D"/>
    <w:rsid w:val="00B9099F"/>
    <w:rsid w:val="00B9182F"/>
    <w:rsid w:val="00B92206"/>
    <w:rsid w:val="00B927DB"/>
    <w:rsid w:val="00B92C1B"/>
    <w:rsid w:val="00B94B7F"/>
    <w:rsid w:val="00B952E9"/>
    <w:rsid w:val="00B96EAD"/>
    <w:rsid w:val="00B97AB0"/>
    <w:rsid w:val="00BA0074"/>
    <w:rsid w:val="00BA02CB"/>
    <w:rsid w:val="00BA0F91"/>
    <w:rsid w:val="00BA17B9"/>
    <w:rsid w:val="00BA1C77"/>
    <w:rsid w:val="00BA402E"/>
    <w:rsid w:val="00BA4C02"/>
    <w:rsid w:val="00BA4DE8"/>
    <w:rsid w:val="00BA4E3E"/>
    <w:rsid w:val="00BA5029"/>
    <w:rsid w:val="00BA67EC"/>
    <w:rsid w:val="00BA79A5"/>
    <w:rsid w:val="00BA7AE6"/>
    <w:rsid w:val="00BB222F"/>
    <w:rsid w:val="00BB2310"/>
    <w:rsid w:val="00BB256E"/>
    <w:rsid w:val="00BB25BA"/>
    <w:rsid w:val="00BB324B"/>
    <w:rsid w:val="00BB3359"/>
    <w:rsid w:val="00BB3D8F"/>
    <w:rsid w:val="00BB4727"/>
    <w:rsid w:val="00BB4D14"/>
    <w:rsid w:val="00BB53B8"/>
    <w:rsid w:val="00BB5C27"/>
    <w:rsid w:val="00BB7E5D"/>
    <w:rsid w:val="00BC1669"/>
    <w:rsid w:val="00BC2AC7"/>
    <w:rsid w:val="00BC3125"/>
    <w:rsid w:val="00BC40B0"/>
    <w:rsid w:val="00BC4681"/>
    <w:rsid w:val="00BC50C1"/>
    <w:rsid w:val="00BC5C0B"/>
    <w:rsid w:val="00BC616D"/>
    <w:rsid w:val="00BC6CA8"/>
    <w:rsid w:val="00BD0D79"/>
    <w:rsid w:val="00BD1232"/>
    <w:rsid w:val="00BD124B"/>
    <w:rsid w:val="00BD15E7"/>
    <w:rsid w:val="00BD2429"/>
    <w:rsid w:val="00BD2E9C"/>
    <w:rsid w:val="00BD3248"/>
    <w:rsid w:val="00BD5E5A"/>
    <w:rsid w:val="00BD5FDC"/>
    <w:rsid w:val="00BD7855"/>
    <w:rsid w:val="00BD7A98"/>
    <w:rsid w:val="00BD7C8C"/>
    <w:rsid w:val="00BE4053"/>
    <w:rsid w:val="00BE48C3"/>
    <w:rsid w:val="00BE4B39"/>
    <w:rsid w:val="00BF0231"/>
    <w:rsid w:val="00BF0E36"/>
    <w:rsid w:val="00BF12D5"/>
    <w:rsid w:val="00BF166E"/>
    <w:rsid w:val="00BF1D58"/>
    <w:rsid w:val="00BF252E"/>
    <w:rsid w:val="00BF452A"/>
    <w:rsid w:val="00BF5906"/>
    <w:rsid w:val="00BF7475"/>
    <w:rsid w:val="00BF786C"/>
    <w:rsid w:val="00C021D3"/>
    <w:rsid w:val="00C04A64"/>
    <w:rsid w:val="00C05EF5"/>
    <w:rsid w:val="00C06065"/>
    <w:rsid w:val="00C100A9"/>
    <w:rsid w:val="00C111DC"/>
    <w:rsid w:val="00C125F6"/>
    <w:rsid w:val="00C127D9"/>
    <w:rsid w:val="00C14BC4"/>
    <w:rsid w:val="00C151F3"/>
    <w:rsid w:val="00C15BEC"/>
    <w:rsid w:val="00C15C60"/>
    <w:rsid w:val="00C161FD"/>
    <w:rsid w:val="00C17F5F"/>
    <w:rsid w:val="00C201E2"/>
    <w:rsid w:val="00C20BB3"/>
    <w:rsid w:val="00C21C11"/>
    <w:rsid w:val="00C21FFC"/>
    <w:rsid w:val="00C22399"/>
    <w:rsid w:val="00C2295C"/>
    <w:rsid w:val="00C22EC5"/>
    <w:rsid w:val="00C24512"/>
    <w:rsid w:val="00C251A4"/>
    <w:rsid w:val="00C27759"/>
    <w:rsid w:val="00C30E25"/>
    <w:rsid w:val="00C34D37"/>
    <w:rsid w:val="00C3514A"/>
    <w:rsid w:val="00C356F6"/>
    <w:rsid w:val="00C35C36"/>
    <w:rsid w:val="00C3676F"/>
    <w:rsid w:val="00C36BBA"/>
    <w:rsid w:val="00C41D75"/>
    <w:rsid w:val="00C41E1F"/>
    <w:rsid w:val="00C42823"/>
    <w:rsid w:val="00C42826"/>
    <w:rsid w:val="00C4477F"/>
    <w:rsid w:val="00C44871"/>
    <w:rsid w:val="00C45C93"/>
    <w:rsid w:val="00C47D4F"/>
    <w:rsid w:val="00C50DFF"/>
    <w:rsid w:val="00C513C1"/>
    <w:rsid w:val="00C5184E"/>
    <w:rsid w:val="00C5483A"/>
    <w:rsid w:val="00C55C0C"/>
    <w:rsid w:val="00C57D6B"/>
    <w:rsid w:val="00C601C6"/>
    <w:rsid w:val="00C61944"/>
    <w:rsid w:val="00C62714"/>
    <w:rsid w:val="00C62EDA"/>
    <w:rsid w:val="00C63611"/>
    <w:rsid w:val="00C63EE0"/>
    <w:rsid w:val="00C6489C"/>
    <w:rsid w:val="00C65B80"/>
    <w:rsid w:val="00C67B36"/>
    <w:rsid w:val="00C70150"/>
    <w:rsid w:val="00C71968"/>
    <w:rsid w:val="00C72CA8"/>
    <w:rsid w:val="00C73845"/>
    <w:rsid w:val="00C74696"/>
    <w:rsid w:val="00C75ED1"/>
    <w:rsid w:val="00C765DB"/>
    <w:rsid w:val="00C76948"/>
    <w:rsid w:val="00C76986"/>
    <w:rsid w:val="00C7791D"/>
    <w:rsid w:val="00C80204"/>
    <w:rsid w:val="00C8261D"/>
    <w:rsid w:val="00C85AF6"/>
    <w:rsid w:val="00C85F7C"/>
    <w:rsid w:val="00C867A6"/>
    <w:rsid w:val="00C86D14"/>
    <w:rsid w:val="00C874A9"/>
    <w:rsid w:val="00C8790C"/>
    <w:rsid w:val="00C9064F"/>
    <w:rsid w:val="00C91747"/>
    <w:rsid w:val="00C928AC"/>
    <w:rsid w:val="00C92A95"/>
    <w:rsid w:val="00C93A0A"/>
    <w:rsid w:val="00C93B6E"/>
    <w:rsid w:val="00C946D2"/>
    <w:rsid w:val="00C94AFD"/>
    <w:rsid w:val="00C961F9"/>
    <w:rsid w:val="00C96F1A"/>
    <w:rsid w:val="00C96FBA"/>
    <w:rsid w:val="00C97CE4"/>
    <w:rsid w:val="00CA1746"/>
    <w:rsid w:val="00CA2CB2"/>
    <w:rsid w:val="00CA3F7E"/>
    <w:rsid w:val="00CA4079"/>
    <w:rsid w:val="00CA4162"/>
    <w:rsid w:val="00CA417D"/>
    <w:rsid w:val="00CA43CE"/>
    <w:rsid w:val="00CA5F57"/>
    <w:rsid w:val="00CA689B"/>
    <w:rsid w:val="00CA6AD6"/>
    <w:rsid w:val="00CA6DD7"/>
    <w:rsid w:val="00CB0ACD"/>
    <w:rsid w:val="00CB150F"/>
    <w:rsid w:val="00CB20E6"/>
    <w:rsid w:val="00CB3EB6"/>
    <w:rsid w:val="00CB44C1"/>
    <w:rsid w:val="00CB519B"/>
    <w:rsid w:val="00CB6594"/>
    <w:rsid w:val="00CB6B99"/>
    <w:rsid w:val="00CB6E2E"/>
    <w:rsid w:val="00CB6ED7"/>
    <w:rsid w:val="00CC0051"/>
    <w:rsid w:val="00CC0776"/>
    <w:rsid w:val="00CC08F2"/>
    <w:rsid w:val="00CC1CB3"/>
    <w:rsid w:val="00CC1E11"/>
    <w:rsid w:val="00CC4274"/>
    <w:rsid w:val="00CC5484"/>
    <w:rsid w:val="00CC5F1D"/>
    <w:rsid w:val="00CC6D91"/>
    <w:rsid w:val="00CC7A29"/>
    <w:rsid w:val="00CC7EDB"/>
    <w:rsid w:val="00CD06C8"/>
    <w:rsid w:val="00CD19EF"/>
    <w:rsid w:val="00CD2CEA"/>
    <w:rsid w:val="00CD3E7F"/>
    <w:rsid w:val="00CD4283"/>
    <w:rsid w:val="00CD4365"/>
    <w:rsid w:val="00CD637C"/>
    <w:rsid w:val="00CD716C"/>
    <w:rsid w:val="00CD7215"/>
    <w:rsid w:val="00CD7A43"/>
    <w:rsid w:val="00CE103E"/>
    <w:rsid w:val="00CE1660"/>
    <w:rsid w:val="00CE2113"/>
    <w:rsid w:val="00CE3009"/>
    <w:rsid w:val="00CE3364"/>
    <w:rsid w:val="00CE33B0"/>
    <w:rsid w:val="00CE373A"/>
    <w:rsid w:val="00CE4934"/>
    <w:rsid w:val="00CE6046"/>
    <w:rsid w:val="00CE6A99"/>
    <w:rsid w:val="00CE72CD"/>
    <w:rsid w:val="00CF2DEA"/>
    <w:rsid w:val="00CF34D7"/>
    <w:rsid w:val="00CF3CCB"/>
    <w:rsid w:val="00CF4DCC"/>
    <w:rsid w:val="00CF68A1"/>
    <w:rsid w:val="00D0027F"/>
    <w:rsid w:val="00D00593"/>
    <w:rsid w:val="00D0123E"/>
    <w:rsid w:val="00D012D7"/>
    <w:rsid w:val="00D016A6"/>
    <w:rsid w:val="00D0264F"/>
    <w:rsid w:val="00D02CB0"/>
    <w:rsid w:val="00D03CA3"/>
    <w:rsid w:val="00D04B20"/>
    <w:rsid w:val="00D06063"/>
    <w:rsid w:val="00D06B11"/>
    <w:rsid w:val="00D07AE2"/>
    <w:rsid w:val="00D10B8D"/>
    <w:rsid w:val="00D122F4"/>
    <w:rsid w:val="00D1348D"/>
    <w:rsid w:val="00D14476"/>
    <w:rsid w:val="00D1462A"/>
    <w:rsid w:val="00D157A6"/>
    <w:rsid w:val="00D15D1C"/>
    <w:rsid w:val="00D161BD"/>
    <w:rsid w:val="00D17CB8"/>
    <w:rsid w:val="00D20B7C"/>
    <w:rsid w:val="00D20C80"/>
    <w:rsid w:val="00D20CC7"/>
    <w:rsid w:val="00D20DAB"/>
    <w:rsid w:val="00D22E80"/>
    <w:rsid w:val="00D24818"/>
    <w:rsid w:val="00D254A6"/>
    <w:rsid w:val="00D256BC"/>
    <w:rsid w:val="00D25930"/>
    <w:rsid w:val="00D2604E"/>
    <w:rsid w:val="00D27048"/>
    <w:rsid w:val="00D2742D"/>
    <w:rsid w:val="00D27780"/>
    <w:rsid w:val="00D27BF7"/>
    <w:rsid w:val="00D27F4A"/>
    <w:rsid w:val="00D30B71"/>
    <w:rsid w:val="00D314B7"/>
    <w:rsid w:val="00D31842"/>
    <w:rsid w:val="00D332D5"/>
    <w:rsid w:val="00D33F30"/>
    <w:rsid w:val="00D34074"/>
    <w:rsid w:val="00D352C9"/>
    <w:rsid w:val="00D356B0"/>
    <w:rsid w:val="00D358D2"/>
    <w:rsid w:val="00D37366"/>
    <w:rsid w:val="00D407D5"/>
    <w:rsid w:val="00D41168"/>
    <w:rsid w:val="00D42894"/>
    <w:rsid w:val="00D42B82"/>
    <w:rsid w:val="00D43645"/>
    <w:rsid w:val="00D449EB"/>
    <w:rsid w:val="00D4513B"/>
    <w:rsid w:val="00D4795E"/>
    <w:rsid w:val="00D5088E"/>
    <w:rsid w:val="00D513FB"/>
    <w:rsid w:val="00D52D63"/>
    <w:rsid w:val="00D606A1"/>
    <w:rsid w:val="00D63B92"/>
    <w:rsid w:val="00D64133"/>
    <w:rsid w:val="00D6599B"/>
    <w:rsid w:val="00D6629D"/>
    <w:rsid w:val="00D665EA"/>
    <w:rsid w:val="00D67C2D"/>
    <w:rsid w:val="00D67F26"/>
    <w:rsid w:val="00D718D6"/>
    <w:rsid w:val="00D71D15"/>
    <w:rsid w:val="00D71E18"/>
    <w:rsid w:val="00D72463"/>
    <w:rsid w:val="00D72F25"/>
    <w:rsid w:val="00D7330F"/>
    <w:rsid w:val="00D734DB"/>
    <w:rsid w:val="00D73B2D"/>
    <w:rsid w:val="00D73E50"/>
    <w:rsid w:val="00D75CF9"/>
    <w:rsid w:val="00D77AF3"/>
    <w:rsid w:val="00D8097D"/>
    <w:rsid w:val="00D80D82"/>
    <w:rsid w:val="00D811C1"/>
    <w:rsid w:val="00D81751"/>
    <w:rsid w:val="00D8200B"/>
    <w:rsid w:val="00D82D07"/>
    <w:rsid w:val="00D8402D"/>
    <w:rsid w:val="00D84061"/>
    <w:rsid w:val="00D8424F"/>
    <w:rsid w:val="00D84880"/>
    <w:rsid w:val="00D8620D"/>
    <w:rsid w:val="00D870CE"/>
    <w:rsid w:val="00D873D5"/>
    <w:rsid w:val="00D90205"/>
    <w:rsid w:val="00D93DA7"/>
    <w:rsid w:val="00D93E16"/>
    <w:rsid w:val="00D93F4B"/>
    <w:rsid w:val="00D94919"/>
    <w:rsid w:val="00D94BAF"/>
    <w:rsid w:val="00D97A17"/>
    <w:rsid w:val="00DA09C7"/>
    <w:rsid w:val="00DA23EB"/>
    <w:rsid w:val="00DA3589"/>
    <w:rsid w:val="00DA5277"/>
    <w:rsid w:val="00DA532F"/>
    <w:rsid w:val="00DA5D35"/>
    <w:rsid w:val="00DA6ED9"/>
    <w:rsid w:val="00DA6F94"/>
    <w:rsid w:val="00DA7503"/>
    <w:rsid w:val="00DB1D66"/>
    <w:rsid w:val="00DB202E"/>
    <w:rsid w:val="00DB2178"/>
    <w:rsid w:val="00DB3891"/>
    <w:rsid w:val="00DB55E5"/>
    <w:rsid w:val="00DB5C54"/>
    <w:rsid w:val="00DB6991"/>
    <w:rsid w:val="00DB7FCA"/>
    <w:rsid w:val="00DC03E2"/>
    <w:rsid w:val="00DC0504"/>
    <w:rsid w:val="00DC09F5"/>
    <w:rsid w:val="00DC1CE2"/>
    <w:rsid w:val="00DC2128"/>
    <w:rsid w:val="00DC2786"/>
    <w:rsid w:val="00DC2F41"/>
    <w:rsid w:val="00DC42DD"/>
    <w:rsid w:val="00DC49BA"/>
    <w:rsid w:val="00DC4F7A"/>
    <w:rsid w:val="00DC5878"/>
    <w:rsid w:val="00DC5C98"/>
    <w:rsid w:val="00DC7679"/>
    <w:rsid w:val="00DC789B"/>
    <w:rsid w:val="00DC7BB7"/>
    <w:rsid w:val="00DD2864"/>
    <w:rsid w:val="00DD2DBD"/>
    <w:rsid w:val="00DD2E03"/>
    <w:rsid w:val="00DD3E18"/>
    <w:rsid w:val="00DD6E81"/>
    <w:rsid w:val="00DD7446"/>
    <w:rsid w:val="00DD76A2"/>
    <w:rsid w:val="00DE0703"/>
    <w:rsid w:val="00DE2945"/>
    <w:rsid w:val="00DE33E5"/>
    <w:rsid w:val="00DE40D7"/>
    <w:rsid w:val="00DE6BA4"/>
    <w:rsid w:val="00DF102D"/>
    <w:rsid w:val="00DF26CE"/>
    <w:rsid w:val="00DF380C"/>
    <w:rsid w:val="00DF478C"/>
    <w:rsid w:val="00DF62A2"/>
    <w:rsid w:val="00DF6873"/>
    <w:rsid w:val="00DF6C95"/>
    <w:rsid w:val="00E0084D"/>
    <w:rsid w:val="00E00ADE"/>
    <w:rsid w:val="00E035C8"/>
    <w:rsid w:val="00E04559"/>
    <w:rsid w:val="00E04D3E"/>
    <w:rsid w:val="00E0536B"/>
    <w:rsid w:val="00E06165"/>
    <w:rsid w:val="00E0727E"/>
    <w:rsid w:val="00E075A6"/>
    <w:rsid w:val="00E10310"/>
    <w:rsid w:val="00E103DA"/>
    <w:rsid w:val="00E105B8"/>
    <w:rsid w:val="00E13E35"/>
    <w:rsid w:val="00E14394"/>
    <w:rsid w:val="00E15318"/>
    <w:rsid w:val="00E1555A"/>
    <w:rsid w:val="00E15A2C"/>
    <w:rsid w:val="00E15C9A"/>
    <w:rsid w:val="00E16D9A"/>
    <w:rsid w:val="00E179CE"/>
    <w:rsid w:val="00E20660"/>
    <w:rsid w:val="00E20A5D"/>
    <w:rsid w:val="00E2339D"/>
    <w:rsid w:val="00E23439"/>
    <w:rsid w:val="00E2370D"/>
    <w:rsid w:val="00E24AA5"/>
    <w:rsid w:val="00E2572B"/>
    <w:rsid w:val="00E2650E"/>
    <w:rsid w:val="00E27D5D"/>
    <w:rsid w:val="00E30217"/>
    <w:rsid w:val="00E32466"/>
    <w:rsid w:val="00E3256D"/>
    <w:rsid w:val="00E3292B"/>
    <w:rsid w:val="00E3326D"/>
    <w:rsid w:val="00E333C7"/>
    <w:rsid w:val="00E3523E"/>
    <w:rsid w:val="00E367F1"/>
    <w:rsid w:val="00E40202"/>
    <w:rsid w:val="00E40A9C"/>
    <w:rsid w:val="00E40B56"/>
    <w:rsid w:val="00E4210E"/>
    <w:rsid w:val="00E421B8"/>
    <w:rsid w:val="00E4345B"/>
    <w:rsid w:val="00E435C1"/>
    <w:rsid w:val="00E44AF2"/>
    <w:rsid w:val="00E457E7"/>
    <w:rsid w:val="00E476FD"/>
    <w:rsid w:val="00E47C26"/>
    <w:rsid w:val="00E47F6F"/>
    <w:rsid w:val="00E503AD"/>
    <w:rsid w:val="00E50752"/>
    <w:rsid w:val="00E51866"/>
    <w:rsid w:val="00E5196E"/>
    <w:rsid w:val="00E5202F"/>
    <w:rsid w:val="00E52487"/>
    <w:rsid w:val="00E52640"/>
    <w:rsid w:val="00E53192"/>
    <w:rsid w:val="00E54A4D"/>
    <w:rsid w:val="00E54F37"/>
    <w:rsid w:val="00E575EF"/>
    <w:rsid w:val="00E57EB9"/>
    <w:rsid w:val="00E60AC6"/>
    <w:rsid w:val="00E60FBE"/>
    <w:rsid w:val="00E6180B"/>
    <w:rsid w:val="00E61F10"/>
    <w:rsid w:val="00E6246E"/>
    <w:rsid w:val="00E6392E"/>
    <w:rsid w:val="00E64CAF"/>
    <w:rsid w:val="00E6514F"/>
    <w:rsid w:val="00E65B41"/>
    <w:rsid w:val="00E65B94"/>
    <w:rsid w:val="00E65D1D"/>
    <w:rsid w:val="00E67A5C"/>
    <w:rsid w:val="00E71713"/>
    <w:rsid w:val="00E71DF3"/>
    <w:rsid w:val="00E71F80"/>
    <w:rsid w:val="00E730DC"/>
    <w:rsid w:val="00E73527"/>
    <w:rsid w:val="00E73A89"/>
    <w:rsid w:val="00E7419C"/>
    <w:rsid w:val="00E744E3"/>
    <w:rsid w:val="00E74F08"/>
    <w:rsid w:val="00E7601A"/>
    <w:rsid w:val="00E76AFE"/>
    <w:rsid w:val="00E76DA5"/>
    <w:rsid w:val="00E772A7"/>
    <w:rsid w:val="00E7757E"/>
    <w:rsid w:val="00E80063"/>
    <w:rsid w:val="00E80619"/>
    <w:rsid w:val="00E81FE4"/>
    <w:rsid w:val="00E826B0"/>
    <w:rsid w:val="00E82FF0"/>
    <w:rsid w:val="00E84707"/>
    <w:rsid w:val="00E85335"/>
    <w:rsid w:val="00E85BE9"/>
    <w:rsid w:val="00E85DD1"/>
    <w:rsid w:val="00E85DFD"/>
    <w:rsid w:val="00E86B69"/>
    <w:rsid w:val="00E86B83"/>
    <w:rsid w:val="00E86EA2"/>
    <w:rsid w:val="00E87E71"/>
    <w:rsid w:val="00E9266C"/>
    <w:rsid w:val="00E92A02"/>
    <w:rsid w:val="00E93AA2"/>
    <w:rsid w:val="00E9696C"/>
    <w:rsid w:val="00E96BEC"/>
    <w:rsid w:val="00E97023"/>
    <w:rsid w:val="00E97182"/>
    <w:rsid w:val="00E97CB3"/>
    <w:rsid w:val="00E97DF4"/>
    <w:rsid w:val="00EA4D96"/>
    <w:rsid w:val="00EA59A9"/>
    <w:rsid w:val="00EA62EB"/>
    <w:rsid w:val="00EA71F7"/>
    <w:rsid w:val="00EA72FD"/>
    <w:rsid w:val="00EA767E"/>
    <w:rsid w:val="00EA79DE"/>
    <w:rsid w:val="00EA7FBB"/>
    <w:rsid w:val="00EB021E"/>
    <w:rsid w:val="00EB0919"/>
    <w:rsid w:val="00EB0F26"/>
    <w:rsid w:val="00EB1A74"/>
    <w:rsid w:val="00EB25B1"/>
    <w:rsid w:val="00EB3386"/>
    <w:rsid w:val="00EB34CE"/>
    <w:rsid w:val="00EB356A"/>
    <w:rsid w:val="00EB3942"/>
    <w:rsid w:val="00EB3BC0"/>
    <w:rsid w:val="00EB42C0"/>
    <w:rsid w:val="00EB476C"/>
    <w:rsid w:val="00EB4771"/>
    <w:rsid w:val="00EB4EB3"/>
    <w:rsid w:val="00EB5E68"/>
    <w:rsid w:val="00EB6268"/>
    <w:rsid w:val="00EB758F"/>
    <w:rsid w:val="00EB7602"/>
    <w:rsid w:val="00EC3167"/>
    <w:rsid w:val="00EC4C50"/>
    <w:rsid w:val="00EC5193"/>
    <w:rsid w:val="00EC521B"/>
    <w:rsid w:val="00EC5469"/>
    <w:rsid w:val="00EC6D04"/>
    <w:rsid w:val="00EC6E9C"/>
    <w:rsid w:val="00ED0196"/>
    <w:rsid w:val="00ED0865"/>
    <w:rsid w:val="00ED09B7"/>
    <w:rsid w:val="00ED1683"/>
    <w:rsid w:val="00ED20A8"/>
    <w:rsid w:val="00ED2383"/>
    <w:rsid w:val="00ED4414"/>
    <w:rsid w:val="00ED4C25"/>
    <w:rsid w:val="00ED4E80"/>
    <w:rsid w:val="00ED5671"/>
    <w:rsid w:val="00ED5F33"/>
    <w:rsid w:val="00ED6F16"/>
    <w:rsid w:val="00ED7668"/>
    <w:rsid w:val="00ED7B7A"/>
    <w:rsid w:val="00EE039C"/>
    <w:rsid w:val="00EE08B1"/>
    <w:rsid w:val="00EE0A8F"/>
    <w:rsid w:val="00EE0FEB"/>
    <w:rsid w:val="00EE1246"/>
    <w:rsid w:val="00EE201D"/>
    <w:rsid w:val="00EE3F77"/>
    <w:rsid w:val="00EE4668"/>
    <w:rsid w:val="00EE530C"/>
    <w:rsid w:val="00EE78D4"/>
    <w:rsid w:val="00EE7FF1"/>
    <w:rsid w:val="00EF1239"/>
    <w:rsid w:val="00EF1DFB"/>
    <w:rsid w:val="00EF35D0"/>
    <w:rsid w:val="00EF40B0"/>
    <w:rsid w:val="00EF4DA2"/>
    <w:rsid w:val="00EF4E0F"/>
    <w:rsid w:val="00EF59F6"/>
    <w:rsid w:val="00EF684E"/>
    <w:rsid w:val="00EF70D4"/>
    <w:rsid w:val="00EF7730"/>
    <w:rsid w:val="00F00A08"/>
    <w:rsid w:val="00F01456"/>
    <w:rsid w:val="00F01F56"/>
    <w:rsid w:val="00F02CF2"/>
    <w:rsid w:val="00F03AA4"/>
    <w:rsid w:val="00F055A6"/>
    <w:rsid w:val="00F05873"/>
    <w:rsid w:val="00F0742C"/>
    <w:rsid w:val="00F079ED"/>
    <w:rsid w:val="00F1060E"/>
    <w:rsid w:val="00F10B58"/>
    <w:rsid w:val="00F12307"/>
    <w:rsid w:val="00F127AB"/>
    <w:rsid w:val="00F12D0E"/>
    <w:rsid w:val="00F148A3"/>
    <w:rsid w:val="00F15325"/>
    <w:rsid w:val="00F15883"/>
    <w:rsid w:val="00F16F40"/>
    <w:rsid w:val="00F17154"/>
    <w:rsid w:val="00F20E4E"/>
    <w:rsid w:val="00F20E51"/>
    <w:rsid w:val="00F22033"/>
    <w:rsid w:val="00F22156"/>
    <w:rsid w:val="00F22BCB"/>
    <w:rsid w:val="00F22ECB"/>
    <w:rsid w:val="00F2435F"/>
    <w:rsid w:val="00F24941"/>
    <w:rsid w:val="00F24A6C"/>
    <w:rsid w:val="00F24D54"/>
    <w:rsid w:val="00F24E74"/>
    <w:rsid w:val="00F26603"/>
    <w:rsid w:val="00F26D88"/>
    <w:rsid w:val="00F26E26"/>
    <w:rsid w:val="00F2775E"/>
    <w:rsid w:val="00F3069F"/>
    <w:rsid w:val="00F30BCE"/>
    <w:rsid w:val="00F321F3"/>
    <w:rsid w:val="00F32B57"/>
    <w:rsid w:val="00F32F41"/>
    <w:rsid w:val="00F33732"/>
    <w:rsid w:val="00F33D3C"/>
    <w:rsid w:val="00F33E51"/>
    <w:rsid w:val="00F344DC"/>
    <w:rsid w:val="00F3532F"/>
    <w:rsid w:val="00F359C7"/>
    <w:rsid w:val="00F361FA"/>
    <w:rsid w:val="00F36254"/>
    <w:rsid w:val="00F378E1"/>
    <w:rsid w:val="00F400B2"/>
    <w:rsid w:val="00F414CA"/>
    <w:rsid w:val="00F4277A"/>
    <w:rsid w:val="00F438FD"/>
    <w:rsid w:val="00F43B6A"/>
    <w:rsid w:val="00F451A5"/>
    <w:rsid w:val="00F45759"/>
    <w:rsid w:val="00F46DBA"/>
    <w:rsid w:val="00F47257"/>
    <w:rsid w:val="00F47872"/>
    <w:rsid w:val="00F50654"/>
    <w:rsid w:val="00F50B77"/>
    <w:rsid w:val="00F50CF5"/>
    <w:rsid w:val="00F5165C"/>
    <w:rsid w:val="00F529FC"/>
    <w:rsid w:val="00F53521"/>
    <w:rsid w:val="00F537C4"/>
    <w:rsid w:val="00F55A1F"/>
    <w:rsid w:val="00F56A3D"/>
    <w:rsid w:val="00F57867"/>
    <w:rsid w:val="00F604EC"/>
    <w:rsid w:val="00F605D0"/>
    <w:rsid w:val="00F612F9"/>
    <w:rsid w:val="00F6388E"/>
    <w:rsid w:val="00F65A95"/>
    <w:rsid w:val="00F70274"/>
    <w:rsid w:val="00F702CE"/>
    <w:rsid w:val="00F70396"/>
    <w:rsid w:val="00F715DE"/>
    <w:rsid w:val="00F734A2"/>
    <w:rsid w:val="00F73A72"/>
    <w:rsid w:val="00F73EC7"/>
    <w:rsid w:val="00F74CB5"/>
    <w:rsid w:val="00F75B2B"/>
    <w:rsid w:val="00F75BCD"/>
    <w:rsid w:val="00F7750C"/>
    <w:rsid w:val="00F776C9"/>
    <w:rsid w:val="00F77E0B"/>
    <w:rsid w:val="00F80830"/>
    <w:rsid w:val="00F816AC"/>
    <w:rsid w:val="00F833E6"/>
    <w:rsid w:val="00F85D94"/>
    <w:rsid w:val="00F85DD2"/>
    <w:rsid w:val="00F86A15"/>
    <w:rsid w:val="00F8753C"/>
    <w:rsid w:val="00F87BC3"/>
    <w:rsid w:val="00F90559"/>
    <w:rsid w:val="00F9109E"/>
    <w:rsid w:val="00F9273F"/>
    <w:rsid w:val="00F931AD"/>
    <w:rsid w:val="00F94142"/>
    <w:rsid w:val="00F941C2"/>
    <w:rsid w:val="00F96536"/>
    <w:rsid w:val="00F9712C"/>
    <w:rsid w:val="00F974AE"/>
    <w:rsid w:val="00FA279B"/>
    <w:rsid w:val="00FA36F3"/>
    <w:rsid w:val="00FA3AC5"/>
    <w:rsid w:val="00FA3EDE"/>
    <w:rsid w:val="00FA45F1"/>
    <w:rsid w:val="00FA464D"/>
    <w:rsid w:val="00FA5246"/>
    <w:rsid w:val="00FA71C6"/>
    <w:rsid w:val="00FA758A"/>
    <w:rsid w:val="00FA79C0"/>
    <w:rsid w:val="00FA7B40"/>
    <w:rsid w:val="00FB0AF2"/>
    <w:rsid w:val="00FB27BB"/>
    <w:rsid w:val="00FB2904"/>
    <w:rsid w:val="00FB3B74"/>
    <w:rsid w:val="00FB42CE"/>
    <w:rsid w:val="00FB4874"/>
    <w:rsid w:val="00FB4AA1"/>
    <w:rsid w:val="00FB542D"/>
    <w:rsid w:val="00FB5485"/>
    <w:rsid w:val="00FB551F"/>
    <w:rsid w:val="00FB68DD"/>
    <w:rsid w:val="00FB78F9"/>
    <w:rsid w:val="00FB7E8F"/>
    <w:rsid w:val="00FC068E"/>
    <w:rsid w:val="00FC1584"/>
    <w:rsid w:val="00FC3C75"/>
    <w:rsid w:val="00FC42FB"/>
    <w:rsid w:val="00FC4B6D"/>
    <w:rsid w:val="00FC4E9B"/>
    <w:rsid w:val="00FC52FC"/>
    <w:rsid w:val="00FC58BF"/>
    <w:rsid w:val="00FC7038"/>
    <w:rsid w:val="00FC74DF"/>
    <w:rsid w:val="00FC77CE"/>
    <w:rsid w:val="00FD2CFA"/>
    <w:rsid w:val="00FD4E2A"/>
    <w:rsid w:val="00FD55E5"/>
    <w:rsid w:val="00FD68B0"/>
    <w:rsid w:val="00FE0C5D"/>
    <w:rsid w:val="00FE171D"/>
    <w:rsid w:val="00FE1971"/>
    <w:rsid w:val="00FE1ADE"/>
    <w:rsid w:val="00FE1D83"/>
    <w:rsid w:val="00FE22BB"/>
    <w:rsid w:val="00FE2599"/>
    <w:rsid w:val="00FE277F"/>
    <w:rsid w:val="00FE3917"/>
    <w:rsid w:val="00FE3B2D"/>
    <w:rsid w:val="00FE4253"/>
    <w:rsid w:val="00FE4EEB"/>
    <w:rsid w:val="00FE6B23"/>
    <w:rsid w:val="00FE7BE3"/>
    <w:rsid w:val="00FF0293"/>
    <w:rsid w:val="00FF0CCC"/>
    <w:rsid w:val="00FF14E6"/>
    <w:rsid w:val="00FF2B22"/>
    <w:rsid w:val="00FF2E11"/>
    <w:rsid w:val="00FF551F"/>
    <w:rsid w:val="00FF5A16"/>
    <w:rsid w:val="00FF6A97"/>
    <w:rsid w:val="00FF6FFB"/>
    <w:rsid w:val="00FF76EE"/>
    <w:rsid w:val="00FF7753"/>
    <w:rsid w:val="00FF7ED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A3D2FD89-5B4E-4499-A72B-4B3254178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18A6"/>
    <w:pPr>
      <w:spacing w:after="120"/>
      <w:jc w:val="both"/>
    </w:pPr>
    <w:rPr>
      <w:rFonts w:ascii="Arial" w:hAnsi="Arial"/>
      <w:noProof/>
      <w:sz w:val="22"/>
      <w:lang w:val="fr-FR"/>
    </w:rPr>
  </w:style>
  <w:style w:type="paragraph" w:styleId="Titre1">
    <w:name w:val="heading 1"/>
    <w:basedOn w:val="Normal"/>
    <w:next w:val="Normal"/>
    <w:link w:val="Titre1Car"/>
    <w:autoRedefine/>
    <w:uiPriority w:val="9"/>
    <w:qFormat/>
    <w:rsid w:val="002E2E7E"/>
    <w:pPr>
      <w:keepNext/>
      <w:spacing w:before="120" w:after="0"/>
      <w:jc w:val="center"/>
      <w:outlineLvl w:val="0"/>
    </w:pPr>
    <w:rPr>
      <w:rFonts w:ascii="Lao UI" w:hAnsi="Lao UI" w:cs="Lao UI"/>
      <w:i/>
      <w:sz w:val="20"/>
      <w:szCs w:val="24"/>
      <w:lang w:val="en-US"/>
    </w:rPr>
  </w:style>
  <w:style w:type="paragraph" w:styleId="Titre2">
    <w:name w:val="heading 2"/>
    <w:basedOn w:val="Normal"/>
    <w:next w:val="Normal"/>
    <w:link w:val="Titre2Car"/>
    <w:autoRedefine/>
    <w:uiPriority w:val="9"/>
    <w:qFormat/>
    <w:rsid w:val="00E13E35"/>
    <w:pPr>
      <w:keepNext/>
      <w:spacing w:before="120"/>
      <w:ind w:left="360" w:hanging="360"/>
      <w:jc w:val="left"/>
      <w:outlineLvl w:val="1"/>
    </w:pPr>
    <w:rPr>
      <w:rFonts w:ascii="Lao UI" w:hAnsi="Lao UI" w:cs="Lao UI"/>
      <w:b/>
      <w:i/>
      <w:u w:val="single"/>
    </w:rPr>
  </w:style>
  <w:style w:type="paragraph" w:styleId="Titre3">
    <w:name w:val="heading 3"/>
    <w:basedOn w:val="Normal"/>
    <w:next w:val="Normal"/>
    <w:link w:val="Titre3Car"/>
    <w:autoRedefine/>
    <w:uiPriority w:val="9"/>
    <w:qFormat/>
    <w:rsid w:val="0051193E"/>
    <w:pPr>
      <w:keepNext/>
      <w:spacing w:before="120"/>
      <w:outlineLvl w:val="2"/>
    </w:pPr>
    <w:rPr>
      <w:bCs/>
      <w:i/>
      <w:szCs w:val="24"/>
    </w:rPr>
  </w:style>
  <w:style w:type="paragraph" w:styleId="Titre4">
    <w:name w:val="heading 4"/>
    <w:basedOn w:val="Normal"/>
    <w:next w:val="Normal"/>
    <w:link w:val="Titre4Car"/>
    <w:uiPriority w:val="9"/>
    <w:qFormat/>
    <w:rsid w:val="0051193E"/>
    <w:pPr>
      <w:keepNext/>
      <w:outlineLvl w:val="3"/>
    </w:pPr>
    <w:rPr>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E2E7E"/>
    <w:rPr>
      <w:rFonts w:ascii="Lao UI" w:hAnsi="Lao UI" w:cs="Lao UI"/>
      <w:i/>
      <w:noProof/>
      <w:szCs w:val="24"/>
      <w:lang w:val="en-US"/>
    </w:rPr>
  </w:style>
  <w:style w:type="character" w:customStyle="1" w:styleId="Titre2Car">
    <w:name w:val="Titre 2 Car"/>
    <w:basedOn w:val="Policepardfaut"/>
    <w:link w:val="Titre2"/>
    <w:uiPriority w:val="9"/>
    <w:rsid w:val="00E13E35"/>
    <w:rPr>
      <w:rFonts w:ascii="Lao UI" w:hAnsi="Lao UI" w:cs="Lao UI"/>
      <w:b/>
      <w:i/>
      <w:noProof/>
      <w:sz w:val="22"/>
      <w:u w:val="single"/>
      <w:lang w:val="fr-FR"/>
    </w:rPr>
  </w:style>
  <w:style w:type="character" w:customStyle="1" w:styleId="Titre3Car">
    <w:name w:val="Titre 3 Car"/>
    <w:basedOn w:val="Policepardfaut"/>
    <w:link w:val="Titre3"/>
    <w:uiPriority w:val="9"/>
    <w:rsid w:val="0051193E"/>
    <w:rPr>
      <w:rFonts w:ascii="Arial" w:hAnsi="Arial" w:cs="Times New Roman"/>
      <w:bCs/>
      <w:i/>
      <w:sz w:val="24"/>
      <w:szCs w:val="24"/>
    </w:rPr>
  </w:style>
  <w:style w:type="character" w:customStyle="1" w:styleId="Titre4Car">
    <w:name w:val="Titre 4 Car"/>
    <w:basedOn w:val="Policepardfaut"/>
    <w:link w:val="Titre4"/>
    <w:uiPriority w:val="9"/>
    <w:semiHidden/>
    <w:rsid w:val="00AF702D"/>
    <w:rPr>
      <w:rFonts w:asciiTheme="minorHAnsi" w:eastAsiaTheme="minorEastAsia" w:hAnsiTheme="minorHAnsi" w:cstheme="minorBidi"/>
      <w:b/>
      <w:bCs/>
      <w:sz w:val="28"/>
      <w:szCs w:val="28"/>
    </w:rPr>
  </w:style>
  <w:style w:type="character" w:styleId="Lienhypertexte">
    <w:name w:val="Hyperlink"/>
    <w:basedOn w:val="Policepardfaut"/>
    <w:uiPriority w:val="99"/>
    <w:rsid w:val="0051193E"/>
    <w:rPr>
      <w:rFonts w:cs="Times New Roman"/>
      <w:color w:val="0000FF"/>
      <w:u w:val="single"/>
    </w:rPr>
  </w:style>
  <w:style w:type="paragraph" w:customStyle="1" w:styleId="Default">
    <w:name w:val="Default"/>
    <w:rsid w:val="0051193E"/>
    <w:pPr>
      <w:autoSpaceDE w:val="0"/>
      <w:autoSpaceDN w:val="0"/>
      <w:adjustRightInd w:val="0"/>
    </w:pPr>
    <w:rPr>
      <w:color w:val="000000"/>
      <w:sz w:val="24"/>
      <w:szCs w:val="24"/>
    </w:rPr>
  </w:style>
  <w:style w:type="paragraph" w:styleId="En-ttedetabledesmatires">
    <w:name w:val="TOC Heading"/>
    <w:basedOn w:val="Titre1"/>
    <w:next w:val="Normal"/>
    <w:uiPriority w:val="39"/>
    <w:qFormat/>
    <w:rsid w:val="0051193E"/>
    <w:pPr>
      <w:keepLines/>
      <w:spacing w:before="480" w:line="276" w:lineRule="auto"/>
      <w:outlineLvl w:val="9"/>
    </w:pPr>
    <w:rPr>
      <w:rFonts w:ascii="Cambria" w:hAnsi="Cambria"/>
      <w:bCs/>
      <w:color w:val="365F91"/>
      <w:szCs w:val="28"/>
      <w:lang w:eastAsia="en-US"/>
    </w:rPr>
  </w:style>
  <w:style w:type="paragraph" w:styleId="TM2">
    <w:name w:val="toc 2"/>
    <w:basedOn w:val="Normal"/>
    <w:next w:val="Normal"/>
    <w:autoRedefine/>
    <w:uiPriority w:val="39"/>
    <w:unhideWhenUsed/>
    <w:qFormat/>
    <w:rsid w:val="0051193E"/>
    <w:pPr>
      <w:spacing w:after="100" w:line="276" w:lineRule="auto"/>
      <w:ind w:left="220"/>
    </w:pPr>
    <w:rPr>
      <w:rFonts w:ascii="Calibri" w:hAnsi="Calibri"/>
      <w:szCs w:val="22"/>
      <w:lang w:eastAsia="en-US"/>
    </w:rPr>
  </w:style>
  <w:style w:type="paragraph" w:styleId="TM1">
    <w:name w:val="toc 1"/>
    <w:basedOn w:val="Normal"/>
    <w:next w:val="Normal"/>
    <w:autoRedefine/>
    <w:uiPriority w:val="39"/>
    <w:unhideWhenUsed/>
    <w:qFormat/>
    <w:rsid w:val="0051193E"/>
    <w:pPr>
      <w:tabs>
        <w:tab w:val="right" w:leader="dot" w:pos="8777"/>
      </w:tabs>
      <w:spacing w:before="120"/>
    </w:pPr>
    <w:rPr>
      <w:b/>
      <w:szCs w:val="24"/>
      <w:lang w:eastAsia="en-US"/>
    </w:rPr>
  </w:style>
  <w:style w:type="paragraph" w:styleId="TM3">
    <w:name w:val="toc 3"/>
    <w:basedOn w:val="Normal"/>
    <w:next w:val="Normal"/>
    <w:autoRedefine/>
    <w:uiPriority w:val="39"/>
    <w:unhideWhenUsed/>
    <w:qFormat/>
    <w:rsid w:val="0051193E"/>
    <w:pPr>
      <w:spacing w:after="100" w:line="276" w:lineRule="auto"/>
      <w:ind w:left="440"/>
    </w:pPr>
    <w:rPr>
      <w:rFonts w:ascii="Calibri" w:hAnsi="Calibri"/>
      <w:szCs w:val="22"/>
      <w:lang w:eastAsia="en-US"/>
    </w:rPr>
  </w:style>
  <w:style w:type="paragraph" w:styleId="Textedebulles">
    <w:name w:val="Balloon Text"/>
    <w:basedOn w:val="Normal"/>
    <w:link w:val="TextedebullesCar"/>
    <w:uiPriority w:val="99"/>
    <w:semiHidden/>
    <w:unhideWhenUsed/>
    <w:rsid w:val="0051193E"/>
    <w:rPr>
      <w:rFonts w:ascii="Tahoma" w:hAnsi="Tahoma" w:cs="Tahoma"/>
      <w:sz w:val="16"/>
      <w:szCs w:val="16"/>
    </w:rPr>
  </w:style>
  <w:style w:type="character" w:customStyle="1" w:styleId="TextedebullesCar">
    <w:name w:val="Texte de bulles Car"/>
    <w:basedOn w:val="Policepardfaut"/>
    <w:link w:val="Textedebulles"/>
    <w:uiPriority w:val="99"/>
    <w:semiHidden/>
    <w:rsid w:val="0051193E"/>
    <w:rPr>
      <w:rFonts w:ascii="Tahoma" w:hAnsi="Tahoma" w:cs="Tahoma"/>
      <w:sz w:val="16"/>
      <w:szCs w:val="16"/>
    </w:rPr>
  </w:style>
  <w:style w:type="paragraph" w:styleId="En-tte">
    <w:name w:val="header"/>
    <w:basedOn w:val="Normal"/>
    <w:link w:val="En-tteCar"/>
    <w:uiPriority w:val="99"/>
    <w:unhideWhenUsed/>
    <w:rsid w:val="0051193E"/>
    <w:pPr>
      <w:tabs>
        <w:tab w:val="center" w:pos="4536"/>
        <w:tab w:val="right" w:pos="9072"/>
      </w:tabs>
    </w:pPr>
  </w:style>
  <w:style w:type="character" w:customStyle="1" w:styleId="En-tteCar">
    <w:name w:val="En-tête Car"/>
    <w:basedOn w:val="Policepardfaut"/>
    <w:link w:val="En-tte"/>
    <w:uiPriority w:val="99"/>
    <w:rsid w:val="0051193E"/>
    <w:rPr>
      <w:rFonts w:cs="Times New Roman"/>
    </w:rPr>
  </w:style>
  <w:style w:type="paragraph" w:styleId="Pieddepage">
    <w:name w:val="footer"/>
    <w:basedOn w:val="Normal"/>
    <w:link w:val="PieddepageCar"/>
    <w:uiPriority w:val="99"/>
    <w:unhideWhenUsed/>
    <w:rsid w:val="0051193E"/>
    <w:pPr>
      <w:tabs>
        <w:tab w:val="center" w:pos="4536"/>
        <w:tab w:val="right" w:pos="9072"/>
      </w:tabs>
    </w:pPr>
  </w:style>
  <w:style w:type="character" w:customStyle="1" w:styleId="PieddepageCar">
    <w:name w:val="Pied de page Car"/>
    <w:basedOn w:val="Policepardfaut"/>
    <w:link w:val="Pieddepage"/>
    <w:uiPriority w:val="99"/>
    <w:rsid w:val="0051193E"/>
    <w:rPr>
      <w:rFonts w:cs="Times New Roman"/>
    </w:rPr>
  </w:style>
  <w:style w:type="paragraph" w:styleId="Lgende">
    <w:name w:val="caption"/>
    <w:basedOn w:val="Normal"/>
    <w:next w:val="Normal"/>
    <w:autoRedefine/>
    <w:uiPriority w:val="35"/>
    <w:qFormat/>
    <w:rsid w:val="00873D73"/>
    <w:pPr>
      <w:tabs>
        <w:tab w:val="left" w:pos="0"/>
      </w:tabs>
      <w:spacing w:after="0"/>
      <w:jc w:val="left"/>
    </w:pPr>
    <w:rPr>
      <w:b/>
      <w:bCs/>
      <w:sz w:val="20"/>
    </w:rPr>
  </w:style>
  <w:style w:type="paragraph" w:styleId="Tabledesillustrations">
    <w:name w:val="table of figures"/>
    <w:basedOn w:val="Normal"/>
    <w:next w:val="Normal"/>
    <w:uiPriority w:val="99"/>
    <w:unhideWhenUsed/>
    <w:rsid w:val="0051193E"/>
  </w:style>
  <w:style w:type="character" w:styleId="Lienhypertextesuivivisit">
    <w:name w:val="FollowedHyperlink"/>
    <w:basedOn w:val="Policepardfaut"/>
    <w:uiPriority w:val="99"/>
    <w:semiHidden/>
    <w:unhideWhenUsed/>
    <w:rsid w:val="0051193E"/>
    <w:rPr>
      <w:rFonts w:cs="Times New Roman"/>
      <w:color w:val="800080"/>
      <w:u w:val="single"/>
    </w:rPr>
  </w:style>
  <w:style w:type="paragraph" w:styleId="Paragraphedeliste">
    <w:name w:val="List Paragraph"/>
    <w:basedOn w:val="Normal"/>
    <w:uiPriority w:val="34"/>
    <w:qFormat/>
    <w:rsid w:val="0051193E"/>
    <w:pPr>
      <w:ind w:left="720"/>
      <w:contextualSpacing/>
    </w:pPr>
  </w:style>
  <w:style w:type="character" w:styleId="lev">
    <w:name w:val="Strong"/>
    <w:basedOn w:val="Policepardfaut"/>
    <w:uiPriority w:val="22"/>
    <w:qFormat/>
    <w:rsid w:val="0051193E"/>
    <w:rPr>
      <w:rFonts w:cs="Times New Roman"/>
      <w:b/>
      <w:bCs/>
    </w:rPr>
  </w:style>
  <w:style w:type="character" w:customStyle="1" w:styleId="gsr-space">
    <w:name w:val="gsr-space"/>
    <w:basedOn w:val="Policepardfaut"/>
    <w:rsid w:val="0051193E"/>
    <w:rPr>
      <w:rFonts w:cs="Times New Roman"/>
    </w:rPr>
  </w:style>
  <w:style w:type="character" w:customStyle="1" w:styleId="gsr-keywords">
    <w:name w:val="gsr-keywords"/>
    <w:basedOn w:val="Policepardfaut"/>
    <w:rsid w:val="0051193E"/>
    <w:rPr>
      <w:rFonts w:cs="Times New Roman"/>
    </w:rPr>
  </w:style>
  <w:style w:type="character" w:customStyle="1" w:styleId="gsr-title">
    <w:name w:val="gsr-title"/>
    <w:basedOn w:val="Policepardfaut"/>
    <w:rsid w:val="0051193E"/>
    <w:rPr>
      <w:rFonts w:cs="Times New Roman"/>
    </w:rPr>
  </w:style>
  <w:style w:type="paragraph" w:styleId="Corpsdetexte">
    <w:name w:val="Body Text"/>
    <w:basedOn w:val="Normal"/>
    <w:link w:val="CorpsdetexteCar"/>
    <w:uiPriority w:val="99"/>
    <w:semiHidden/>
    <w:rsid w:val="0051193E"/>
    <w:rPr>
      <w:color w:val="800080"/>
    </w:rPr>
  </w:style>
  <w:style w:type="character" w:customStyle="1" w:styleId="CorpsdetexteCar">
    <w:name w:val="Corps de texte Car"/>
    <w:basedOn w:val="Policepardfaut"/>
    <w:link w:val="Corpsdetexte"/>
    <w:uiPriority w:val="99"/>
    <w:semiHidden/>
    <w:rsid w:val="00AF702D"/>
    <w:rPr>
      <w:sz w:val="24"/>
    </w:rPr>
  </w:style>
  <w:style w:type="table" w:styleId="Grilledutableau">
    <w:name w:val="Table Grid"/>
    <w:basedOn w:val="TableauNormal"/>
    <w:uiPriority w:val="59"/>
    <w:rsid w:val="0098777F"/>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ccentuation">
    <w:name w:val="Emphasis"/>
    <w:basedOn w:val="Policepardfaut"/>
    <w:uiPriority w:val="20"/>
    <w:qFormat/>
    <w:rsid w:val="003768D7"/>
    <w:rPr>
      <w:i/>
      <w:iCs/>
    </w:rPr>
  </w:style>
  <w:style w:type="paragraph" w:styleId="NormalWeb">
    <w:name w:val="Normal (Web)"/>
    <w:basedOn w:val="Normal"/>
    <w:uiPriority w:val="99"/>
    <w:semiHidden/>
    <w:unhideWhenUsed/>
    <w:rsid w:val="00E4345B"/>
    <w:pPr>
      <w:spacing w:before="100" w:beforeAutospacing="1" w:after="100" w:afterAutospacing="1"/>
      <w:jc w:val="left"/>
    </w:pPr>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7378474">
      <w:bodyDiv w:val="1"/>
      <w:marLeft w:val="0"/>
      <w:marRight w:val="0"/>
      <w:marTop w:val="0"/>
      <w:marBottom w:val="0"/>
      <w:divBdr>
        <w:top w:val="none" w:sz="0" w:space="0" w:color="auto"/>
        <w:left w:val="none" w:sz="0" w:space="0" w:color="auto"/>
        <w:bottom w:val="none" w:sz="0" w:space="0" w:color="auto"/>
        <w:right w:val="none" w:sz="0" w:space="0" w:color="auto"/>
      </w:divBdr>
      <w:divsChild>
        <w:div w:id="829834825">
          <w:marLeft w:val="0"/>
          <w:marRight w:val="0"/>
          <w:marTop w:val="0"/>
          <w:marBottom w:val="0"/>
          <w:divBdr>
            <w:top w:val="none" w:sz="0" w:space="0" w:color="auto"/>
            <w:left w:val="none" w:sz="0" w:space="0" w:color="auto"/>
            <w:bottom w:val="none" w:sz="0" w:space="0" w:color="auto"/>
            <w:right w:val="none" w:sz="0" w:space="0" w:color="auto"/>
          </w:divBdr>
          <w:divsChild>
            <w:div w:id="1593661217">
              <w:marLeft w:val="0"/>
              <w:marRight w:val="0"/>
              <w:marTop w:val="0"/>
              <w:marBottom w:val="0"/>
              <w:divBdr>
                <w:top w:val="none" w:sz="0" w:space="0" w:color="auto"/>
                <w:left w:val="none" w:sz="0" w:space="0" w:color="auto"/>
                <w:bottom w:val="none" w:sz="0" w:space="0" w:color="auto"/>
                <w:right w:val="none" w:sz="0" w:space="0" w:color="auto"/>
              </w:divBdr>
              <w:divsChild>
                <w:div w:id="1497652967">
                  <w:marLeft w:val="0"/>
                  <w:marRight w:val="0"/>
                  <w:marTop w:val="0"/>
                  <w:marBottom w:val="0"/>
                  <w:divBdr>
                    <w:top w:val="none" w:sz="0" w:space="0" w:color="auto"/>
                    <w:left w:val="none" w:sz="0" w:space="0" w:color="auto"/>
                    <w:bottom w:val="none" w:sz="0" w:space="0" w:color="auto"/>
                    <w:right w:val="none" w:sz="0" w:space="0" w:color="auto"/>
                  </w:divBdr>
                  <w:divsChild>
                    <w:div w:id="75755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9651245">
      <w:bodyDiv w:val="1"/>
      <w:marLeft w:val="0"/>
      <w:marRight w:val="0"/>
      <w:marTop w:val="0"/>
      <w:marBottom w:val="0"/>
      <w:divBdr>
        <w:top w:val="none" w:sz="0" w:space="0" w:color="auto"/>
        <w:left w:val="none" w:sz="0" w:space="0" w:color="auto"/>
        <w:bottom w:val="none" w:sz="0" w:space="0" w:color="auto"/>
        <w:right w:val="none" w:sz="0" w:space="0" w:color="auto"/>
      </w:divBdr>
      <w:divsChild>
        <w:div w:id="1042286427">
          <w:marLeft w:val="547"/>
          <w:marRight w:val="0"/>
          <w:marTop w:val="144"/>
          <w:marBottom w:val="0"/>
          <w:divBdr>
            <w:top w:val="none" w:sz="0" w:space="0" w:color="auto"/>
            <w:left w:val="none" w:sz="0" w:space="0" w:color="auto"/>
            <w:bottom w:val="none" w:sz="0" w:space="0" w:color="auto"/>
            <w:right w:val="none" w:sz="0" w:space="0" w:color="auto"/>
          </w:divBdr>
        </w:div>
        <w:div w:id="671640364">
          <w:marLeft w:val="547"/>
          <w:marRight w:val="0"/>
          <w:marTop w:val="144"/>
          <w:marBottom w:val="0"/>
          <w:divBdr>
            <w:top w:val="none" w:sz="0" w:space="0" w:color="auto"/>
            <w:left w:val="none" w:sz="0" w:space="0" w:color="auto"/>
            <w:bottom w:val="none" w:sz="0" w:space="0" w:color="auto"/>
            <w:right w:val="none" w:sz="0" w:space="0" w:color="auto"/>
          </w:divBdr>
        </w:div>
        <w:div w:id="310135763">
          <w:marLeft w:val="547"/>
          <w:marRight w:val="0"/>
          <w:marTop w:val="144"/>
          <w:marBottom w:val="0"/>
          <w:divBdr>
            <w:top w:val="none" w:sz="0" w:space="0" w:color="auto"/>
            <w:left w:val="none" w:sz="0" w:space="0" w:color="auto"/>
            <w:bottom w:val="none" w:sz="0" w:space="0" w:color="auto"/>
            <w:right w:val="none" w:sz="0" w:space="0" w:color="auto"/>
          </w:divBdr>
        </w:div>
        <w:div w:id="755517754">
          <w:marLeft w:val="806"/>
          <w:marRight w:val="0"/>
          <w:marTop w:val="144"/>
          <w:marBottom w:val="0"/>
          <w:divBdr>
            <w:top w:val="none" w:sz="0" w:space="0" w:color="auto"/>
            <w:left w:val="none" w:sz="0" w:space="0" w:color="auto"/>
            <w:bottom w:val="none" w:sz="0" w:space="0" w:color="auto"/>
            <w:right w:val="none" w:sz="0" w:space="0" w:color="auto"/>
          </w:divBdr>
        </w:div>
        <w:div w:id="1648165351">
          <w:marLeft w:val="806"/>
          <w:marRight w:val="0"/>
          <w:marTop w:val="144"/>
          <w:marBottom w:val="0"/>
          <w:divBdr>
            <w:top w:val="none" w:sz="0" w:space="0" w:color="auto"/>
            <w:left w:val="none" w:sz="0" w:space="0" w:color="auto"/>
            <w:bottom w:val="none" w:sz="0" w:space="0" w:color="auto"/>
            <w:right w:val="none" w:sz="0" w:space="0" w:color="auto"/>
          </w:divBdr>
        </w:div>
      </w:divsChild>
    </w:div>
    <w:div w:id="443771267">
      <w:bodyDiv w:val="1"/>
      <w:marLeft w:val="0"/>
      <w:marRight w:val="0"/>
      <w:marTop w:val="0"/>
      <w:marBottom w:val="0"/>
      <w:divBdr>
        <w:top w:val="none" w:sz="0" w:space="0" w:color="auto"/>
        <w:left w:val="none" w:sz="0" w:space="0" w:color="auto"/>
        <w:bottom w:val="none" w:sz="0" w:space="0" w:color="auto"/>
        <w:right w:val="none" w:sz="0" w:space="0" w:color="auto"/>
      </w:divBdr>
      <w:divsChild>
        <w:div w:id="425152957">
          <w:marLeft w:val="0"/>
          <w:marRight w:val="0"/>
          <w:marTop w:val="0"/>
          <w:marBottom w:val="0"/>
          <w:divBdr>
            <w:top w:val="none" w:sz="0" w:space="0" w:color="auto"/>
            <w:left w:val="none" w:sz="0" w:space="0" w:color="auto"/>
            <w:bottom w:val="none" w:sz="0" w:space="0" w:color="auto"/>
            <w:right w:val="none" w:sz="0" w:space="0" w:color="auto"/>
          </w:divBdr>
        </w:div>
        <w:div w:id="1808817194">
          <w:marLeft w:val="0"/>
          <w:marRight w:val="0"/>
          <w:marTop w:val="0"/>
          <w:marBottom w:val="0"/>
          <w:divBdr>
            <w:top w:val="none" w:sz="0" w:space="0" w:color="auto"/>
            <w:left w:val="none" w:sz="0" w:space="0" w:color="auto"/>
            <w:bottom w:val="none" w:sz="0" w:space="0" w:color="auto"/>
            <w:right w:val="none" w:sz="0" w:space="0" w:color="auto"/>
          </w:divBdr>
        </w:div>
        <w:div w:id="1542471471">
          <w:marLeft w:val="0"/>
          <w:marRight w:val="0"/>
          <w:marTop w:val="0"/>
          <w:marBottom w:val="0"/>
          <w:divBdr>
            <w:top w:val="none" w:sz="0" w:space="0" w:color="auto"/>
            <w:left w:val="none" w:sz="0" w:space="0" w:color="auto"/>
            <w:bottom w:val="none" w:sz="0" w:space="0" w:color="auto"/>
            <w:right w:val="none" w:sz="0" w:space="0" w:color="auto"/>
          </w:divBdr>
        </w:div>
        <w:div w:id="2099206936">
          <w:marLeft w:val="0"/>
          <w:marRight w:val="0"/>
          <w:marTop w:val="0"/>
          <w:marBottom w:val="0"/>
          <w:divBdr>
            <w:top w:val="none" w:sz="0" w:space="0" w:color="auto"/>
            <w:left w:val="none" w:sz="0" w:space="0" w:color="auto"/>
            <w:bottom w:val="none" w:sz="0" w:space="0" w:color="auto"/>
            <w:right w:val="none" w:sz="0" w:space="0" w:color="auto"/>
          </w:divBdr>
        </w:div>
        <w:div w:id="1188905710">
          <w:marLeft w:val="0"/>
          <w:marRight w:val="0"/>
          <w:marTop w:val="0"/>
          <w:marBottom w:val="0"/>
          <w:divBdr>
            <w:top w:val="none" w:sz="0" w:space="0" w:color="auto"/>
            <w:left w:val="none" w:sz="0" w:space="0" w:color="auto"/>
            <w:bottom w:val="none" w:sz="0" w:space="0" w:color="auto"/>
            <w:right w:val="none" w:sz="0" w:space="0" w:color="auto"/>
          </w:divBdr>
        </w:div>
        <w:div w:id="1083724424">
          <w:marLeft w:val="0"/>
          <w:marRight w:val="0"/>
          <w:marTop w:val="0"/>
          <w:marBottom w:val="0"/>
          <w:divBdr>
            <w:top w:val="none" w:sz="0" w:space="0" w:color="auto"/>
            <w:left w:val="none" w:sz="0" w:space="0" w:color="auto"/>
            <w:bottom w:val="none" w:sz="0" w:space="0" w:color="auto"/>
            <w:right w:val="none" w:sz="0" w:space="0" w:color="auto"/>
          </w:divBdr>
        </w:div>
        <w:div w:id="1562247550">
          <w:marLeft w:val="0"/>
          <w:marRight w:val="0"/>
          <w:marTop w:val="0"/>
          <w:marBottom w:val="0"/>
          <w:divBdr>
            <w:top w:val="none" w:sz="0" w:space="0" w:color="auto"/>
            <w:left w:val="none" w:sz="0" w:space="0" w:color="auto"/>
            <w:bottom w:val="none" w:sz="0" w:space="0" w:color="auto"/>
            <w:right w:val="none" w:sz="0" w:space="0" w:color="auto"/>
          </w:divBdr>
        </w:div>
        <w:div w:id="1339578328">
          <w:marLeft w:val="0"/>
          <w:marRight w:val="0"/>
          <w:marTop w:val="0"/>
          <w:marBottom w:val="0"/>
          <w:divBdr>
            <w:top w:val="none" w:sz="0" w:space="0" w:color="auto"/>
            <w:left w:val="none" w:sz="0" w:space="0" w:color="auto"/>
            <w:bottom w:val="none" w:sz="0" w:space="0" w:color="auto"/>
            <w:right w:val="none" w:sz="0" w:space="0" w:color="auto"/>
          </w:divBdr>
        </w:div>
        <w:div w:id="557740976">
          <w:marLeft w:val="0"/>
          <w:marRight w:val="0"/>
          <w:marTop w:val="0"/>
          <w:marBottom w:val="0"/>
          <w:divBdr>
            <w:top w:val="none" w:sz="0" w:space="0" w:color="auto"/>
            <w:left w:val="none" w:sz="0" w:space="0" w:color="auto"/>
            <w:bottom w:val="none" w:sz="0" w:space="0" w:color="auto"/>
            <w:right w:val="none" w:sz="0" w:space="0" w:color="auto"/>
          </w:divBdr>
        </w:div>
        <w:div w:id="1526095940">
          <w:marLeft w:val="0"/>
          <w:marRight w:val="0"/>
          <w:marTop w:val="0"/>
          <w:marBottom w:val="0"/>
          <w:divBdr>
            <w:top w:val="none" w:sz="0" w:space="0" w:color="auto"/>
            <w:left w:val="none" w:sz="0" w:space="0" w:color="auto"/>
            <w:bottom w:val="none" w:sz="0" w:space="0" w:color="auto"/>
            <w:right w:val="none" w:sz="0" w:space="0" w:color="auto"/>
          </w:divBdr>
        </w:div>
        <w:div w:id="751895701">
          <w:marLeft w:val="0"/>
          <w:marRight w:val="0"/>
          <w:marTop w:val="0"/>
          <w:marBottom w:val="0"/>
          <w:divBdr>
            <w:top w:val="none" w:sz="0" w:space="0" w:color="auto"/>
            <w:left w:val="none" w:sz="0" w:space="0" w:color="auto"/>
            <w:bottom w:val="none" w:sz="0" w:space="0" w:color="auto"/>
            <w:right w:val="none" w:sz="0" w:space="0" w:color="auto"/>
          </w:divBdr>
        </w:div>
        <w:div w:id="1358316743">
          <w:marLeft w:val="0"/>
          <w:marRight w:val="0"/>
          <w:marTop w:val="0"/>
          <w:marBottom w:val="0"/>
          <w:divBdr>
            <w:top w:val="none" w:sz="0" w:space="0" w:color="auto"/>
            <w:left w:val="none" w:sz="0" w:space="0" w:color="auto"/>
            <w:bottom w:val="none" w:sz="0" w:space="0" w:color="auto"/>
            <w:right w:val="none" w:sz="0" w:space="0" w:color="auto"/>
          </w:divBdr>
        </w:div>
        <w:div w:id="761755210">
          <w:marLeft w:val="0"/>
          <w:marRight w:val="0"/>
          <w:marTop w:val="0"/>
          <w:marBottom w:val="0"/>
          <w:divBdr>
            <w:top w:val="none" w:sz="0" w:space="0" w:color="auto"/>
            <w:left w:val="none" w:sz="0" w:space="0" w:color="auto"/>
            <w:bottom w:val="none" w:sz="0" w:space="0" w:color="auto"/>
            <w:right w:val="none" w:sz="0" w:space="0" w:color="auto"/>
          </w:divBdr>
        </w:div>
        <w:div w:id="745805148">
          <w:marLeft w:val="0"/>
          <w:marRight w:val="0"/>
          <w:marTop w:val="0"/>
          <w:marBottom w:val="0"/>
          <w:divBdr>
            <w:top w:val="none" w:sz="0" w:space="0" w:color="auto"/>
            <w:left w:val="none" w:sz="0" w:space="0" w:color="auto"/>
            <w:bottom w:val="none" w:sz="0" w:space="0" w:color="auto"/>
            <w:right w:val="none" w:sz="0" w:space="0" w:color="auto"/>
          </w:divBdr>
        </w:div>
        <w:div w:id="2064677338">
          <w:marLeft w:val="0"/>
          <w:marRight w:val="0"/>
          <w:marTop w:val="0"/>
          <w:marBottom w:val="0"/>
          <w:divBdr>
            <w:top w:val="none" w:sz="0" w:space="0" w:color="auto"/>
            <w:left w:val="none" w:sz="0" w:space="0" w:color="auto"/>
            <w:bottom w:val="none" w:sz="0" w:space="0" w:color="auto"/>
            <w:right w:val="none" w:sz="0" w:space="0" w:color="auto"/>
          </w:divBdr>
        </w:div>
        <w:div w:id="1435784206">
          <w:marLeft w:val="0"/>
          <w:marRight w:val="0"/>
          <w:marTop w:val="0"/>
          <w:marBottom w:val="0"/>
          <w:divBdr>
            <w:top w:val="none" w:sz="0" w:space="0" w:color="auto"/>
            <w:left w:val="none" w:sz="0" w:space="0" w:color="auto"/>
            <w:bottom w:val="none" w:sz="0" w:space="0" w:color="auto"/>
            <w:right w:val="none" w:sz="0" w:space="0" w:color="auto"/>
          </w:divBdr>
        </w:div>
        <w:div w:id="960038394">
          <w:marLeft w:val="0"/>
          <w:marRight w:val="0"/>
          <w:marTop w:val="0"/>
          <w:marBottom w:val="0"/>
          <w:divBdr>
            <w:top w:val="none" w:sz="0" w:space="0" w:color="auto"/>
            <w:left w:val="none" w:sz="0" w:space="0" w:color="auto"/>
            <w:bottom w:val="none" w:sz="0" w:space="0" w:color="auto"/>
            <w:right w:val="none" w:sz="0" w:space="0" w:color="auto"/>
          </w:divBdr>
        </w:div>
        <w:div w:id="1154684436">
          <w:marLeft w:val="0"/>
          <w:marRight w:val="0"/>
          <w:marTop w:val="0"/>
          <w:marBottom w:val="0"/>
          <w:divBdr>
            <w:top w:val="none" w:sz="0" w:space="0" w:color="auto"/>
            <w:left w:val="none" w:sz="0" w:space="0" w:color="auto"/>
            <w:bottom w:val="none" w:sz="0" w:space="0" w:color="auto"/>
            <w:right w:val="none" w:sz="0" w:space="0" w:color="auto"/>
          </w:divBdr>
        </w:div>
        <w:div w:id="2090343722">
          <w:marLeft w:val="0"/>
          <w:marRight w:val="0"/>
          <w:marTop w:val="0"/>
          <w:marBottom w:val="0"/>
          <w:divBdr>
            <w:top w:val="none" w:sz="0" w:space="0" w:color="auto"/>
            <w:left w:val="none" w:sz="0" w:space="0" w:color="auto"/>
            <w:bottom w:val="none" w:sz="0" w:space="0" w:color="auto"/>
            <w:right w:val="none" w:sz="0" w:space="0" w:color="auto"/>
          </w:divBdr>
        </w:div>
        <w:div w:id="1717316041">
          <w:marLeft w:val="0"/>
          <w:marRight w:val="0"/>
          <w:marTop w:val="0"/>
          <w:marBottom w:val="0"/>
          <w:divBdr>
            <w:top w:val="none" w:sz="0" w:space="0" w:color="auto"/>
            <w:left w:val="none" w:sz="0" w:space="0" w:color="auto"/>
            <w:bottom w:val="none" w:sz="0" w:space="0" w:color="auto"/>
            <w:right w:val="none" w:sz="0" w:space="0" w:color="auto"/>
          </w:divBdr>
        </w:div>
      </w:divsChild>
    </w:div>
    <w:div w:id="588777158">
      <w:bodyDiv w:val="1"/>
      <w:marLeft w:val="0"/>
      <w:marRight w:val="0"/>
      <w:marTop w:val="0"/>
      <w:marBottom w:val="0"/>
      <w:divBdr>
        <w:top w:val="none" w:sz="0" w:space="0" w:color="auto"/>
        <w:left w:val="none" w:sz="0" w:space="0" w:color="auto"/>
        <w:bottom w:val="none" w:sz="0" w:space="0" w:color="auto"/>
        <w:right w:val="none" w:sz="0" w:space="0" w:color="auto"/>
      </w:divBdr>
      <w:divsChild>
        <w:div w:id="595021293">
          <w:marLeft w:val="0"/>
          <w:marRight w:val="0"/>
          <w:marTop w:val="0"/>
          <w:marBottom w:val="0"/>
          <w:divBdr>
            <w:top w:val="none" w:sz="0" w:space="0" w:color="auto"/>
            <w:left w:val="none" w:sz="0" w:space="0" w:color="auto"/>
            <w:bottom w:val="none" w:sz="0" w:space="0" w:color="auto"/>
            <w:right w:val="none" w:sz="0" w:space="0" w:color="auto"/>
          </w:divBdr>
        </w:div>
        <w:div w:id="1980332939">
          <w:marLeft w:val="0"/>
          <w:marRight w:val="0"/>
          <w:marTop w:val="0"/>
          <w:marBottom w:val="0"/>
          <w:divBdr>
            <w:top w:val="none" w:sz="0" w:space="0" w:color="auto"/>
            <w:left w:val="none" w:sz="0" w:space="0" w:color="auto"/>
            <w:bottom w:val="none" w:sz="0" w:space="0" w:color="auto"/>
            <w:right w:val="none" w:sz="0" w:space="0" w:color="auto"/>
          </w:divBdr>
          <w:divsChild>
            <w:div w:id="327245218">
              <w:marLeft w:val="0"/>
              <w:marRight w:val="0"/>
              <w:marTop w:val="0"/>
              <w:marBottom w:val="0"/>
              <w:divBdr>
                <w:top w:val="none" w:sz="0" w:space="0" w:color="auto"/>
                <w:left w:val="none" w:sz="0" w:space="0" w:color="auto"/>
                <w:bottom w:val="none" w:sz="0" w:space="0" w:color="auto"/>
                <w:right w:val="none" w:sz="0" w:space="0" w:color="auto"/>
              </w:divBdr>
            </w:div>
            <w:div w:id="892886920">
              <w:marLeft w:val="0"/>
              <w:marRight w:val="0"/>
              <w:marTop w:val="0"/>
              <w:marBottom w:val="0"/>
              <w:divBdr>
                <w:top w:val="none" w:sz="0" w:space="0" w:color="auto"/>
                <w:left w:val="none" w:sz="0" w:space="0" w:color="auto"/>
                <w:bottom w:val="none" w:sz="0" w:space="0" w:color="auto"/>
                <w:right w:val="none" w:sz="0" w:space="0" w:color="auto"/>
              </w:divBdr>
            </w:div>
            <w:div w:id="221521671">
              <w:marLeft w:val="0"/>
              <w:marRight w:val="0"/>
              <w:marTop w:val="0"/>
              <w:marBottom w:val="0"/>
              <w:divBdr>
                <w:top w:val="none" w:sz="0" w:space="0" w:color="auto"/>
                <w:left w:val="none" w:sz="0" w:space="0" w:color="auto"/>
                <w:bottom w:val="none" w:sz="0" w:space="0" w:color="auto"/>
                <w:right w:val="none" w:sz="0" w:space="0" w:color="auto"/>
              </w:divBdr>
            </w:div>
            <w:div w:id="1206484255">
              <w:marLeft w:val="0"/>
              <w:marRight w:val="0"/>
              <w:marTop w:val="0"/>
              <w:marBottom w:val="0"/>
              <w:divBdr>
                <w:top w:val="none" w:sz="0" w:space="0" w:color="auto"/>
                <w:left w:val="none" w:sz="0" w:space="0" w:color="auto"/>
                <w:bottom w:val="none" w:sz="0" w:space="0" w:color="auto"/>
                <w:right w:val="none" w:sz="0" w:space="0" w:color="auto"/>
              </w:divBdr>
            </w:div>
            <w:div w:id="829060569">
              <w:marLeft w:val="0"/>
              <w:marRight w:val="0"/>
              <w:marTop w:val="0"/>
              <w:marBottom w:val="0"/>
              <w:divBdr>
                <w:top w:val="none" w:sz="0" w:space="0" w:color="auto"/>
                <w:left w:val="none" w:sz="0" w:space="0" w:color="auto"/>
                <w:bottom w:val="none" w:sz="0" w:space="0" w:color="auto"/>
                <w:right w:val="none" w:sz="0" w:space="0" w:color="auto"/>
              </w:divBdr>
            </w:div>
            <w:div w:id="100289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729853">
      <w:bodyDiv w:val="1"/>
      <w:marLeft w:val="0"/>
      <w:marRight w:val="0"/>
      <w:marTop w:val="0"/>
      <w:marBottom w:val="0"/>
      <w:divBdr>
        <w:top w:val="none" w:sz="0" w:space="0" w:color="auto"/>
        <w:left w:val="none" w:sz="0" w:space="0" w:color="auto"/>
        <w:bottom w:val="none" w:sz="0" w:space="0" w:color="auto"/>
        <w:right w:val="none" w:sz="0" w:space="0" w:color="auto"/>
      </w:divBdr>
      <w:divsChild>
        <w:div w:id="248512704">
          <w:marLeft w:val="0"/>
          <w:marRight w:val="0"/>
          <w:marTop w:val="0"/>
          <w:marBottom w:val="0"/>
          <w:divBdr>
            <w:top w:val="none" w:sz="0" w:space="0" w:color="auto"/>
            <w:left w:val="none" w:sz="0" w:space="0" w:color="auto"/>
            <w:bottom w:val="none" w:sz="0" w:space="0" w:color="auto"/>
            <w:right w:val="none" w:sz="0" w:space="0" w:color="auto"/>
          </w:divBdr>
        </w:div>
        <w:div w:id="1597592565">
          <w:marLeft w:val="0"/>
          <w:marRight w:val="0"/>
          <w:marTop w:val="0"/>
          <w:marBottom w:val="0"/>
          <w:divBdr>
            <w:top w:val="none" w:sz="0" w:space="0" w:color="auto"/>
            <w:left w:val="none" w:sz="0" w:space="0" w:color="auto"/>
            <w:bottom w:val="none" w:sz="0" w:space="0" w:color="auto"/>
            <w:right w:val="none" w:sz="0" w:space="0" w:color="auto"/>
          </w:divBdr>
        </w:div>
        <w:div w:id="1851605824">
          <w:marLeft w:val="0"/>
          <w:marRight w:val="0"/>
          <w:marTop w:val="0"/>
          <w:marBottom w:val="0"/>
          <w:divBdr>
            <w:top w:val="none" w:sz="0" w:space="0" w:color="auto"/>
            <w:left w:val="none" w:sz="0" w:space="0" w:color="auto"/>
            <w:bottom w:val="none" w:sz="0" w:space="0" w:color="auto"/>
            <w:right w:val="none" w:sz="0" w:space="0" w:color="auto"/>
          </w:divBdr>
        </w:div>
        <w:div w:id="187570160">
          <w:marLeft w:val="0"/>
          <w:marRight w:val="0"/>
          <w:marTop w:val="0"/>
          <w:marBottom w:val="0"/>
          <w:divBdr>
            <w:top w:val="none" w:sz="0" w:space="0" w:color="auto"/>
            <w:left w:val="none" w:sz="0" w:space="0" w:color="auto"/>
            <w:bottom w:val="none" w:sz="0" w:space="0" w:color="auto"/>
            <w:right w:val="none" w:sz="0" w:space="0" w:color="auto"/>
          </w:divBdr>
        </w:div>
        <w:div w:id="1367027260">
          <w:marLeft w:val="0"/>
          <w:marRight w:val="0"/>
          <w:marTop w:val="0"/>
          <w:marBottom w:val="0"/>
          <w:divBdr>
            <w:top w:val="none" w:sz="0" w:space="0" w:color="auto"/>
            <w:left w:val="none" w:sz="0" w:space="0" w:color="auto"/>
            <w:bottom w:val="none" w:sz="0" w:space="0" w:color="auto"/>
            <w:right w:val="none" w:sz="0" w:space="0" w:color="auto"/>
          </w:divBdr>
        </w:div>
        <w:div w:id="1186753404">
          <w:marLeft w:val="0"/>
          <w:marRight w:val="0"/>
          <w:marTop w:val="0"/>
          <w:marBottom w:val="0"/>
          <w:divBdr>
            <w:top w:val="none" w:sz="0" w:space="0" w:color="auto"/>
            <w:left w:val="none" w:sz="0" w:space="0" w:color="auto"/>
            <w:bottom w:val="none" w:sz="0" w:space="0" w:color="auto"/>
            <w:right w:val="none" w:sz="0" w:space="0" w:color="auto"/>
          </w:divBdr>
        </w:div>
      </w:divsChild>
    </w:div>
    <w:div w:id="639699956">
      <w:bodyDiv w:val="1"/>
      <w:marLeft w:val="0"/>
      <w:marRight w:val="0"/>
      <w:marTop w:val="0"/>
      <w:marBottom w:val="0"/>
      <w:divBdr>
        <w:top w:val="none" w:sz="0" w:space="0" w:color="auto"/>
        <w:left w:val="none" w:sz="0" w:space="0" w:color="auto"/>
        <w:bottom w:val="none" w:sz="0" w:space="0" w:color="auto"/>
        <w:right w:val="none" w:sz="0" w:space="0" w:color="auto"/>
      </w:divBdr>
      <w:divsChild>
        <w:div w:id="1308121517">
          <w:marLeft w:val="806"/>
          <w:marRight w:val="0"/>
          <w:marTop w:val="154"/>
          <w:marBottom w:val="0"/>
          <w:divBdr>
            <w:top w:val="none" w:sz="0" w:space="0" w:color="auto"/>
            <w:left w:val="none" w:sz="0" w:space="0" w:color="auto"/>
            <w:bottom w:val="none" w:sz="0" w:space="0" w:color="auto"/>
            <w:right w:val="none" w:sz="0" w:space="0" w:color="auto"/>
          </w:divBdr>
        </w:div>
        <w:div w:id="1678193729">
          <w:marLeft w:val="806"/>
          <w:marRight w:val="0"/>
          <w:marTop w:val="154"/>
          <w:marBottom w:val="0"/>
          <w:divBdr>
            <w:top w:val="none" w:sz="0" w:space="0" w:color="auto"/>
            <w:left w:val="none" w:sz="0" w:space="0" w:color="auto"/>
            <w:bottom w:val="none" w:sz="0" w:space="0" w:color="auto"/>
            <w:right w:val="none" w:sz="0" w:space="0" w:color="auto"/>
          </w:divBdr>
        </w:div>
        <w:div w:id="855078972">
          <w:marLeft w:val="806"/>
          <w:marRight w:val="0"/>
          <w:marTop w:val="154"/>
          <w:marBottom w:val="0"/>
          <w:divBdr>
            <w:top w:val="none" w:sz="0" w:space="0" w:color="auto"/>
            <w:left w:val="none" w:sz="0" w:space="0" w:color="auto"/>
            <w:bottom w:val="none" w:sz="0" w:space="0" w:color="auto"/>
            <w:right w:val="none" w:sz="0" w:space="0" w:color="auto"/>
          </w:divBdr>
        </w:div>
        <w:div w:id="1140804015">
          <w:marLeft w:val="806"/>
          <w:marRight w:val="0"/>
          <w:marTop w:val="154"/>
          <w:marBottom w:val="0"/>
          <w:divBdr>
            <w:top w:val="none" w:sz="0" w:space="0" w:color="auto"/>
            <w:left w:val="none" w:sz="0" w:space="0" w:color="auto"/>
            <w:bottom w:val="none" w:sz="0" w:space="0" w:color="auto"/>
            <w:right w:val="none" w:sz="0" w:space="0" w:color="auto"/>
          </w:divBdr>
        </w:div>
        <w:div w:id="1777020166">
          <w:marLeft w:val="806"/>
          <w:marRight w:val="0"/>
          <w:marTop w:val="154"/>
          <w:marBottom w:val="0"/>
          <w:divBdr>
            <w:top w:val="none" w:sz="0" w:space="0" w:color="auto"/>
            <w:left w:val="none" w:sz="0" w:space="0" w:color="auto"/>
            <w:bottom w:val="none" w:sz="0" w:space="0" w:color="auto"/>
            <w:right w:val="none" w:sz="0" w:space="0" w:color="auto"/>
          </w:divBdr>
        </w:div>
        <w:div w:id="1320647472">
          <w:marLeft w:val="806"/>
          <w:marRight w:val="0"/>
          <w:marTop w:val="154"/>
          <w:marBottom w:val="0"/>
          <w:divBdr>
            <w:top w:val="none" w:sz="0" w:space="0" w:color="auto"/>
            <w:left w:val="none" w:sz="0" w:space="0" w:color="auto"/>
            <w:bottom w:val="none" w:sz="0" w:space="0" w:color="auto"/>
            <w:right w:val="none" w:sz="0" w:space="0" w:color="auto"/>
          </w:divBdr>
        </w:div>
        <w:div w:id="495612366">
          <w:marLeft w:val="806"/>
          <w:marRight w:val="0"/>
          <w:marTop w:val="154"/>
          <w:marBottom w:val="0"/>
          <w:divBdr>
            <w:top w:val="none" w:sz="0" w:space="0" w:color="auto"/>
            <w:left w:val="none" w:sz="0" w:space="0" w:color="auto"/>
            <w:bottom w:val="none" w:sz="0" w:space="0" w:color="auto"/>
            <w:right w:val="none" w:sz="0" w:space="0" w:color="auto"/>
          </w:divBdr>
        </w:div>
      </w:divsChild>
    </w:div>
    <w:div w:id="733896268">
      <w:bodyDiv w:val="1"/>
      <w:marLeft w:val="0"/>
      <w:marRight w:val="0"/>
      <w:marTop w:val="0"/>
      <w:marBottom w:val="0"/>
      <w:divBdr>
        <w:top w:val="none" w:sz="0" w:space="0" w:color="auto"/>
        <w:left w:val="none" w:sz="0" w:space="0" w:color="auto"/>
        <w:bottom w:val="none" w:sz="0" w:space="0" w:color="auto"/>
        <w:right w:val="none" w:sz="0" w:space="0" w:color="auto"/>
      </w:divBdr>
      <w:divsChild>
        <w:div w:id="932477521">
          <w:marLeft w:val="0"/>
          <w:marRight w:val="0"/>
          <w:marTop w:val="0"/>
          <w:marBottom w:val="0"/>
          <w:divBdr>
            <w:top w:val="none" w:sz="0" w:space="0" w:color="auto"/>
            <w:left w:val="none" w:sz="0" w:space="0" w:color="auto"/>
            <w:bottom w:val="none" w:sz="0" w:space="0" w:color="auto"/>
            <w:right w:val="none" w:sz="0" w:space="0" w:color="auto"/>
          </w:divBdr>
        </w:div>
        <w:div w:id="519513682">
          <w:marLeft w:val="0"/>
          <w:marRight w:val="0"/>
          <w:marTop w:val="0"/>
          <w:marBottom w:val="0"/>
          <w:divBdr>
            <w:top w:val="none" w:sz="0" w:space="0" w:color="auto"/>
            <w:left w:val="none" w:sz="0" w:space="0" w:color="auto"/>
            <w:bottom w:val="none" w:sz="0" w:space="0" w:color="auto"/>
            <w:right w:val="none" w:sz="0" w:space="0" w:color="auto"/>
          </w:divBdr>
        </w:div>
        <w:div w:id="861239702">
          <w:marLeft w:val="0"/>
          <w:marRight w:val="0"/>
          <w:marTop w:val="0"/>
          <w:marBottom w:val="0"/>
          <w:divBdr>
            <w:top w:val="none" w:sz="0" w:space="0" w:color="auto"/>
            <w:left w:val="none" w:sz="0" w:space="0" w:color="auto"/>
            <w:bottom w:val="none" w:sz="0" w:space="0" w:color="auto"/>
            <w:right w:val="none" w:sz="0" w:space="0" w:color="auto"/>
          </w:divBdr>
        </w:div>
        <w:div w:id="217518166">
          <w:marLeft w:val="0"/>
          <w:marRight w:val="0"/>
          <w:marTop w:val="0"/>
          <w:marBottom w:val="0"/>
          <w:divBdr>
            <w:top w:val="none" w:sz="0" w:space="0" w:color="auto"/>
            <w:left w:val="none" w:sz="0" w:space="0" w:color="auto"/>
            <w:bottom w:val="none" w:sz="0" w:space="0" w:color="auto"/>
            <w:right w:val="none" w:sz="0" w:space="0" w:color="auto"/>
          </w:divBdr>
        </w:div>
        <w:div w:id="1346982368">
          <w:marLeft w:val="0"/>
          <w:marRight w:val="0"/>
          <w:marTop w:val="0"/>
          <w:marBottom w:val="0"/>
          <w:divBdr>
            <w:top w:val="none" w:sz="0" w:space="0" w:color="auto"/>
            <w:left w:val="none" w:sz="0" w:space="0" w:color="auto"/>
            <w:bottom w:val="none" w:sz="0" w:space="0" w:color="auto"/>
            <w:right w:val="none" w:sz="0" w:space="0" w:color="auto"/>
          </w:divBdr>
          <w:divsChild>
            <w:div w:id="928075945">
              <w:marLeft w:val="0"/>
              <w:marRight w:val="0"/>
              <w:marTop w:val="0"/>
              <w:marBottom w:val="0"/>
              <w:divBdr>
                <w:top w:val="none" w:sz="0" w:space="0" w:color="auto"/>
                <w:left w:val="none" w:sz="0" w:space="0" w:color="auto"/>
                <w:bottom w:val="none" w:sz="0" w:space="0" w:color="auto"/>
                <w:right w:val="none" w:sz="0" w:space="0" w:color="auto"/>
              </w:divBdr>
            </w:div>
            <w:div w:id="295185115">
              <w:marLeft w:val="0"/>
              <w:marRight w:val="0"/>
              <w:marTop w:val="0"/>
              <w:marBottom w:val="0"/>
              <w:divBdr>
                <w:top w:val="none" w:sz="0" w:space="0" w:color="auto"/>
                <w:left w:val="none" w:sz="0" w:space="0" w:color="auto"/>
                <w:bottom w:val="none" w:sz="0" w:space="0" w:color="auto"/>
                <w:right w:val="none" w:sz="0" w:space="0" w:color="auto"/>
              </w:divBdr>
            </w:div>
            <w:div w:id="728966855">
              <w:marLeft w:val="0"/>
              <w:marRight w:val="0"/>
              <w:marTop w:val="0"/>
              <w:marBottom w:val="0"/>
              <w:divBdr>
                <w:top w:val="none" w:sz="0" w:space="0" w:color="auto"/>
                <w:left w:val="none" w:sz="0" w:space="0" w:color="auto"/>
                <w:bottom w:val="none" w:sz="0" w:space="0" w:color="auto"/>
                <w:right w:val="none" w:sz="0" w:space="0" w:color="auto"/>
              </w:divBdr>
            </w:div>
            <w:div w:id="909266954">
              <w:marLeft w:val="0"/>
              <w:marRight w:val="0"/>
              <w:marTop w:val="0"/>
              <w:marBottom w:val="0"/>
              <w:divBdr>
                <w:top w:val="none" w:sz="0" w:space="0" w:color="auto"/>
                <w:left w:val="none" w:sz="0" w:space="0" w:color="auto"/>
                <w:bottom w:val="none" w:sz="0" w:space="0" w:color="auto"/>
                <w:right w:val="none" w:sz="0" w:space="0" w:color="auto"/>
              </w:divBdr>
            </w:div>
            <w:div w:id="865942703">
              <w:marLeft w:val="0"/>
              <w:marRight w:val="0"/>
              <w:marTop w:val="0"/>
              <w:marBottom w:val="0"/>
              <w:divBdr>
                <w:top w:val="none" w:sz="0" w:space="0" w:color="auto"/>
                <w:left w:val="none" w:sz="0" w:space="0" w:color="auto"/>
                <w:bottom w:val="none" w:sz="0" w:space="0" w:color="auto"/>
                <w:right w:val="none" w:sz="0" w:space="0" w:color="auto"/>
              </w:divBdr>
            </w:div>
            <w:div w:id="374158987">
              <w:marLeft w:val="0"/>
              <w:marRight w:val="0"/>
              <w:marTop w:val="0"/>
              <w:marBottom w:val="0"/>
              <w:divBdr>
                <w:top w:val="none" w:sz="0" w:space="0" w:color="auto"/>
                <w:left w:val="none" w:sz="0" w:space="0" w:color="auto"/>
                <w:bottom w:val="none" w:sz="0" w:space="0" w:color="auto"/>
                <w:right w:val="none" w:sz="0" w:space="0" w:color="auto"/>
              </w:divBdr>
            </w:div>
            <w:div w:id="172765779">
              <w:marLeft w:val="0"/>
              <w:marRight w:val="0"/>
              <w:marTop w:val="0"/>
              <w:marBottom w:val="0"/>
              <w:divBdr>
                <w:top w:val="none" w:sz="0" w:space="0" w:color="auto"/>
                <w:left w:val="none" w:sz="0" w:space="0" w:color="auto"/>
                <w:bottom w:val="none" w:sz="0" w:space="0" w:color="auto"/>
                <w:right w:val="none" w:sz="0" w:space="0" w:color="auto"/>
              </w:divBdr>
            </w:div>
            <w:div w:id="874078982">
              <w:marLeft w:val="0"/>
              <w:marRight w:val="0"/>
              <w:marTop w:val="0"/>
              <w:marBottom w:val="0"/>
              <w:divBdr>
                <w:top w:val="none" w:sz="0" w:space="0" w:color="auto"/>
                <w:left w:val="none" w:sz="0" w:space="0" w:color="auto"/>
                <w:bottom w:val="none" w:sz="0" w:space="0" w:color="auto"/>
                <w:right w:val="none" w:sz="0" w:space="0" w:color="auto"/>
              </w:divBdr>
            </w:div>
            <w:div w:id="5289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568452">
      <w:bodyDiv w:val="1"/>
      <w:marLeft w:val="0"/>
      <w:marRight w:val="0"/>
      <w:marTop w:val="0"/>
      <w:marBottom w:val="0"/>
      <w:divBdr>
        <w:top w:val="none" w:sz="0" w:space="0" w:color="auto"/>
        <w:left w:val="none" w:sz="0" w:space="0" w:color="auto"/>
        <w:bottom w:val="none" w:sz="0" w:space="0" w:color="auto"/>
        <w:right w:val="none" w:sz="0" w:space="0" w:color="auto"/>
      </w:divBdr>
      <w:divsChild>
        <w:div w:id="92865452">
          <w:marLeft w:val="0"/>
          <w:marRight w:val="0"/>
          <w:marTop w:val="0"/>
          <w:marBottom w:val="0"/>
          <w:divBdr>
            <w:top w:val="none" w:sz="0" w:space="0" w:color="auto"/>
            <w:left w:val="none" w:sz="0" w:space="0" w:color="auto"/>
            <w:bottom w:val="none" w:sz="0" w:space="0" w:color="auto"/>
            <w:right w:val="none" w:sz="0" w:space="0" w:color="auto"/>
          </w:divBdr>
        </w:div>
        <w:div w:id="1620993489">
          <w:marLeft w:val="0"/>
          <w:marRight w:val="0"/>
          <w:marTop w:val="0"/>
          <w:marBottom w:val="0"/>
          <w:divBdr>
            <w:top w:val="none" w:sz="0" w:space="0" w:color="auto"/>
            <w:left w:val="none" w:sz="0" w:space="0" w:color="auto"/>
            <w:bottom w:val="none" w:sz="0" w:space="0" w:color="auto"/>
            <w:right w:val="none" w:sz="0" w:space="0" w:color="auto"/>
          </w:divBdr>
        </w:div>
        <w:div w:id="983119118">
          <w:marLeft w:val="0"/>
          <w:marRight w:val="0"/>
          <w:marTop w:val="0"/>
          <w:marBottom w:val="0"/>
          <w:divBdr>
            <w:top w:val="none" w:sz="0" w:space="0" w:color="auto"/>
            <w:left w:val="none" w:sz="0" w:space="0" w:color="auto"/>
            <w:bottom w:val="none" w:sz="0" w:space="0" w:color="auto"/>
            <w:right w:val="none" w:sz="0" w:space="0" w:color="auto"/>
          </w:divBdr>
        </w:div>
        <w:div w:id="1599292999">
          <w:marLeft w:val="0"/>
          <w:marRight w:val="0"/>
          <w:marTop w:val="0"/>
          <w:marBottom w:val="0"/>
          <w:divBdr>
            <w:top w:val="none" w:sz="0" w:space="0" w:color="auto"/>
            <w:left w:val="none" w:sz="0" w:space="0" w:color="auto"/>
            <w:bottom w:val="none" w:sz="0" w:space="0" w:color="auto"/>
            <w:right w:val="none" w:sz="0" w:space="0" w:color="auto"/>
          </w:divBdr>
        </w:div>
        <w:div w:id="863594138">
          <w:marLeft w:val="0"/>
          <w:marRight w:val="0"/>
          <w:marTop w:val="0"/>
          <w:marBottom w:val="0"/>
          <w:divBdr>
            <w:top w:val="none" w:sz="0" w:space="0" w:color="auto"/>
            <w:left w:val="none" w:sz="0" w:space="0" w:color="auto"/>
            <w:bottom w:val="none" w:sz="0" w:space="0" w:color="auto"/>
            <w:right w:val="none" w:sz="0" w:space="0" w:color="auto"/>
          </w:divBdr>
        </w:div>
        <w:div w:id="970138149">
          <w:marLeft w:val="0"/>
          <w:marRight w:val="0"/>
          <w:marTop w:val="0"/>
          <w:marBottom w:val="0"/>
          <w:divBdr>
            <w:top w:val="none" w:sz="0" w:space="0" w:color="auto"/>
            <w:left w:val="none" w:sz="0" w:space="0" w:color="auto"/>
            <w:bottom w:val="none" w:sz="0" w:space="0" w:color="auto"/>
            <w:right w:val="none" w:sz="0" w:space="0" w:color="auto"/>
          </w:divBdr>
        </w:div>
        <w:div w:id="1789935268">
          <w:marLeft w:val="0"/>
          <w:marRight w:val="0"/>
          <w:marTop w:val="0"/>
          <w:marBottom w:val="0"/>
          <w:divBdr>
            <w:top w:val="none" w:sz="0" w:space="0" w:color="auto"/>
            <w:left w:val="none" w:sz="0" w:space="0" w:color="auto"/>
            <w:bottom w:val="none" w:sz="0" w:space="0" w:color="auto"/>
            <w:right w:val="none" w:sz="0" w:space="0" w:color="auto"/>
          </w:divBdr>
        </w:div>
        <w:div w:id="586890385">
          <w:marLeft w:val="0"/>
          <w:marRight w:val="0"/>
          <w:marTop w:val="0"/>
          <w:marBottom w:val="0"/>
          <w:divBdr>
            <w:top w:val="none" w:sz="0" w:space="0" w:color="auto"/>
            <w:left w:val="none" w:sz="0" w:space="0" w:color="auto"/>
            <w:bottom w:val="none" w:sz="0" w:space="0" w:color="auto"/>
            <w:right w:val="none" w:sz="0" w:space="0" w:color="auto"/>
          </w:divBdr>
        </w:div>
        <w:div w:id="488712096">
          <w:marLeft w:val="0"/>
          <w:marRight w:val="0"/>
          <w:marTop w:val="0"/>
          <w:marBottom w:val="0"/>
          <w:divBdr>
            <w:top w:val="none" w:sz="0" w:space="0" w:color="auto"/>
            <w:left w:val="none" w:sz="0" w:space="0" w:color="auto"/>
            <w:bottom w:val="none" w:sz="0" w:space="0" w:color="auto"/>
            <w:right w:val="none" w:sz="0" w:space="0" w:color="auto"/>
          </w:divBdr>
        </w:div>
        <w:div w:id="1200970428">
          <w:marLeft w:val="0"/>
          <w:marRight w:val="0"/>
          <w:marTop w:val="0"/>
          <w:marBottom w:val="0"/>
          <w:divBdr>
            <w:top w:val="none" w:sz="0" w:space="0" w:color="auto"/>
            <w:left w:val="none" w:sz="0" w:space="0" w:color="auto"/>
            <w:bottom w:val="none" w:sz="0" w:space="0" w:color="auto"/>
            <w:right w:val="none" w:sz="0" w:space="0" w:color="auto"/>
          </w:divBdr>
        </w:div>
        <w:div w:id="72509725">
          <w:marLeft w:val="0"/>
          <w:marRight w:val="0"/>
          <w:marTop w:val="0"/>
          <w:marBottom w:val="0"/>
          <w:divBdr>
            <w:top w:val="none" w:sz="0" w:space="0" w:color="auto"/>
            <w:left w:val="none" w:sz="0" w:space="0" w:color="auto"/>
            <w:bottom w:val="none" w:sz="0" w:space="0" w:color="auto"/>
            <w:right w:val="none" w:sz="0" w:space="0" w:color="auto"/>
          </w:divBdr>
        </w:div>
        <w:div w:id="370540801">
          <w:marLeft w:val="0"/>
          <w:marRight w:val="0"/>
          <w:marTop w:val="0"/>
          <w:marBottom w:val="0"/>
          <w:divBdr>
            <w:top w:val="none" w:sz="0" w:space="0" w:color="auto"/>
            <w:left w:val="none" w:sz="0" w:space="0" w:color="auto"/>
            <w:bottom w:val="none" w:sz="0" w:space="0" w:color="auto"/>
            <w:right w:val="none" w:sz="0" w:space="0" w:color="auto"/>
          </w:divBdr>
        </w:div>
        <w:div w:id="2089382019">
          <w:marLeft w:val="0"/>
          <w:marRight w:val="0"/>
          <w:marTop w:val="0"/>
          <w:marBottom w:val="0"/>
          <w:divBdr>
            <w:top w:val="none" w:sz="0" w:space="0" w:color="auto"/>
            <w:left w:val="none" w:sz="0" w:space="0" w:color="auto"/>
            <w:bottom w:val="none" w:sz="0" w:space="0" w:color="auto"/>
            <w:right w:val="none" w:sz="0" w:space="0" w:color="auto"/>
          </w:divBdr>
        </w:div>
        <w:div w:id="1880359313">
          <w:marLeft w:val="0"/>
          <w:marRight w:val="0"/>
          <w:marTop w:val="0"/>
          <w:marBottom w:val="0"/>
          <w:divBdr>
            <w:top w:val="none" w:sz="0" w:space="0" w:color="auto"/>
            <w:left w:val="none" w:sz="0" w:space="0" w:color="auto"/>
            <w:bottom w:val="none" w:sz="0" w:space="0" w:color="auto"/>
            <w:right w:val="none" w:sz="0" w:space="0" w:color="auto"/>
          </w:divBdr>
        </w:div>
        <w:div w:id="530265334">
          <w:marLeft w:val="0"/>
          <w:marRight w:val="0"/>
          <w:marTop w:val="0"/>
          <w:marBottom w:val="0"/>
          <w:divBdr>
            <w:top w:val="none" w:sz="0" w:space="0" w:color="auto"/>
            <w:left w:val="none" w:sz="0" w:space="0" w:color="auto"/>
            <w:bottom w:val="none" w:sz="0" w:space="0" w:color="auto"/>
            <w:right w:val="none" w:sz="0" w:space="0" w:color="auto"/>
          </w:divBdr>
        </w:div>
        <w:div w:id="1758402489">
          <w:marLeft w:val="0"/>
          <w:marRight w:val="0"/>
          <w:marTop w:val="0"/>
          <w:marBottom w:val="0"/>
          <w:divBdr>
            <w:top w:val="none" w:sz="0" w:space="0" w:color="auto"/>
            <w:left w:val="none" w:sz="0" w:space="0" w:color="auto"/>
            <w:bottom w:val="none" w:sz="0" w:space="0" w:color="auto"/>
            <w:right w:val="none" w:sz="0" w:space="0" w:color="auto"/>
          </w:divBdr>
        </w:div>
        <w:div w:id="749346814">
          <w:marLeft w:val="0"/>
          <w:marRight w:val="0"/>
          <w:marTop w:val="0"/>
          <w:marBottom w:val="0"/>
          <w:divBdr>
            <w:top w:val="none" w:sz="0" w:space="0" w:color="auto"/>
            <w:left w:val="none" w:sz="0" w:space="0" w:color="auto"/>
            <w:bottom w:val="none" w:sz="0" w:space="0" w:color="auto"/>
            <w:right w:val="none" w:sz="0" w:space="0" w:color="auto"/>
          </w:divBdr>
        </w:div>
        <w:div w:id="1925264161">
          <w:marLeft w:val="0"/>
          <w:marRight w:val="0"/>
          <w:marTop w:val="0"/>
          <w:marBottom w:val="0"/>
          <w:divBdr>
            <w:top w:val="none" w:sz="0" w:space="0" w:color="auto"/>
            <w:left w:val="none" w:sz="0" w:space="0" w:color="auto"/>
            <w:bottom w:val="none" w:sz="0" w:space="0" w:color="auto"/>
            <w:right w:val="none" w:sz="0" w:space="0" w:color="auto"/>
          </w:divBdr>
        </w:div>
        <w:div w:id="491525042">
          <w:marLeft w:val="0"/>
          <w:marRight w:val="0"/>
          <w:marTop w:val="0"/>
          <w:marBottom w:val="0"/>
          <w:divBdr>
            <w:top w:val="none" w:sz="0" w:space="0" w:color="auto"/>
            <w:left w:val="none" w:sz="0" w:space="0" w:color="auto"/>
            <w:bottom w:val="none" w:sz="0" w:space="0" w:color="auto"/>
            <w:right w:val="none" w:sz="0" w:space="0" w:color="auto"/>
          </w:divBdr>
        </w:div>
      </w:divsChild>
    </w:div>
    <w:div w:id="789856603">
      <w:bodyDiv w:val="1"/>
      <w:marLeft w:val="0"/>
      <w:marRight w:val="0"/>
      <w:marTop w:val="0"/>
      <w:marBottom w:val="0"/>
      <w:divBdr>
        <w:top w:val="none" w:sz="0" w:space="0" w:color="auto"/>
        <w:left w:val="none" w:sz="0" w:space="0" w:color="auto"/>
        <w:bottom w:val="none" w:sz="0" w:space="0" w:color="auto"/>
        <w:right w:val="none" w:sz="0" w:space="0" w:color="auto"/>
      </w:divBdr>
      <w:divsChild>
        <w:div w:id="1126317882">
          <w:marLeft w:val="0"/>
          <w:marRight w:val="0"/>
          <w:marTop w:val="0"/>
          <w:marBottom w:val="0"/>
          <w:divBdr>
            <w:top w:val="none" w:sz="0" w:space="0" w:color="auto"/>
            <w:left w:val="none" w:sz="0" w:space="0" w:color="auto"/>
            <w:bottom w:val="none" w:sz="0" w:space="0" w:color="auto"/>
            <w:right w:val="none" w:sz="0" w:space="0" w:color="auto"/>
          </w:divBdr>
        </w:div>
        <w:div w:id="871697973">
          <w:marLeft w:val="0"/>
          <w:marRight w:val="0"/>
          <w:marTop w:val="0"/>
          <w:marBottom w:val="0"/>
          <w:divBdr>
            <w:top w:val="none" w:sz="0" w:space="0" w:color="auto"/>
            <w:left w:val="none" w:sz="0" w:space="0" w:color="auto"/>
            <w:bottom w:val="none" w:sz="0" w:space="0" w:color="auto"/>
            <w:right w:val="none" w:sz="0" w:space="0" w:color="auto"/>
          </w:divBdr>
        </w:div>
        <w:div w:id="53821642">
          <w:marLeft w:val="0"/>
          <w:marRight w:val="0"/>
          <w:marTop w:val="0"/>
          <w:marBottom w:val="0"/>
          <w:divBdr>
            <w:top w:val="none" w:sz="0" w:space="0" w:color="auto"/>
            <w:left w:val="none" w:sz="0" w:space="0" w:color="auto"/>
            <w:bottom w:val="none" w:sz="0" w:space="0" w:color="auto"/>
            <w:right w:val="none" w:sz="0" w:space="0" w:color="auto"/>
          </w:divBdr>
        </w:div>
        <w:div w:id="824054786">
          <w:marLeft w:val="0"/>
          <w:marRight w:val="0"/>
          <w:marTop w:val="0"/>
          <w:marBottom w:val="0"/>
          <w:divBdr>
            <w:top w:val="none" w:sz="0" w:space="0" w:color="auto"/>
            <w:left w:val="none" w:sz="0" w:space="0" w:color="auto"/>
            <w:bottom w:val="none" w:sz="0" w:space="0" w:color="auto"/>
            <w:right w:val="none" w:sz="0" w:space="0" w:color="auto"/>
          </w:divBdr>
        </w:div>
        <w:div w:id="219361858">
          <w:marLeft w:val="0"/>
          <w:marRight w:val="0"/>
          <w:marTop w:val="0"/>
          <w:marBottom w:val="0"/>
          <w:divBdr>
            <w:top w:val="none" w:sz="0" w:space="0" w:color="auto"/>
            <w:left w:val="none" w:sz="0" w:space="0" w:color="auto"/>
            <w:bottom w:val="none" w:sz="0" w:space="0" w:color="auto"/>
            <w:right w:val="none" w:sz="0" w:space="0" w:color="auto"/>
          </w:divBdr>
        </w:div>
        <w:div w:id="574045517">
          <w:marLeft w:val="0"/>
          <w:marRight w:val="0"/>
          <w:marTop w:val="0"/>
          <w:marBottom w:val="0"/>
          <w:divBdr>
            <w:top w:val="none" w:sz="0" w:space="0" w:color="auto"/>
            <w:left w:val="none" w:sz="0" w:space="0" w:color="auto"/>
            <w:bottom w:val="none" w:sz="0" w:space="0" w:color="auto"/>
            <w:right w:val="none" w:sz="0" w:space="0" w:color="auto"/>
          </w:divBdr>
        </w:div>
        <w:div w:id="1413039184">
          <w:marLeft w:val="0"/>
          <w:marRight w:val="0"/>
          <w:marTop w:val="0"/>
          <w:marBottom w:val="0"/>
          <w:divBdr>
            <w:top w:val="none" w:sz="0" w:space="0" w:color="auto"/>
            <w:left w:val="none" w:sz="0" w:space="0" w:color="auto"/>
            <w:bottom w:val="none" w:sz="0" w:space="0" w:color="auto"/>
            <w:right w:val="none" w:sz="0" w:space="0" w:color="auto"/>
          </w:divBdr>
        </w:div>
        <w:div w:id="1205217107">
          <w:marLeft w:val="0"/>
          <w:marRight w:val="0"/>
          <w:marTop w:val="0"/>
          <w:marBottom w:val="0"/>
          <w:divBdr>
            <w:top w:val="none" w:sz="0" w:space="0" w:color="auto"/>
            <w:left w:val="none" w:sz="0" w:space="0" w:color="auto"/>
            <w:bottom w:val="none" w:sz="0" w:space="0" w:color="auto"/>
            <w:right w:val="none" w:sz="0" w:space="0" w:color="auto"/>
          </w:divBdr>
        </w:div>
      </w:divsChild>
    </w:div>
    <w:div w:id="824207544">
      <w:bodyDiv w:val="1"/>
      <w:marLeft w:val="0"/>
      <w:marRight w:val="0"/>
      <w:marTop w:val="0"/>
      <w:marBottom w:val="0"/>
      <w:divBdr>
        <w:top w:val="none" w:sz="0" w:space="0" w:color="auto"/>
        <w:left w:val="none" w:sz="0" w:space="0" w:color="auto"/>
        <w:bottom w:val="none" w:sz="0" w:space="0" w:color="auto"/>
        <w:right w:val="none" w:sz="0" w:space="0" w:color="auto"/>
      </w:divBdr>
    </w:div>
    <w:div w:id="841436979">
      <w:bodyDiv w:val="1"/>
      <w:marLeft w:val="0"/>
      <w:marRight w:val="0"/>
      <w:marTop w:val="0"/>
      <w:marBottom w:val="0"/>
      <w:divBdr>
        <w:top w:val="none" w:sz="0" w:space="0" w:color="auto"/>
        <w:left w:val="none" w:sz="0" w:space="0" w:color="auto"/>
        <w:bottom w:val="none" w:sz="0" w:space="0" w:color="auto"/>
        <w:right w:val="none" w:sz="0" w:space="0" w:color="auto"/>
      </w:divBdr>
      <w:divsChild>
        <w:div w:id="1387336395">
          <w:marLeft w:val="0"/>
          <w:marRight w:val="0"/>
          <w:marTop w:val="0"/>
          <w:marBottom w:val="0"/>
          <w:divBdr>
            <w:top w:val="none" w:sz="0" w:space="0" w:color="auto"/>
            <w:left w:val="none" w:sz="0" w:space="0" w:color="auto"/>
            <w:bottom w:val="none" w:sz="0" w:space="0" w:color="auto"/>
            <w:right w:val="none" w:sz="0" w:space="0" w:color="auto"/>
          </w:divBdr>
        </w:div>
        <w:div w:id="134103109">
          <w:marLeft w:val="0"/>
          <w:marRight w:val="0"/>
          <w:marTop w:val="0"/>
          <w:marBottom w:val="0"/>
          <w:divBdr>
            <w:top w:val="none" w:sz="0" w:space="0" w:color="auto"/>
            <w:left w:val="none" w:sz="0" w:space="0" w:color="auto"/>
            <w:bottom w:val="none" w:sz="0" w:space="0" w:color="auto"/>
            <w:right w:val="none" w:sz="0" w:space="0" w:color="auto"/>
          </w:divBdr>
        </w:div>
        <w:div w:id="1039551103">
          <w:marLeft w:val="0"/>
          <w:marRight w:val="0"/>
          <w:marTop w:val="0"/>
          <w:marBottom w:val="0"/>
          <w:divBdr>
            <w:top w:val="none" w:sz="0" w:space="0" w:color="auto"/>
            <w:left w:val="none" w:sz="0" w:space="0" w:color="auto"/>
            <w:bottom w:val="none" w:sz="0" w:space="0" w:color="auto"/>
            <w:right w:val="none" w:sz="0" w:space="0" w:color="auto"/>
          </w:divBdr>
        </w:div>
        <w:div w:id="117257835">
          <w:marLeft w:val="0"/>
          <w:marRight w:val="0"/>
          <w:marTop w:val="0"/>
          <w:marBottom w:val="0"/>
          <w:divBdr>
            <w:top w:val="none" w:sz="0" w:space="0" w:color="auto"/>
            <w:left w:val="none" w:sz="0" w:space="0" w:color="auto"/>
            <w:bottom w:val="none" w:sz="0" w:space="0" w:color="auto"/>
            <w:right w:val="none" w:sz="0" w:space="0" w:color="auto"/>
          </w:divBdr>
        </w:div>
        <w:div w:id="1121071477">
          <w:marLeft w:val="0"/>
          <w:marRight w:val="0"/>
          <w:marTop w:val="0"/>
          <w:marBottom w:val="0"/>
          <w:divBdr>
            <w:top w:val="none" w:sz="0" w:space="0" w:color="auto"/>
            <w:left w:val="none" w:sz="0" w:space="0" w:color="auto"/>
            <w:bottom w:val="none" w:sz="0" w:space="0" w:color="auto"/>
            <w:right w:val="none" w:sz="0" w:space="0" w:color="auto"/>
          </w:divBdr>
        </w:div>
        <w:div w:id="1894079563">
          <w:marLeft w:val="0"/>
          <w:marRight w:val="0"/>
          <w:marTop w:val="0"/>
          <w:marBottom w:val="0"/>
          <w:divBdr>
            <w:top w:val="none" w:sz="0" w:space="0" w:color="auto"/>
            <w:left w:val="none" w:sz="0" w:space="0" w:color="auto"/>
            <w:bottom w:val="none" w:sz="0" w:space="0" w:color="auto"/>
            <w:right w:val="none" w:sz="0" w:space="0" w:color="auto"/>
          </w:divBdr>
        </w:div>
        <w:div w:id="1351450062">
          <w:marLeft w:val="0"/>
          <w:marRight w:val="0"/>
          <w:marTop w:val="0"/>
          <w:marBottom w:val="0"/>
          <w:divBdr>
            <w:top w:val="none" w:sz="0" w:space="0" w:color="auto"/>
            <w:left w:val="none" w:sz="0" w:space="0" w:color="auto"/>
            <w:bottom w:val="none" w:sz="0" w:space="0" w:color="auto"/>
            <w:right w:val="none" w:sz="0" w:space="0" w:color="auto"/>
          </w:divBdr>
        </w:div>
        <w:div w:id="1940289188">
          <w:marLeft w:val="0"/>
          <w:marRight w:val="0"/>
          <w:marTop w:val="0"/>
          <w:marBottom w:val="0"/>
          <w:divBdr>
            <w:top w:val="none" w:sz="0" w:space="0" w:color="auto"/>
            <w:left w:val="none" w:sz="0" w:space="0" w:color="auto"/>
            <w:bottom w:val="none" w:sz="0" w:space="0" w:color="auto"/>
            <w:right w:val="none" w:sz="0" w:space="0" w:color="auto"/>
          </w:divBdr>
        </w:div>
        <w:div w:id="382365703">
          <w:marLeft w:val="0"/>
          <w:marRight w:val="0"/>
          <w:marTop w:val="0"/>
          <w:marBottom w:val="0"/>
          <w:divBdr>
            <w:top w:val="none" w:sz="0" w:space="0" w:color="auto"/>
            <w:left w:val="none" w:sz="0" w:space="0" w:color="auto"/>
            <w:bottom w:val="none" w:sz="0" w:space="0" w:color="auto"/>
            <w:right w:val="none" w:sz="0" w:space="0" w:color="auto"/>
          </w:divBdr>
        </w:div>
        <w:div w:id="1957173518">
          <w:marLeft w:val="0"/>
          <w:marRight w:val="0"/>
          <w:marTop w:val="0"/>
          <w:marBottom w:val="0"/>
          <w:divBdr>
            <w:top w:val="none" w:sz="0" w:space="0" w:color="auto"/>
            <w:left w:val="none" w:sz="0" w:space="0" w:color="auto"/>
            <w:bottom w:val="none" w:sz="0" w:space="0" w:color="auto"/>
            <w:right w:val="none" w:sz="0" w:space="0" w:color="auto"/>
          </w:divBdr>
        </w:div>
        <w:div w:id="943457185">
          <w:marLeft w:val="0"/>
          <w:marRight w:val="0"/>
          <w:marTop w:val="0"/>
          <w:marBottom w:val="0"/>
          <w:divBdr>
            <w:top w:val="none" w:sz="0" w:space="0" w:color="auto"/>
            <w:left w:val="none" w:sz="0" w:space="0" w:color="auto"/>
            <w:bottom w:val="none" w:sz="0" w:space="0" w:color="auto"/>
            <w:right w:val="none" w:sz="0" w:space="0" w:color="auto"/>
          </w:divBdr>
        </w:div>
        <w:div w:id="837503586">
          <w:marLeft w:val="0"/>
          <w:marRight w:val="0"/>
          <w:marTop w:val="0"/>
          <w:marBottom w:val="0"/>
          <w:divBdr>
            <w:top w:val="none" w:sz="0" w:space="0" w:color="auto"/>
            <w:left w:val="none" w:sz="0" w:space="0" w:color="auto"/>
            <w:bottom w:val="none" w:sz="0" w:space="0" w:color="auto"/>
            <w:right w:val="none" w:sz="0" w:space="0" w:color="auto"/>
          </w:divBdr>
        </w:div>
        <w:div w:id="888689663">
          <w:marLeft w:val="0"/>
          <w:marRight w:val="0"/>
          <w:marTop w:val="0"/>
          <w:marBottom w:val="0"/>
          <w:divBdr>
            <w:top w:val="none" w:sz="0" w:space="0" w:color="auto"/>
            <w:left w:val="none" w:sz="0" w:space="0" w:color="auto"/>
            <w:bottom w:val="none" w:sz="0" w:space="0" w:color="auto"/>
            <w:right w:val="none" w:sz="0" w:space="0" w:color="auto"/>
          </w:divBdr>
        </w:div>
        <w:div w:id="225382084">
          <w:marLeft w:val="0"/>
          <w:marRight w:val="0"/>
          <w:marTop w:val="0"/>
          <w:marBottom w:val="0"/>
          <w:divBdr>
            <w:top w:val="none" w:sz="0" w:space="0" w:color="auto"/>
            <w:left w:val="none" w:sz="0" w:space="0" w:color="auto"/>
            <w:bottom w:val="none" w:sz="0" w:space="0" w:color="auto"/>
            <w:right w:val="none" w:sz="0" w:space="0" w:color="auto"/>
          </w:divBdr>
        </w:div>
        <w:div w:id="275523663">
          <w:marLeft w:val="0"/>
          <w:marRight w:val="0"/>
          <w:marTop w:val="0"/>
          <w:marBottom w:val="0"/>
          <w:divBdr>
            <w:top w:val="none" w:sz="0" w:space="0" w:color="auto"/>
            <w:left w:val="none" w:sz="0" w:space="0" w:color="auto"/>
            <w:bottom w:val="none" w:sz="0" w:space="0" w:color="auto"/>
            <w:right w:val="none" w:sz="0" w:space="0" w:color="auto"/>
          </w:divBdr>
        </w:div>
        <w:div w:id="1890799816">
          <w:marLeft w:val="0"/>
          <w:marRight w:val="0"/>
          <w:marTop w:val="0"/>
          <w:marBottom w:val="0"/>
          <w:divBdr>
            <w:top w:val="none" w:sz="0" w:space="0" w:color="auto"/>
            <w:left w:val="none" w:sz="0" w:space="0" w:color="auto"/>
            <w:bottom w:val="none" w:sz="0" w:space="0" w:color="auto"/>
            <w:right w:val="none" w:sz="0" w:space="0" w:color="auto"/>
          </w:divBdr>
        </w:div>
        <w:div w:id="735980746">
          <w:marLeft w:val="0"/>
          <w:marRight w:val="0"/>
          <w:marTop w:val="0"/>
          <w:marBottom w:val="0"/>
          <w:divBdr>
            <w:top w:val="none" w:sz="0" w:space="0" w:color="auto"/>
            <w:left w:val="none" w:sz="0" w:space="0" w:color="auto"/>
            <w:bottom w:val="none" w:sz="0" w:space="0" w:color="auto"/>
            <w:right w:val="none" w:sz="0" w:space="0" w:color="auto"/>
          </w:divBdr>
        </w:div>
        <w:div w:id="1187208324">
          <w:marLeft w:val="0"/>
          <w:marRight w:val="0"/>
          <w:marTop w:val="0"/>
          <w:marBottom w:val="0"/>
          <w:divBdr>
            <w:top w:val="none" w:sz="0" w:space="0" w:color="auto"/>
            <w:left w:val="none" w:sz="0" w:space="0" w:color="auto"/>
            <w:bottom w:val="none" w:sz="0" w:space="0" w:color="auto"/>
            <w:right w:val="none" w:sz="0" w:space="0" w:color="auto"/>
          </w:divBdr>
        </w:div>
        <w:div w:id="1638800315">
          <w:marLeft w:val="0"/>
          <w:marRight w:val="0"/>
          <w:marTop w:val="0"/>
          <w:marBottom w:val="0"/>
          <w:divBdr>
            <w:top w:val="none" w:sz="0" w:space="0" w:color="auto"/>
            <w:left w:val="none" w:sz="0" w:space="0" w:color="auto"/>
            <w:bottom w:val="none" w:sz="0" w:space="0" w:color="auto"/>
            <w:right w:val="none" w:sz="0" w:space="0" w:color="auto"/>
          </w:divBdr>
        </w:div>
        <w:div w:id="1523933263">
          <w:marLeft w:val="0"/>
          <w:marRight w:val="0"/>
          <w:marTop w:val="0"/>
          <w:marBottom w:val="0"/>
          <w:divBdr>
            <w:top w:val="none" w:sz="0" w:space="0" w:color="auto"/>
            <w:left w:val="none" w:sz="0" w:space="0" w:color="auto"/>
            <w:bottom w:val="none" w:sz="0" w:space="0" w:color="auto"/>
            <w:right w:val="none" w:sz="0" w:space="0" w:color="auto"/>
          </w:divBdr>
        </w:div>
        <w:div w:id="1264260024">
          <w:marLeft w:val="0"/>
          <w:marRight w:val="0"/>
          <w:marTop w:val="0"/>
          <w:marBottom w:val="0"/>
          <w:divBdr>
            <w:top w:val="none" w:sz="0" w:space="0" w:color="auto"/>
            <w:left w:val="none" w:sz="0" w:space="0" w:color="auto"/>
            <w:bottom w:val="none" w:sz="0" w:space="0" w:color="auto"/>
            <w:right w:val="none" w:sz="0" w:space="0" w:color="auto"/>
          </w:divBdr>
        </w:div>
        <w:div w:id="60951118">
          <w:marLeft w:val="0"/>
          <w:marRight w:val="0"/>
          <w:marTop w:val="0"/>
          <w:marBottom w:val="0"/>
          <w:divBdr>
            <w:top w:val="none" w:sz="0" w:space="0" w:color="auto"/>
            <w:left w:val="none" w:sz="0" w:space="0" w:color="auto"/>
            <w:bottom w:val="none" w:sz="0" w:space="0" w:color="auto"/>
            <w:right w:val="none" w:sz="0" w:space="0" w:color="auto"/>
          </w:divBdr>
        </w:div>
        <w:div w:id="1354577410">
          <w:marLeft w:val="0"/>
          <w:marRight w:val="0"/>
          <w:marTop w:val="0"/>
          <w:marBottom w:val="0"/>
          <w:divBdr>
            <w:top w:val="none" w:sz="0" w:space="0" w:color="auto"/>
            <w:left w:val="none" w:sz="0" w:space="0" w:color="auto"/>
            <w:bottom w:val="none" w:sz="0" w:space="0" w:color="auto"/>
            <w:right w:val="none" w:sz="0" w:space="0" w:color="auto"/>
          </w:divBdr>
        </w:div>
        <w:div w:id="1941714151">
          <w:marLeft w:val="0"/>
          <w:marRight w:val="0"/>
          <w:marTop w:val="0"/>
          <w:marBottom w:val="0"/>
          <w:divBdr>
            <w:top w:val="none" w:sz="0" w:space="0" w:color="auto"/>
            <w:left w:val="none" w:sz="0" w:space="0" w:color="auto"/>
            <w:bottom w:val="none" w:sz="0" w:space="0" w:color="auto"/>
            <w:right w:val="none" w:sz="0" w:space="0" w:color="auto"/>
          </w:divBdr>
        </w:div>
        <w:div w:id="486434603">
          <w:marLeft w:val="0"/>
          <w:marRight w:val="0"/>
          <w:marTop w:val="0"/>
          <w:marBottom w:val="0"/>
          <w:divBdr>
            <w:top w:val="none" w:sz="0" w:space="0" w:color="auto"/>
            <w:left w:val="none" w:sz="0" w:space="0" w:color="auto"/>
            <w:bottom w:val="none" w:sz="0" w:space="0" w:color="auto"/>
            <w:right w:val="none" w:sz="0" w:space="0" w:color="auto"/>
          </w:divBdr>
        </w:div>
        <w:div w:id="2036072650">
          <w:marLeft w:val="0"/>
          <w:marRight w:val="0"/>
          <w:marTop w:val="0"/>
          <w:marBottom w:val="0"/>
          <w:divBdr>
            <w:top w:val="none" w:sz="0" w:space="0" w:color="auto"/>
            <w:left w:val="none" w:sz="0" w:space="0" w:color="auto"/>
            <w:bottom w:val="none" w:sz="0" w:space="0" w:color="auto"/>
            <w:right w:val="none" w:sz="0" w:space="0" w:color="auto"/>
          </w:divBdr>
        </w:div>
        <w:div w:id="1272935880">
          <w:marLeft w:val="0"/>
          <w:marRight w:val="0"/>
          <w:marTop w:val="0"/>
          <w:marBottom w:val="0"/>
          <w:divBdr>
            <w:top w:val="none" w:sz="0" w:space="0" w:color="auto"/>
            <w:left w:val="none" w:sz="0" w:space="0" w:color="auto"/>
            <w:bottom w:val="none" w:sz="0" w:space="0" w:color="auto"/>
            <w:right w:val="none" w:sz="0" w:space="0" w:color="auto"/>
          </w:divBdr>
        </w:div>
        <w:div w:id="386222986">
          <w:marLeft w:val="0"/>
          <w:marRight w:val="0"/>
          <w:marTop w:val="0"/>
          <w:marBottom w:val="0"/>
          <w:divBdr>
            <w:top w:val="none" w:sz="0" w:space="0" w:color="auto"/>
            <w:left w:val="none" w:sz="0" w:space="0" w:color="auto"/>
            <w:bottom w:val="none" w:sz="0" w:space="0" w:color="auto"/>
            <w:right w:val="none" w:sz="0" w:space="0" w:color="auto"/>
          </w:divBdr>
        </w:div>
        <w:div w:id="442457008">
          <w:marLeft w:val="0"/>
          <w:marRight w:val="0"/>
          <w:marTop w:val="0"/>
          <w:marBottom w:val="0"/>
          <w:divBdr>
            <w:top w:val="none" w:sz="0" w:space="0" w:color="auto"/>
            <w:left w:val="none" w:sz="0" w:space="0" w:color="auto"/>
            <w:bottom w:val="none" w:sz="0" w:space="0" w:color="auto"/>
            <w:right w:val="none" w:sz="0" w:space="0" w:color="auto"/>
          </w:divBdr>
        </w:div>
        <w:div w:id="610404148">
          <w:marLeft w:val="0"/>
          <w:marRight w:val="0"/>
          <w:marTop w:val="0"/>
          <w:marBottom w:val="0"/>
          <w:divBdr>
            <w:top w:val="none" w:sz="0" w:space="0" w:color="auto"/>
            <w:left w:val="none" w:sz="0" w:space="0" w:color="auto"/>
            <w:bottom w:val="none" w:sz="0" w:space="0" w:color="auto"/>
            <w:right w:val="none" w:sz="0" w:space="0" w:color="auto"/>
          </w:divBdr>
        </w:div>
        <w:div w:id="1324049732">
          <w:marLeft w:val="0"/>
          <w:marRight w:val="0"/>
          <w:marTop w:val="0"/>
          <w:marBottom w:val="0"/>
          <w:divBdr>
            <w:top w:val="none" w:sz="0" w:space="0" w:color="auto"/>
            <w:left w:val="none" w:sz="0" w:space="0" w:color="auto"/>
            <w:bottom w:val="none" w:sz="0" w:space="0" w:color="auto"/>
            <w:right w:val="none" w:sz="0" w:space="0" w:color="auto"/>
          </w:divBdr>
        </w:div>
        <w:div w:id="2041275858">
          <w:marLeft w:val="0"/>
          <w:marRight w:val="0"/>
          <w:marTop w:val="0"/>
          <w:marBottom w:val="0"/>
          <w:divBdr>
            <w:top w:val="none" w:sz="0" w:space="0" w:color="auto"/>
            <w:left w:val="none" w:sz="0" w:space="0" w:color="auto"/>
            <w:bottom w:val="none" w:sz="0" w:space="0" w:color="auto"/>
            <w:right w:val="none" w:sz="0" w:space="0" w:color="auto"/>
          </w:divBdr>
        </w:div>
        <w:div w:id="1217623234">
          <w:marLeft w:val="0"/>
          <w:marRight w:val="0"/>
          <w:marTop w:val="0"/>
          <w:marBottom w:val="0"/>
          <w:divBdr>
            <w:top w:val="none" w:sz="0" w:space="0" w:color="auto"/>
            <w:left w:val="none" w:sz="0" w:space="0" w:color="auto"/>
            <w:bottom w:val="none" w:sz="0" w:space="0" w:color="auto"/>
            <w:right w:val="none" w:sz="0" w:space="0" w:color="auto"/>
          </w:divBdr>
        </w:div>
        <w:div w:id="1837917811">
          <w:marLeft w:val="0"/>
          <w:marRight w:val="0"/>
          <w:marTop w:val="0"/>
          <w:marBottom w:val="0"/>
          <w:divBdr>
            <w:top w:val="none" w:sz="0" w:space="0" w:color="auto"/>
            <w:left w:val="none" w:sz="0" w:space="0" w:color="auto"/>
            <w:bottom w:val="none" w:sz="0" w:space="0" w:color="auto"/>
            <w:right w:val="none" w:sz="0" w:space="0" w:color="auto"/>
          </w:divBdr>
        </w:div>
        <w:div w:id="1884632017">
          <w:marLeft w:val="0"/>
          <w:marRight w:val="0"/>
          <w:marTop w:val="0"/>
          <w:marBottom w:val="0"/>
          <w:divBdr>
            <w:top w:val="none" w:sz="0" w:space="0" w:color="auto"/>
            <w:left w:val="none" w:sz="0" w:space="0" w:color="auto"/>
            <w:bottom w:val="none" w:sz="0" w:space="0" w:color="auto"/>
            <w:right w:val="none" w:sz="0" w:space="0" w:color="auto"/>
          </w:divBdr>
        </w:div>
        <w:div w:id="12003435">
          <w:marLeft w:val="0"/>
          <w:marRight w:val="0"/>
          <w:marTop w:val="0"/>
          <w:marBottom w:val="0"/>
          <w:divBdr>
            <w:top w:val="none" w:sz="0" w:space="0" w:color="auto"/>
            <w:left w:val="none" w:sz="0" w:space="0" w:color="auto"/>
            <w:bottom w:val="none" w:sz="0" w:space="0" w:color="auto"/>
            <w:right w:val="none" w:sz="0" w:space="0" w:color="auto"/>
          </w:divBdr>
        </w:div>
      </w:divsChild>
    </w:div>
    <w:div w:id="853960835">
      <w:bodyDiv w:val="1"/>
      <w:marLeft w:val="0"/>
      <w:marRight w:val="0"/>
      <w:marTop w:val="0"/>
      <w:marBottom w:val="0"/>
      <w:divBdr>
        <w:top w:val="none" w:sz="0" w:space="0" w:color="auto"/>
        <w:left w:val="none" w:sz="0" w:space="0" w:color="auto"/>
        <w:bottom w:val="none" w:sz="0" w:space="0" w:color="auto"/>
        <w:right w:val="none" w:sz="0" w:space="0" w:color="auto"/>
      </w:divBdr>
      <w:divsChild>
        <w:div w:id="1292711605">
          <w:marLeft w:val="0"/>
          <w:marRight w:val="0"/>
          <w:marTop w:val="0"/>
          <w:marBottom w:val="0"/>
          <w:divBdr>
            <w:top w:val="none" w:sz="0" w:space="0" w:color="auto"/>
            <w:left w:val="none" w:sz="0" w:space="0" w:color="auto"/>
            <w:bottom w:val="none" w:sz="0" w:space="0" w:color="auto"/>
            <w:right w:val="none" w:sz="0" w:space="0" w:color="auto"/>
          </w:divBdr>
        </w:div>
        <w:div w:id="987249516">
          <w:marLeft w:val="0"/>
          <w:marRight w:val="0"/>
          <w:marTop w:val="0"/>
          <w:marBottom w:val="0"/>
          <w:divBdr>
            <w:top w:val="none" w:sz="0" w:space="0" w:color="auto"/>
            <w:left w:val="none" w:sz="0" w:space="0" w:color="auto"/>
            <w:bottom w:val="none" w:sz="0" w:space="0" w:color="auto"/>
            <w:right w:val="none" w:sz="0" w:space="0" w:color="auto"/>
          </w:divBdr>
          <w:divsChild>
            <w:div w:id="1307468174">
              <w:marLeft w:val="0"/>
              <w:marRight w:val="0"/>
              <w:marTop w:val="0"/>
              <w:marBottom w:val="0"/>
              <w:divBdr>
                <w:top w:val="none" w:sz="0" w:space="0" w:color="auto"/>
                <w:left w:val="none" w:sz="0" w:space="0" w:color="auto"/>
                <w:bottom w:val="none" w:sz="0" w:space="0" w:color="auto"/>
                <w:right w:val="none" w:sz="0" w:space="0" w:color="auto"/>
              </w:divBdr>
            </w:div>
            <w:div w:id="744566549">
              <w:marLeft w:val="0"/>
              <w:marRight w:val="0"/>
              <w:marTop w:val="0"/>
              <w:marBottom w:val="0"/>
              <w:divBdr>
                <w:top w:val="none" w:sz="0" w:space="0" w:color="auto"/>
                <w:left w:val="none" w:sz="0" w:space="0" w:color="auto"/>
                <w:bottom w:val="none" w:sz="0" w:space="0" w:color="auto"/>
                <w:right w:val="none" w:sz="0" w:space="0" w:color="auto"/>
              </w:divBdr>
            </w:div>
            <w:div w:id="1162965649">
              <w:marLeft w:val="0"/>
              <w:marRight w:val="0"/>
              <w:marTop w:val="0"/>
              <w:marBottom w:val="0"/>
              <w:divBdr>
                <w:top w:val="none" w:sz="0" w:space="0" w:color="auto"/>
                <w:left w:val="none" w:sz="0" w:space="0" w:color="auto"/>
                <w:bottom w:val="none" w:sz="0" w:space="0" w:color="auto"/>
                <w:right w:val="none" w:sz="0" w:space="0" w:color="auto"/>
              </w:divBdr>
            </w:div>
            <w:div w:id="1161703440">
              <w:marLeft w:val="0"/>
              <w:marRight w:val="0"/>
              <w:marTop w:val="0"/>
              <w:marBottom w:val="0"/>
              <w:divBdr>
                <w:top w:val="none" w:sz="0" w:space="0" w:color="auto"/>
                <w:left w:val="none" w:sz="0" w:space="0" w:color="auto"/>
                <w:bottom w:val="none" w:sz="0" w:space="0" w:color="auto"/>
                <w:right w:val="none" w:sz="0" w:space="0" w:color="auto"/>
              </w:divBdr>
            </w:div>
            <w:div w:id="2083983447">
              <w:marLeft w:val="0"/>
              <w:marRight w:val="0"/>
              <w:marTop w:val="0"/>
              <w:marBottom w:val="0"/>
              <w:divBdr>
                <w:top w:val="none" w:sz="0" w:space="0" w:color="auto"/>
                <w:left w:val="none" w:sz="0" w:space="0" w:color="auto"/>
                <w:bottom w:val="none" w:sz="0" w:space="0" w:color="auto"/>
                <w:right w:val="none" w:sz="0" w:space="0" w:color="auto"/>
              </w:divBdr>
            </w:div>
            <w:div w:id="198732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02737">
      <w:bodyDiv w:val="1"/>
      <w:marLeft w:val="0"/>
      <w:marRight w:val="0"/>
      <w:marTop w:val="0"/>
      <w:marBottom w:val="0"/>
      <w:divBdr>
        <w:top w:val="none" w:sz="0" w:space="0" w:color="auto"/>
        <w:left w:val="none" w:sz="0" w:space="0" w:color="auto"/>
        <w:bottom w:val="none" w:sz="0" w:space="0" w:color="auto"/>
        <w:right w:val="none" w:sz="0" w:space="0" w:color="auto"/>
      </w:divBdr>
    </w:div>
    <w:div w:id="1066992679">
      <w:bodyDiv w:val="1"/>
      <w:marLeft w:val="0"/>
      <w:marRight w:val="0"/>
      <w:marTop w:val="0"/>
      <w:marBottom w:val="0"/>
      <w:divBdr>
        <w:top w:val="none" w:sz="0" w:space="0" w:color="auto"/>
        <w:left w:val="none" w:sz="0" w:space="0" w:color="auto"/>
        <w:bottom w:val="none" w:sz="0" w:space="0" w:color="auto"/>
        <w:right w:val="none" w:sz="0" w:space="0" w:color="auto"/>
      </w:divBdr>
      <w:divsChild>
        <w:div w:id="1488328546">
          <w:marLeft w:val="0"/>
          <w:marRight w:val="0"/>
          <w:marTop w:val="0"/>
          <w:marBottom w:val="0"/>
          <w:divBdr>
            <w:top w:val="none" w:sz="0" w:space="0" w:color="auto"/>
            <w:left w:val="none" w:sz="0" w:space="0" w:color="auto"/>
            <w:bottom w:val="none" w:sz="0" w:space="0" w:color="auto"/>
            <w:right w:val="none" w:sz="0" w:space="0" w:color="auto"/>
          </w:divBdr>
        </w:div>
      </w:divsChild>
    </w:div>
    <w:div w:id="1426416561">
      <w:bodyDiv w:val="1"/>
      <w:marLeft w:val="0"/>
      <w:marRight w:val="0"/>
      <w:marTop w:val="0"/>
      <w:marBottom w:val="0"/>
      <w:divBdr>
        <w:top w:val="none" w:sz="0" w:space="0" w:color="auto"/>
        <w:left w:val="none" w:sz="0" w:space="0" w:color="auto"/>
        <w:bottom w:val="none" w:sz="0" w:space="0" w:color="auto"/>
        <w:right w:val="none" w:sz="0" w:space="0" w:color="auto"/>
      </w:divBdr>
      <w:divsChild>
        <w:div w:id="1547831453">
          <w:marLeft w:val="0"/>
          <w:marRight w:val="0"/>
          <w:marTop w:val="0"/>
          <w:marBottom w:val="0"/>
          <w:divBdr>
            <w:top w:val="none" w:sz="0" w:space="0" w:color="auto"/>
            <w:left w:val="none" w:sz="0" w:space="0" w:color="auto"/>
            <w:bottom w:val="none" w:sz="0" w:space="0" w:color="auto"/>
            <w:right w:val="none" w:sz="0" w:space="0" w:color="auto"/>
          </w:divBdr>
        </w:div>
        <w:div w:id="1953197877">
          <w:marLeft w:val="0"/>
          <w:marRight w:val="0"/>
          <w:marTop w:val="0"/>
          <w:marBottom w:val="0"/>
          <w:divBdr>
            <w:top w:val="none" w:sz="0" w:space="0" w:color="auto"/>
            <w:left w:val="none" w:sz="0" w:space="0" w:color="auto"/>
            <w:bottom w:val="none" w:sz="0" w:space="0" w:color="auto"/>
            <w:right w:val="none" w:sz="0" w:space="0" w:color="auto"/>
          </w:divBdr>
        </w:div>
        <w:div w:id="1722090126">
          <w:marLeft w:val="0"/>
          <w:marRight w:val="0"/>
          <w:marTop w:val="0"/>
          <w:marBottom w:val="0"/>
          <w:divBdr>
            <w:top w:val="none" w:sz="0" w:space="0" w:color="auto"/>
            <w:left w:val="none" w:sz="0" w:space="0" w:color="auto"/>
            <w:bottom w:val="none" w:sz="0" w:space="0" w:color="auto"/>
            <w:right w:val="none" w:sz="0" w:space="0" w:color="auto"/>
          </w:divBdr>
        </w:div>
        <w:div w:id="2015186260">
          <w:marLeft w:val="0"/>
          <w:marRight w:val="0"/>
          <w:marTop w:val="0"/>
          <w:marBottom w:val="0"/>
          <w:divBdr>
            <w:top w:val="none" w:sz="0" w:space="0" w:color="auto"/>
            <w:left w:val="none" w:sz="0" w:space="0" w:color="auto"/>
            <w:bottom w:val="none" w:sz="0" w:space="0" w:color="auto"/>
            <w:right w:val="none" w:sz="0" w:space="0" w:color="auto"/>
          </w:divBdr>
        </w:div>
        <w:div w:id="608779195">
          <w:marLeft w:val="0"/>
          <w:marRight w:val="0"/>
          <w:marTop w:val="0"/>
          <w:marBottom w:val="0"/>
          <w:divBdr>
            <w:top w:val="none" w:sz="0" w:space="0" w:color="auto"/>
            <w:left w:val="none" w:sz="0" w:space="0" w:color="auto"/>
            <w:bottom w:val="none" w:sz="0" w:space="0" w:color="auto"/>
            <w:right w:val="none" w:sz="0" w:space="0" w:color="auto"/>
          </w:divBdr>
        </w:div>
        <w:div w:id="426731998">
          <w:marLeft w:val="0"/>
          <w:marRight w:val="0"/>
          <w:marTop w:val="0"/>
          <w:marBottom w:val="0"/>
          <w:divBdr>
            <w:top w:val="none" w:sz="0" w:space="0" w:color="auto"/>
            <w:left w:val="none" w:sz="0" w:space="0" w:color="auto"/>
            <w:bottom w:val="none" w:sz="0" w:space="0" w:color="auto"/>
            <w:right w:val="none" w:sz="0" w:space="0" w:color="auto"/>
          </w:divBdr>
        </w:div>
        <w:div w:id="479923191">
          <w:marLeft w:val="0"/>
          <w:marRight w:val="0"/>
          <w:marTop w:val="0"/>
          <w:marBottom w:val="0"/>
          <w:divBdr>
            <w:top w:val="none" w:sz="0" w:space="0" w:color="auto"/>
            <w:left w:val="none" w:sz="0" w:space="0" w:color="auto"/>
            <w:bottom w:val="none" w:sz="0" w:space="0" w:color="auto"/>
            <w:right w:val="none" w:sz="0" w:space="0" w:color="auto"/>
          </w:divBdr>
        </w:div>
        <w:div w:id="528184913">
          <w:marLeft w:val="0"/>
          <w:marRight w:val="0"/>
          <w:marTop w:val="0"/>
          <w:marBottom w:val="0"/>
          <w:divBdr>
            <w:top w:val="none" w:sz="0" w:space="0" w:color="auto"/>
            <w:left w:val="none" w:sz="0" w:space="0" w:color="auto"/>
            <w:bottom w:val="none" w:sz="0" w:space="0" w:color="auto"/>
            <w:right w:val="none" w:sz="0" w:space="0" w:color="auto"/>
          </w:divBdr>
        </w:div>
        <w:div w:id="917978127">
          <w:marLeft w:val="0"/>
          <w:marRight w:val="0"/>
          <w:marTop w:val="0"/>
          <w:marBottom w:val="0"/>
          <w:divBdr>
            <w:top w:val="none" w:sz="0" w:space="0" w:color="auto"/>
            <w:left w:val="none" w:sz="0" w:space="0" w:color="auto"/>
            <w:bottom w:val="none" w:sz="0" w:space="0" w:color="auto"/>
            <w:right w:val="none" w:sz="0" w:space="0" w:color="auto"/>
          </w:divBdr>
        </w:div>
        <w:div w:id="381517608">
          <w:marLeft w:val="0"/>
          <w:marRight w:val="0"/>
          <w:marTop w:val="0"/>
          <w:marBottom w:val="0"/>
          <w:divBdr>
            <w:top w:val="none" w:sz="0" w:space="0" w:color="auto"/>
            <w:left w:val="none" w:sz="0" w:space="0" w:color="auto"/>
            <w:bottom w:val="none" w:sz="0" w:space="0" w:color="auto"/>
            <w:right w:val="none" w:sz="0" w:space="0" w:color="auto"/>
          </w:divBdr>
        </w:div>
        <w:div w:id="1501654389">
          <w:marLeft w:val="0"/>
          <w:marRight w:val="0"/>
          <w:marTop w:val="0"/>
          <w:marBottom w:val="0"/>
          <w:divBdr>
            <w:top w:val="none" w:sz="0" w:space="0" w:color="auto"/>
            <w:left w:val="none" w:sz="0" w:space="0" w:color="auto"/>
            <w:bottom w:val="none" w:sz="0" w:space="0" w:color="auto"/>
            <w:right w:val="none" w:sz="0" w:space="0" w:color="auto"/>
          </w:divBdr>
        </w:div>
        <w:div w:id="948008332">
          <w:marLeft w:val="0"/>
          <w:marRight w:val="0"/>
          <w:marTop w:val="0"/>
          <w:marBottom w:val="0"/>
          <w:divBdr>
            <w:top w:val="none" w:sz="0" w:space="0" w:color="auto"/>
            <w:left w:val="none" w:sz="0" w:space="0" w:color="auto"/>
            <w:bottom w:val="none" w:sz="0" w:space="0" w:color="auto"/>
            <w:right w:val="none" w:sz="0" w:space="0" w:color="auto"/>
          </w:divBdr>
        </w:div>
        <w:div w:id="733504483">
          <w:marLeft w:val="0"/>
          <w:marRight w:val="0"/>
          <w:marTop w:val="0"/>
          <w:marBottom w:val="0"/>
          <w:divBdr>
            <w:top w:val="none" w:sz="0" w:space="0" w:color="auto"/>
            <w:left w:val="none" w:sz="0" w:space="0" w:color="auto"/>
            <w:bottom w:val="none" w:sz="0" w:space="0" w:color="auto"/>
            <w:right w:val="none" w:sz="0" w:space="0" w:color="auto"/>
          </w:divBdr>
        </w:div>
        <w:div w:id="266423700">
          <w:marLeft w:val="0"/>
          <w:marRight w:val="0"/>
          <w:marTop w:val="0"/>
          <w:marBottom w:val="0"/>
          <w:divBdr>
            <w:top w:val="none" w:sz="0" w:space="0" w:color="auto"/>
            <w:left w:val="none" w:sz="0" w:space="0" w:color="auto"/>
            <w:bottom w:val="none" w:sz="0" w:space="0" w:color="auto"/>
            <w:right w:val="none" w:sz="0" w:space="0" w:color="auto"/>
          </w:divBdr>
        </w:div>
        <w:div w:id="1009940395">
          <w:marLeft w:val="0"/>
          <w:marRight w:val="0"/>
          <w:marTop w:val="0"/>
          <w:marBottom w:val="0"/>
          <w:divBdr>
            <w:top w:val="none" w:sz="0" w:space="0" w:color="auto"/>
            <w:left w:val="none" w:sz="0" w:space="0" w:color="auto"/>
            <w:bottom w:val="none" w:sz="0" w:space="0" w:color="auto"/>
            <w:right w:val="none" w:sz="0" w:space="0" w:color="auto"/>
          </w:divBdr>
        </w:div>
        <w:div w:id="69930829">
          <w:marLeft w:val="0"/>
          <w:marRight w:val="0"/>
          <w:marTop w:val="0"/>
          <w:marBottom w:val="0"/>
          <w:divBdr>
            <w:top w:val="none" w:sz="0" w:space="0" w:color="auto"/>
            <w:left w:val="none" w:sz="0" w:space="0" w:color="auto"/>
            <w:bottom w:val="none" w:sz="0" w:space="0" w:color="auto"/>
            <w:right w:val="none" w:sz="0" w:space="0" w:color="auto"/>
          </w:divBdr>
        </w:div>
        <w:div w:id="2125149931">
          <w:marLeft w:val="0"/>
          <w:marRight w:val="0"/>
          <w:marTop w:val="0"/>
          <w:marBottom w:val="0"/>
          <w:divBdr>
            <w:top w:val="none" w:sz="0" w:space="0" w:color="auto"/>
            <w:left w:val="none" w:sz="0" w:space="0" w:color="auto"/>
            <w:bottom w:val="none" w:sz="0" w:space="0" w:color="auto"/>
            <w:right w:val="none" w:sz="0" w:space="0" w:color="auto"/>
          </w:divBdr>
        </w:div>
        <w:div w:id="1728647628">
          <w:marLeft w:val="0"/>
          <w:marRight w:val="0"/>
          <w:marTop w:val="0"/>
          <w:marBottom w:val="0"/>
          <w:divBdr>
            <w:top w:val="none" w:sz="0" w:space="0" w:color="auto"/>
            <w:left w:val="none" w:sz="0" w:space="0" w:color="auto"/>
            <w:bottom w:val="none" w:sz="0" w:space="0" w:color="auto"/>
            <w:right w:val="none" w:sz="0" w:space="0" w:color="auto"/>
          </w:divBdr>
        </w:div>
        <w:div w:id="1711758038">
          <w:marLeft w:val="0"/>
          <w:marRight w:val="0"/>
          <w:marTop w:val="0"/>
          <w:marBottom w:val="0"/>
          <w:divBdr>
            <w:top w:val="none" w:sz="0" w:space="0" w:color="auto"/>
            <w:left w:val="none" w:sz="0" w:space="0" w:color="auto"/>
            <w:bottom w:val="none" w:sz="0" w:space="0" w:color="auto"/>
            <w:right w:val="none" w:sz="0" w:space="0" w:color="auto"/>
          </w:divBdr>
          <w:divsChild>
            <w:div w:id="129290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92032">
      <w:bodyDiv w:val="1"/>
      <w:marLeft w:val="0"/>
      <w:marRight w:val="0"/>
      <w:marTop w:val="0"/>
      <w:marBottom w:val="0"/>
      <w:divBdr>
        <w:top w:val="none" w:sz="0" w:space="0" w:color="auto"/>
        <w:left w:val="none" w:sz="0" w:space="0" w:color="auto"/>
        <w:bottom w:val="none" w:sz="0" w:space="0" w:color="auto"/>
        <w:right w:val="none" w:sz="0" w:space="0" w:color="auto"/>
      </w:divBdr>
    </w:div>
    <w:div w:id="1545557129">
      <w:bodyDiv w:val="1"/>
      <w:marLeft w:val="0"/>
      <w:marRight w:val="0"/>
      <w:marTop w:val="0"/>
      <w:marBottom w:val="0"/>
      <w:divBdr>
        <w:top w:val="none" w:sz="0" w:space="0" w:color="auto"/>
        <w:left w:val="none" w:sz="0" w:space="0" w:color="auto"/>
        <w:bottom w:val="none" w:sz="0" w:space="0" w:color="auto"/>
        <w:right w:val="none" w:sz="0" w:space="0" w:color="auto"/>
      </w:divBdr>
      <w:divsChild>
        <w:div w:id="2059892525">
          <w:marLeft w:val="806"/>
          <w:marRight w:val="0"/>
          <w:marTop w:val="154"/>
          <w:marBottom w:val="0"/>
          <w:divBdr>
            <w:top w:val="none" w:sz="0" w:space="0" w:color="auto"/>
            <w:left w:val="none" w:sz="0" w:space="0" w:color="auto"/>
            <w:bottom w:val="none" w:sz="0" w:space="0" w:color="auto"/>
            <w:right w:val="none" w:sz="0" w:space="0" w:color="auto"/>
          </w:divBdr>
        </w:div>
        <w:div w:id="559368246">
          <w:marLeft w:val="806"/>
          <w:marRight w:val="0"/>
          <w:marTop w:val="154"/>
          <w:marBottom w:val="0"/>
          <w:divBdr>
            <w:top w:val="none" w:sz="0" w:space="0" w:color="auto"/>
            <w:left w:val="none" w:sz="0" w:space="0" w:color="auto"/>
            <w:bottom w:val="none" w:sz="0" w:space="0" w:color="auto"/>
            <w:right w:val="none" w:sz="0" w:space="0" w:color="auto"/>
          </w:divBdr>
        </w:div>
        <w:div w:id="1621565248">
          <w:marLeft w:val="806"/>
          <w:marRight w:val="0"/>
          <w:marTop w:val="154"/>
          <w:marBottom w:val="0"/>
          <w:divBdr>
            <w:top w:val="none" w:sz="0" w:space="0" w:color="auto"/>
            <w:left w:val="none" w:sz="0" w:space="0" w:color="auto"/>
            <w:bottom w:val="none" w:sz="0" w:space="0" w:color="auto"/>
            <w:right w:val="none" w:sz="0" w:space="0" w:color="auto"/>
          </w:divBdr>
        </w:div>
        <w:div w:id="1764838631">
          <w:marLeft w:val="806"/>
          <w:marRight w:val="0"/>
          <w:marTop w:val="154"/>
          <w:marBottom w:val="0"/>
          <w:divBdr>
            <w:top w:val="none" w:sz="0" w:space="0" w:color="auto"/>
            <w:left w:val="none" w:sz="0" w:space="0" w:color="auto"/>
            <w:bottom w:val="none" w:sz="0" w:space="0" w:color="auto"/>
            <w:right w:val="none" w:sz="0" w:space="0" w:color="auto"/>
          </w:divBdr>
        </w:div>
      </w:divsChild>
    </w:div>
    <w:div w:id="1598825692">
      <w:bodyDiv w:val="1"/>
      <w:marLeft w:val="0"/>
      <w:marRight w:val="0"/>
      <w:marTop w:val="0"/>
      <w:marBottom w:val="0"/>
      <w:divBdr>
        <w:top w:val="none" w:sz="0" w:space="0" w:color="auto"/>
        <w:left w:val="none" w:sz="0" w:space="0" w:color="auto"/>
        <w:bottom w:val="none" w:sz="0" w:space="0" w:color="auto"/>
        <w:right w:val="none" w:sz="0" w:space="0" w:color="auto"/>
      </w:divBdr>
      <w:divsChild>
        <w:div w:id="83038710">
          <w:marLeft w:val="0"/>
          <w:marRight w:val="0"/>
          <w:marTop w:val="0"/>
          <w:marBottom w:val="0"/>
          <w:divBdr>
            <w:top w:val="none" w:sz="0" w:space="0" w:color="auto"/>
            <w:left w:val="none" w:sz="0" w:space="0" w:color="auto"/>
            <w:bottom w:val="none" w:sz="0" w:space="0" w:color="auto"/>
            <w:right w:val="none" w:sz="0" w:space="0" w:color="auto"/>
          </w:divBdr>
        </w:div>
        <w:div w:id="551967602">
          <w:marLeft w:val="0"/>
          <w:marRight w:val="0"/>
          <w:marTop w:val="0"/>
          <w:marBottom w:val="0"/>
          <w:divBdr>
            <w:top w:val="none" w:sz="0" w:space="0" w:color="auto"/>
            <w:left w:val="none" w:sz="0" w:space="0" w:color="auto"/>
            <w:bottom w:val="none" w:sz="0" w:space="0" w:color="auto"/>
            <w:right w:val="none" w:sz="0" w:space="0" w:color="auto"/>
          </w:divBdr>
        </w:div>
        <w:div w:id="1226914110">
          <w:marLeft w:val="0"/>
          <w:marRight w:val="0"/>
          <w:marTop w:val="0"/>
          <w:marBottom w:val="0"/>
          <w:divBdr>
            <w:top w:val="none" w:sz="0" w:space="0" w:color="auto"/>
            <w:left w:val="none" w:sz="0" w:space="0" w:color="auto"/>
            <w:bottom w:val="none" w:sz="0" w:space="0" w:color="auto"/>
            <w:right w:val="none" w:sz="0" w:space="0" w:color="auto"/>
          </w:divBdr>
        </w:div>
        <w:div w:id="437256972">
          <w:marLeft w:val="0"/>
          <w:marRight w:val="0"/>
          <w:marTop w:val="0"/>
          <w:marBottom w:val="0"/>
          <w:divBdr>
            <w:top w:val="none" w:sz="0" w:space="0" w:color="auto"/>
            <w:left w:val="none" w:sz="0" w:space="0" w:color="auto"/>
            <w:bottom w:val="none" w:sz="0" w:space="0" w:color="auto"/>
            <w:right w:val="none" w:sz="0" w:space="0" w:color="auto"/>
          </w:divBdr>
        </w:div>
        <w:div w:id="2114397558">
          <w:marLeft w:val="0"/>
          <w:marRight w:val="0"/>
          <w:marTop w:val="0"/>
          <w:marBottom w:val="0"/>
          <w:divBdr>
            <w:top w:val="none" w:sz="0" w:space="0" w:color="auto"/>
            <w:left w:val="none" w:sz="0" w:space="0" w:color="auto"/>
            <w:bottom w:val="none" w:sz="0" w:space="0" w:color="auto"/>
            <w:right w:val="none" w:sz="0" w:space="0" w:color="auto"/>
          </w:divBdr>
        </w:div>
        <w:div w:id="986472863">
          <w:marLeft w:val="0"/>
          <w:marRight w:val="0"/>
          <w:marTop w:val="0"/>
          <w:marBottom w:val="0"/>
          <w:divBdr>
            <w:top w:val="none" w:sz="0" w:space="0" w:color="auto"/>
            <w:left w:val="none" w:sz="0" w:space="0" w:color="auto"/>
            <w:bottom w:val="none" w:sz="0" w:space="0" w:color="auto"/>
            <w:right w:val="none" w:sz="0" w:space="0" w:color="auto"/>
          </w:divBdr>
        </w:div>
        <w:div w:id="1100754156">
          <w:marLeft w:val="0"/>
          <w:marRight w:val="0"/>
          <w:marTop w:val="0"/>
          <w:marBottom w:val="0"/>
          <w:divBdr>
            <w:top w:val="none" w:sz="0" w:space="0" w:color="auto"/>
            <w:left w:val="none" w:sz="0" w:space="0" w:color="auto"/>
            <w:bottom w:val="none" w:sz="0" w:space="0" w:color="auto"/>
            <w:right w:val="none" w:sz="0" w:space="0" w:color="auto"/>
          </w:divBdr>
        </w:div>
        <w:div w:id="1573345513">
          <w:marLeft w:val="0"/>
          <w:marRight w:val="0"/>
          <w:marTop w:val="0"/>
          <w:marBottom w:val="0"/>
          <w:divBdr>
            <w:top w:val="none" w:sz="0" w:space="0" w:color="auto"/>
            <w:left w:val="none" w:sz="0" w:space="0" w:color="auto"/>
            <w:bottom w:val="none" w:sz="0" w:space="0" w:color="auto"/>
            <w:right w:val="none" w:sz="0" w:space="0" w:color="auto"/>
          </w:divBdr>
        </w:div>
        <w:div w:id="392579239">
          <w:marLeft w:val="0"/>
          <w:marRight w:val="0"/>
          <w:marTop w:val="0"/>
          <w:marBottom w:val="0"/>
          <w:divBdr>
            <w:top w:val="none" w:sz="0" w:space="0" w:color="auto"/>
            <w:left w:val="none" w:sz="0" w:space="0" w:color="auto"/>
            <w:bottom w:val="none" w:sz="0" w:space="0" w:color="auto"/>
            <w:right w:val="none" w:sz="0" w:space="0" w:color="auto"/>
          </w:divBdr>
        </w:div>
        <w:div w:id="1483933717">
          <w:marLeft w:val="0"/>
          <w:marRight w:val="0"/>
          <w:marTop w:val="0"/>
          <w:marBottom w:val="0"/>
          <w:divBdr>
            <w:top w:val="none" w:sz="0" w:space="0" w:color="auto"/>
            <w:left w:val="none" w:sz="0" w:space="0" w:color="auto"/>
            <w:bottom w:val="none" w:sz="0" w:space="0" w:color="auto"/>
            <w:right w:val="none" w:sz="0" w:space="0" w:color="auto"/>
          </w:divBdr>
        </w:div>
        <w:div w:id="237595085">
          <w:marLeft w:val="0"/>
          <w:marRight w:val="0"/>
          <w:marTop w:val="0"/>
          <w:marBottom w:val="0"/>
          <w:divBdr>
            <w:top w:val="none" w:sz="0" w:space="0" w:color="auto"/>
            <w:left w:val="none" w:sz="0" w:space="0" w:color="auto"/>
            <w:bottom w:val="none" w:sz="0" w:space="0" w:color="auto"/>
            <w:right w:val="none" w:sz="0" w:space="0" w:color="auto"/>
          </w:divBdr>
        </w:div>
        <w:div w:id="36587010">
          <w:marLeft w:val="0"/>
          <w:marRight w:val="0"/>
          <w:marTop w:val="0"/>
          <w:marBottom w:val="0"/>
          <w:divBdr>
            <w:top w:val="none" w:sz="0" w:space="0" w:color="auto"/>
            <w:left w:val="none" w:sz="0" w:space="0" w:color="auto"/>
            <w:bottom w:val="none" w:sz="0" w:space="0" w:color="auto"/>
            <w:right w:val="none" w:sz="0" w:space="0" w:color="auto"/>
          </w:divBdr>
        </w:div>
        <w:div w:id="1375691186">
          <w:marLeft w:val="0"/>
          <w:marRight w:val="0"/>
          <w:marTop w:val="0"/>
          <w:marBottom w:val="0"/>
          <w:divBdr>
            <w:top w:val="none" w:sz="0" w:space="0" w:color="auto"/>
            <w:left w:val="none" w:sz="0" w:space="0" w:color="auto"/>
            <w:bottom w:val="none" w:sz="0" w:space="0" w:color="auto"/>
            <w:right w:val="none" w:sz="0" w:space="0" w:color="auto"/>
          </w:divBdr>
        </w:div>
        <w:div w:id="169951793">
          <w:marLeft w:val="0"/>
          <w:marRight w:val="0"/>
          <w:marTop w:val="0"/>
          <w:marBottom w:val="0"/>
          <w:divBdr>
            <w:top w:val="none" w:sz="0" w:space="0" w:color="auto"/>
            <w:left w:val="none" w:sz="0" w:space="0" w:color="auto"/>
            <w:bottom w:val="none" w:sz="0" w:space="0" w:color="auto"/>
            <w:right w:val="none" w:sz="0" w:space="0" w:color="auto"/>
          </w:divBdr>
        </w:div>
      </w:divsChild>
    </w:div>
    <w:div w:id="1727217052">
      <w:bodyDiv w:val="1"/>
      <w:marLeft w:val="0"/>
      <w:marRight w:val="0"/>
      <w:marTop w:val="0"/>
      <w:marBottom w:val="0"/>
      <w:divBdr>
        <w:top w:val="none" w:sz="0" w:space="0" w:color="auto"/>
        <w:left w:val="none" w:sz="0" w:space="0" w:color="auto"/>
        <w:bottom w:val="none" w:sz="0" w:space="0" w:color="auto"/>
        <w:right w:val="none" w:sz="0" w:space="0" w:color="auto"/>
      </w:divBdr>
      <w:divsChild>
        <w:div w:id="305668987">
          <w:marLeft w:val="0"/>
          <w:marRight w:val="0"/>
          <w:marTop w:val="0"/>
          <w:marBottom w:val="0"/>
          <w:divBdr>
            <w:top w:val="none" w:sz="0" w:space="0" w:color="auto"/>
            <w:left w:val="none" w:sz="0" w:space="0" w:color="auto"/>
            <w:bottom w:val="none" w:sz="0" w:space="0" w:color="auto"/>
            <w:right w:val="none" w:sz="0" w:space="0" w:color="auto"/>
          </w:divBdr>
        </w:div>
        <w:div w:id="411397227">
          <w:marLeft w:val="60"/>
          <w:marRight w:val="60"/>
          <w:marTop w:val="60"/>
          <w:marBottom w:val="15"/>
          <w:divBdr>
            <w:top w:val="none" w:sz="0" w:space="0" w:color="auto"/>
            <w:left w:val="none" w:sz="0" w:space="0" w:color="auto"/>
            <w:bottom w:val="none" w:sz="0" w:space="0" w:color="auto"/>
            <w:right w:val="none" w:sz="0" w:space="0" w:color="auto"/>
          </w:divBdr>
          <w:divsChild>
            <w:div w:id="923951012">
              <w:marLeft w:val="0"/>
              <w:marRight w:val="0"/>
              <w:marTop w:val="0"/>
              <w:marBottom w:val="0"/>
              <w:divBdr>
                <w:top w:val="none" w:sz="0" w:space="0" w:color="auto"/>
                <w:left w:val="none" w:sz="0" w:space="0" w:color="auto"/>
                <w:bottom w:val="none" w:sz="0" w:space="0" w:color="auto"/>
                <w:right w:val="none" w:sz="0" w:space="0" w:color="auto"/>
              </w:divBdr>
            </w:div>
            <w:div w:id="873272450">
              <w:marLeft w:val="0"/>
              <w:marRight w:val="0"/>
              <w:marTop w:val="0"/>
              <w:marBottom w:val="0"/>
              <w:divBdr>
                <w:top w:val="none" w:sz="0" w:space="0" w:color="auto"/>
                <w:left w:val="none" w:sz="0" w:space="0" w:color="auto"/>
                <w:bottom w:val="none" w:sz="0" w:space="0" w:color="auto"/>
                <w:right w:val="none" w:sz="0" w:space="0" w:color="auto"/>
              </w:divBdr>
            </w:div>
            <w:div w:id="1551918095">
              <w:marLeft w:val="0"/>
              <w:marRight w:val="0"/>
              <w:marTop w:val="0"/>
              <w:marBottom w:val="0"/>
              <w:divBdr>
                <w:top w:val="none" w:sz="0" w:space="0" w:color="auto"/>
                <w:left w:val="none" w:sz="0" w:space="0" w:color="auto"/>
                <w:bottom w:val="none" w:sz="0" w:space="0" w:color="auto"/>
                <w:right w:val="none" w:sz="0" w:space="0" w:color="auto"/>
              </w:divBdr>
            </w:div>
            <w:div w:id="975767344">
              <w:marLeft w:val="0"/>
              <w:marRight w:val="0"/>
              <w:marTop w:val="0"/>
              <w:marBottom w:val="0"/>
              <w:divBdr>
                <w:top w:val="none" w:sz="0" w:space="0" w:color="auto"/>
                <w:left w:val="none" w:sz="0" w:space="0" w:color="auto"/>
                <w:bottom w:val="none" w:sz="0" w:space="0" w:color="auto"/>
                <w:right w:val="none" w:sz="0" w:space="0" w:color="auto"/>
              </w:divBdr>
            </w:div>
            <w:div w:id="1304584056">
              <w:marLeft w:val="0"/>
              <w:marRight w:val="0"/>
              <w:marTop w:val="0"/>
              <w:marBottom w:val="0"/>
              <w:divBdr>
                <w:top w:val="none" w:sz="0" w:space="0" w:color="auto"/>
                <w:left w:val="none" w:sz="0" w:space="0" w:color="auto"/>
                <w:bottom w:val="none" w:sz="0" w:space="0" w:color="auto"/>
                <w:right w:val="none" w:sz="0" w:space="0" w:color="auto"/>
              </w:divBdr>
            </w:div>
            <w:div w:id="353265604">
              <w:marLeft w:val="0"/>
              <w:marRight w:val="0"/>
              <w:marTop w:val="0"/>
              <w:marBottom w:val="0"/>
              <w:divBdr>
                <w:top w:val="none" w:sz="0" w:space="0" w:color="auto"/>
                <w:left w:val="none" w:sz="0" w:space="0" w:color="auto"/>
                <w:bottom w:val="none" w:sz="0" w:space="0" w:color="auto"/>
                <w:right w:val="none" w:sz="0" w:space="0" w:color="auto"/>
              </w:divBdr>
            </w:div>
            <w:div w:id="1662780662">
              <w:marLeft w:val="0"/>
              <w:marRight w:val="0"/>
              <w:marTop w:val="0"/>
              <w:marBottom w:val="0"/>
              <w:divBdr>
                <w:top w:val="none" w:sz="0" w:space="0" w:color="auto"/>
                <w:left w:val="none" w:sz="0" w:space="0" w:color="auto"/>
                <w:bottom w:val="none" w:sz="0" w:space="0" w:color="auto"/>
                <w:right w:val="none" w:sz="0" w:space="0" w:color="auto"/>
              </w:divBdr>
            </w:div>
            <w:div w:id="1269776466">
              <w:marLeft w:val="0"/>
              <w:marRight w:val="0"/>
              <w:marTop w:val="0"/>
              <w:marBottom w:val="0"/>
              <w:divBdr>
                <w:top w:val="none" w:sz="0" w:space="0" w:color="auto"/>
                <w:left w:val="none" w:sz="0" w:space="0" w:color="auto"/>
                <w:bottom w:val="none" w:sz="0" w:space="0" w:color="auto"/>
                <w:right w:val="none" w:sz="0" w:space="0" w:color="auto"/>
              </w:divBdr>
            </w:div>
            <w:div w:id="661659232">
              <w:marLeft w:val="0"/>
              <w:marRight w:val="0"/>
              <w:marTop w:val="0"/>
              <w:marBottom w:val="0"/>
              <w:divBdr>
                <w:top w:val="none" w:sz="0" w:space="0" w:color="auto"/>
                <w:left w:val="none" w:sz="0" w:space="0" w:color="auto"/>
                <w:bottom w:val="none" w:sz="0" w:space="0" w:color="auto"/>
                <w:right w:val="none" w:sz="0" w:space="0" w:color="auto"/>
              </w:divBdr>
            </w:div>
            <w:div w:id="1353067224">
              <w:marLeft w:val="0"/>
              <w:marRight w:val="0"/>
              <w:marTop w:val="0"/>
              <w:marBottom w:val="0"/>
              <w:divBdr>
                <w:top w:val="none" w:sz="0" w:space="0" w:color="auto"/>
                <w:left w:val="none" w:sz="0" w:space="0" w:color="auto"/>
                <w:bottom w:val="none" w:sz="0" w:space="0" w:color="auto"/>
                <w:right w:val="none" w:sz="0" w:space="0" w:color="auto"/>
              </w:divBdr>
            </w:div>
            <w:div w:id="1068042300">
              <w:marLeft w:val="0"/>
              <w:marRight w:val="0"/>
              <w:marTop w:val="0"/>
              <w:marBottom w:val="0"/>
              <w:divBdr>
                <w:top w:val="none" w:sz="0" w:space="0" w:color="auto"/>
                <w:left w:val="none" w:sz="0" w:space="0" w:color="auto"/>
                <w:bottom w:val="none" w:sz="0" w:space="0" w:color="auto"/>
                <w:right w:val="none" w:sz="0" w:space="0" w:color="auto"/>
              </w:divBdr>
            </w:div>
            <w:div w:id="1819153672">
              <w:marLeft w:val="0"/>
              <w:marRight w:val="0"/>
              <w:marTop w:val="0"/>
              <w:marBottom w:val="0"/>
              <w:divBdr>
                <w:top w:val="none" w:sz="0" w:space="0" w:color="auto"/>
                <w:left w:val="none" w:sz="0" w:space="0" w:color="auto"/>
                <w:bottom w:val="none" w:sz="0" w:space="0" w:color="auto"/>
                <w:right w:val="none" w:sz="0" w:space="0" w:color="auto"/>
              </w:divBdr>
            </w:div>
            <w:div w:id="1890530339">
              <w:marLeft w:val="0"/>
              <w:marRight w:val="0"/>
              <w:marTop w:val="0"/>
              <w:marBottom w:val="0"/>
              <w:divBdr>
                <w:top w:val="none" w:sz="0" w:space="0" w:color="auto"/>
                <w:left w:val="none" w:sz="0" w:space="0" w:color="auto"/>
                <w:bottom w:val="none" w:sz="0" w:space="0" w:color="auto"/>
                <w:right w:val="none" w:sz="0" w:space="0" w:color="auto"/>
              </w:divBdr>
            </w:div>
            <w:div w:id="930309289">
              <w:marLeft w:val="0"/>
              <w:marRight w:val="0"/>
              <w:marTop w:val="0"/>
              <w:marBottom w:val="0"/>
              <w:divBdr>
                <w:top w:val="none" w:sz="0" w:space="0" w:color="auto"/>
                <w:left w:val="none" w:sz="0" w:space="0" w:color="auto"/>
                <w:bottom w:val="none" w:sz="0" w:space="0" w:color="auto"/>
                <w:right w:val="none" w:sz="0" w:space="0" w:color="auto"/>
              </w:divBdr>
            </w:div>
            <w:div w:id="1565214696">
              <w:marLeft w:val="0"/>
              <w:marRight w:val="0"/>
              <w:marTop w:val="0"/>
              <w:marBottom w:val="0"/>
              <w:divBdr>
                <w:top w:val="none" w:sz="0" w:space="0" w:color="auto"/>
                <w:left w:val="none" w:sz="0" w:space="0" w:color="auto"/>
                <w:bottom w:val="none" w:sz="0" w:space="0" w:color="auto"/>
                <w:right w:val="none" w:sz="0" w:space="0" w:color="auto"/>
              </w:divBdr>
            </w:div>
            <w:div w:id="620109641">
              <w:marLeft w:val="0"/>
              <w:marRight w:val="0"/>
              <w:marTop w:val="0"/>
              <w:marBottom w:val="0"/>
              <w:divBdr>
                <w:top w:val="none" w:sz="0" w:space="0" w:color="auto"/>
                <w:left w:val="none" w:sz="0" w:space="0" w:color="auto"/>
                <w:bottom w:val="none" w:sz="0" w:space="0" w:color="auto"/>
                <w:right w:val="none" w:sz="0" w:space="0" w:color="auto"/>
              </w:divBdr>
            </w:div>
            <w:div w:id="1001276617">
              <w:marLeft w:val="0"/>
              <w:marRight w:val="0"/>
              <w:marTop w:val="0"/>
              <w:marBottom w:val="0"/>
              <w:divBdr>
                <w:top w:val="none" w:sz="0" w:space="0" w:color="auto"/>
                <w:left w:val="none" w:sz="0" w:space="0" w:color="auto"/>
                <w:bottom w:val="none" w:sz="0" w:space="0" w:color="auto"/>
                <w:right w:val="none" w:sz="0" w:space="0" w:color="auto"/>
              </w:divBdr>
            </w:div>
            <w:div w:id="1845388729">
              <w:marLeft w:val="0"/>
              <w:marRight w:val="0"/>
              <w:marTop w:val="0"/>
              <w:marBottom w:val="0"/>
              <w:divBdr>
                <w:top w:val="none" w:sz="0" w:space="0" w:color="auto"/>
                <w:left w:val="none" w:sz="0" w:space="0" w:color="auto"/>
                <w:bottom w:val="none" w:sz="0" w:space="0" w:color="auto"/>
                <w:right w:val="none" w:sz="0" w:space="0" w:color="auto"/>
              </w:divBdr>
            </w:div>
            <w:div w:id="493689813">
              <w:marLeft w:val="0"/>
              <w:marRight w:val="0"/>
              <w:marTop w:val="0"/>
              <w:marBottom w:val="0"/>
              <w:divBdr>
                <w:top w:val="none" w:sz="0" w:space="0" w:color="auto"/>
                <w:left w:val="none" w:sz="0" w:space="0" w:color="auto"/>
                <w:bottom w:val="none" w:sz="0" w:space="0" w:color="auto"/>
                <w:right w:val="none" w:sz="0" w:space="0" w:color="auto"/>
              </w:divBdr>
            </w:div>
            <w:div w:id="688801654">
              <w:marLeft w:val="0"/>
              <w:marRight w:val="0"/>
              <w:marTop w:val="0"/>
              <w:marBottom w:val="0"/>
              <w:divBdr>
                <w:top w:val="none" w:sz="0" w:space="0" w:color="auto"/>
                <w:left w:val="none" w:sz="0" w:space="0" w:color="auto"/>
                <w:bottom w:val="none" w:sz="0" w:space="0" w:color="auto"/>
                <w:right w:val="none" w:sz="0" w:space="0" w:color="auto"/>
              </w:divBdr>
              <w:divsChild>
                <w:div w:id="1331518851">
                  <w:marLeft w:val="0"/>
                  <w:marRight w:val="0"/>
                  <w:marTop w:val="0"/>
                  <w:marBottom w:val="0"/>
                  <w:divBdr>
                    <w:top w:val="none" w:sz="0" w:space="0" w:color="auto"/>
                    <w:left w:val="none" w:sz="0" w:space="0" w:color="auto"/>
                    <w:bottom w:val="none" w:sz="0" w:space="0" w:color="auto"/>
                    <w:right w:val="none" w:sz="0" w:space="0" w:color="auto"/>
                  </w:divBdr>
                </w:div>
                <w:div w:id="35740705">
                  <w:marLeft w:val="0"/>
                  <w:marRight w:val="0"/>
                  <w:marTop w:val="0"/>
                  <w:marBottom w:val="0"/>
                  <w:divBdr>
                    <w:top w:val="none" w:sz="0" w:space="0" w:color="auto"/>
                    <w:left w:val="none" w:sz="0" w:space="0" w:color="auto"/>
                    <w:bottom w:val="none" w:sz="0" w:space="0" w:color="auto"/>
                    <w:right w:val="none" w:sz="0" w:space="0" w:color="auto"/>
                  </w:divBdr>
                </w:div>
                <w:div w:id="97995526">
                  <w:marLeft w:val="0"/>
                  <w:marRight w:val="0"/>
                  <w:marTop w:val="0"/>
                  <w:marBottom w:val="0"/>
                  <w:divBdr>
                    <w:top w:val="none" w:sz="0" w:space="0" w:color="auto"/>
                    <w:left w:val="none" w:sz="0" w:space="0" w:color="auto"/>
                    <w:bottom w:val="none" w:sz="0" w:space="0" w:color="auto"/>
                    <w:right w:val="none" w:sz="0" w:space="0" w:color="auto"/>
                  </w:divBdr>
                </w:div>
                <w:div w:id="831407977">
                  <w:marLeft w:val="0"/>
                  <w:marRight w:val="0"/>
                  <w:marTop w:val="0"/>
                  <w:marBottom w:val="0"/>
                  <w:divBdr>
                    <w:top w:val="none" w:sz="0" w:space="0" w:color="auto"/>
                    <w:left w:val="none" w:sz="0" w:space="0" w:color="auto"/>
                    <w:bottom w:val="none" w:sz="0" w:space="0" w:color="auto"/>
                    <w:right w:val="none" w:sz="0" w:space="0" w:color="auto"/>
                  </w:divBdr>
                </w:div>
                <w:div w:id="401679254">
                  <w:marLeft w:val="0"/>
                  <w:marRight w:val="0"/>
                  <w:marTop w:val="0"/>
                  <w:marBottom w:val="0"/>
                  <w:divBdr>
                    <w:top w:val="none" w:sz="0" w:space="0" w:color="auto"/>
                    <w:left w:val="none" w:sz="0" w:space="0" w:color="auto"/>
                    <w:bottom w:val="none" w:sz="0" w:space="0" w:color="auto"/>
                    <w:right w:val="none" w:sz="0" w:space="0" w:color="auto"/>
                  </w:divBdr>
                </w:div>
                <w:div w:id="1288243470">
                  <w:marLeft w:val="0"/>
                  <w:marRight w:val="0"/>
                  <w:marTop w:val="0"/>
                  <w:marBottom w:val="0"/>
                  <w:divBdr>
                    <w:top w:val="none" w:sz="0" w:space="0" w:color="auto"/>
                    <w:left w:val="none" w:sz="0" w:space="0" w:color="auto"/>
                    <w:bottom w:val="none" w:sz="0" w:space="0" w:color="auto"/>
                    <w:right w:val="none" w:sz="0" w:space="0" w:color="auto"/>
                  </w:divBdr>
                </w:div>
                <w:div w:id="1666975655">
                  <w:marLeft w:val="0"/>
                  <w:marRight w:val="0"/>
                  <w:marTop w:val="0"/>
                  <w:marBottom w:val="0"/>
                  <w:divBdr>
                    <w:top w:val="none" w:sz="0" w:space="0" w:color="auto"/>
                    <w:left w:val="none" w:sz="0" w:space="0" w:color="auto"/>
                    <w:bottom w:val="none" w:sz="0" w:space="0" w:color="auto"/>
                    <w:right w:val="none" w:sz="0" w:space="0" w:color="auto"/>
                  </w:divBdr>
                </w:div>
                <w:div w:id="701397799">
                  <w:marLeft w:val="0"/>
                  <w:marRight w:val="0"/>
                  <w:marTop w:val="0"/>
                  <w:marBottom w:val="0"/>
                  <w:divBdr>
                    <w:top w:val="none" w:sz="0" w:space="0" w:color="auto"/>
                    <w:left w:val="none" w:sz="0" w:space="0" w:color="auto"/>
                    <w:bottom w:val="none" w:sz="0" w:space="0" w:color="auto"/>
                    <w:right w:val="none" w:sz="0" w:space="0" w:color="auto"/>
                  </w:divBdr>
                </w:div>
                <w:div w:id="933591568">
                  <w:marLeft w:val="0"/>
                  <w:marRight w:val="0"/>
                  <w:marTop w:val="0"/>
                  <w:marBottom w:val="0"/>
                  <w:divBdr>
                    <w:top w:val="none" w:sz="0" w:space="0" w:color="auto"/>
                    <w:left w:val="none" w:sz="0" w:space="0" w:color="auto"/>
                    <w:bottom w:val="none" w:sz="0" w:space="0" w:color="auto"/>
                    <w:right w:val="none" w:sz="0" w:space="0" w:color="auto"/>
                  </w:divBdr>
                </w:div>
                <w:div w:id="1397123744">
                  <w:marLeft w:val="0"/>
                  <w:marRight w:val="0"/>
                  <w:marTop w:val="0"/>
                  <w:marBottom w:val="0"/>
                  <w:divBdr>
                    <w:top w:val="none" w:sz="0" w:space="0" w:color="auto"/>
                    <w:left w:val="none" w:sz="0" w:space="0" w:color="auto"/>
                    <w:bottom w:val="none" w:sz="0" w:space="0" w:color="auto"/>
                    <w:right w:val="none" w:sz="0" w:space="0" w:color="auto"/>
                  </w:divBdr>
                </w:div>
                <w:div w:id="369770121">
                  <w:marLeft w:val="0"/>
                  <w:marRight w:val="0"/>
                  <w:marTop w:val="0"/>
                  <w:marBottom w:val="0"/>
                  <w:divBdr>
                    <w:top w:val="none" w:sz="0" w:space="0" w:color="auto"/>
                    <w:left w:val="none" w:sz="0" w:space="0" w:color="auto"/>
                    <w:bottom w:val="none" w:sz="0" w:space="0" w:color="auto"/>
                    <w:right w:val="none" w:sz="0" w:space="0" w:color="auto"/>
                  </w:divBdr>
                  <w:divsChild>
                    <w:div w:id="754208414">
                      <w:marLeft w:val="0"/>
                      <w:marRight w:val="0"/>
                      <w:marTop w:val="0"/>
                      <w:marBottom w:val="0"/>
                      <w:divBdr>
                        <w:top w:val="none" w:sz="0" w:space="0" w:color="auto"/>
                        <w:left w:val="none" w:sz="0" w:space="0" w:color="auto"/>
                        <w:bottom w:val="none" w:sz="0" w:space="0" w:color="auto"/>
                        <w:right w:val="none" w:sz="0" w:space="0" w:color="auto"/>
                      </w:divBdr>
                    </w:div>
                    <w:div w:id="551158154">
                      <w:marLeft w:val="0"/>
                      <w:marRight w:val="0"/>
                      <w:marTop w:val="0"/>
                      <w:marBottom w:val="0"/>
                      <w:divBdr>
                        <w:top w:val="none" w:sz="0" w:space="0" w:color="auto"/>
                        <w:left w:val="none" w:sz="0" w:space="0" w:color="auto"/>
                        <w:bottom w:val="none" w:sz="0" w:space="0" w:color="auto"/>
                        <w:right w:val="none" w:sz="0" w:space="0" w:color="auto"/>
                      </w:divBdr>
                    </w:div>
                    <w:div w:id="17265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953315">
      <w:bodyDiv w:val="1"/>
      <w:marLeft w:val="0"/>
      <w:marRight w:val="0"/>
      <w:marTop w:val="0"/>
      <w:marBottom w:val="0"/>
      <w:divBdr>
        <w:top w:val="none" w:sz="0" w:space="0" w:color="auto"/>
        <w:left w:val="none" w:sz="0" w:space="0" w:color="auto"/>
        <w:bottom w:val="none" w:sz="0" w:space="0" w:color="auto"/>
        <w:right w:val="none" w:sz="0" w:space="0" w:color="auto"/>
      </w:divBdr>
      <w:divsChild>
        <w:div w:id="456486880">
          <w:marLeft w:val="806"/>
          <w:marRight w:val="0"/>
          <w:marTop w:val="154"/>
          <w:marBottom w:val="0"/>
          <w:divBdr>
            <w:top w:val="none" w:sz="0" w:space="0" w:color="auto"/>
            <w:left w:val="none" w:sz="0" w:space="0" w:color="auto"/>
            <w:bottom w:val="none" w:sz="0" w:space="0" w:color="auto"/>
            <w:right w:val="none" w:sz="0" w:space="0" w:color="auto"/>
          </w:divBdr>
        </w:div>
        <w:div w:id="1073773838">
          <w:marLeft w:val="547"/>
          <w:marRight w:val="0"/>
          <w:marTop w:val="154"/>
          <w:marBottom w:val="0"/>
          <w:divBdr>
            <w:top w:val="none" w:sz="0" w:space="0" w:color="auto"/>
            <w:left w:val="none" w:sz="0" w:space="0" w:color="auto"/>
            <w:bottom w:val="none" w:sz="0" w:space="0" w:color="auto"/>
            <w:right w:val="none" w:sz="0" w:space="0" w:color="auto"/>
          </w:divBdr>
        </w:div>
        <w:div w:id="879980332">
          <w:marLeft w:val="547"/>
          <w:marRight w:val="0"/>
          <w:marTop w:val="154"/>
          <w:marBottom w:val="0"/>
          <w:divBdr>
            <w:top w:val="none" w:sz="0" w:space="0" w:color="auto"/>
            <w:left w:val="none" w:sz="0" w:space="0" w:color="auto"/>
            <w:bottom w:val="none" w:sz="0" w:space="0" w:color="auto"/>
            <w:right w:val="none" w:sz="0" w:space="0" w:color="auto"/>
          </w:divBdr>
        </w:div>
        <w:div w:id="273758017">
          <w:marLeft w:val="547"/>
          <w:marRight w:val="0"/>
          <w:marTop w:val="154"/>
          <w:marBottom w:val="0"/>
          <w:divBdr>
            <w:top w:val="none" w:sz="0" w:space="0" w:color="auto"/>
            <w:left w:val="none" w:sz="0" w:space="0" w:color="auto"/>
            <w:bottom w:val="none" w:sz="0" w:space="0" w:color="auto"/>
            <w:right w:val="none" w:sz="0" w:space="0" w:color="auto"/>
          </w:divBdr>
        </w:div>
        <w:div w:id="1296525112">
          <w:marLeft w:val="547"/>
          <w:marRight w:val="0"/>
          <w:marTop w:val="154"/>
          <w:marBottom w:val="0"/>
          <w:divBdr>
            <w:top w:val="none" w:sz="0" w:space="0" w:color="auto"/>
            <w:left w:val="none" w:sz="0" w:space="0" w:color="auto"/>
            <w:bottom w:val="none" w:sz="0" w:space="0" w:color="auto"/>
            <w:right w:val="none" w:sz="0" w:space="0" w:color="auto"/>
          </w:divBdr>
        </w:div>
      </w:divsChild>
    </w:div>
    <w:div w:id="1965429142">
      <w:bodyDiv w:val="1"/>
      <w:marLeft w:val="0"/>
      <w:marRight w:val="0"/>
      <w:marTop w:val="0"/>
      <w:marBottom w:val="0"/>
      <w:divBdr>
        <w:top w:val="none" w:sz="0" w:space="0" w:color="auto"/>
        <w:left w:val="none" w:sz="0" w:space="0" w:color="auto"/>
        <w:bottom w:val="none" w:sz="0" w:space="0" w:color="auto"/>
        <w:right w:val="none" w:sz="0" w:space="0" w:color="auto"/>
      </w:divBdr>
      <w:divsChild>
        <w:div w:id="1468935795">
          <w:marLeft w:val="0"/>
          <w:marRight w:val="0"/>
          <w:marTop w:val="0"/>
          <w:marBottom w:val="0"/>
          <w:divBdr>
            <w:top w:val="none" w:sz="0" w:space="0" w:color="auto"/>
            <w:left w:val="none" w:sz="0" w:space="0" w:color="auto"/>
            <w:bottom w:val="none" w:sz="0" w:space="0" w:color="auto"/>
            <w:right w:val="none" w:sz="0" w:space="0" w:color="auto"/>
          </w:divBdr>
          <w:divsChild>
            <w:div w:id="2013990171">
              <w:marLeft w:val="0"/>
              <w:marRight w:val="0"/>
              <w:marTop w:val="0"/>
              <w:marBottom w:val="0"/>
              <w:divBdr>
                <w:top w:val="none" w:sz="0" w:space="0" w:color="auto"/>
                <w:left w:val="none" w:sz="0" w:space="0" w:color="auto"/>
                <w:bottom w:val="none" w:sz="0" w:space="0" w:color="auto"/>
                <w:right w:val="none" w:sz="0" w:space="0" w:color="auto"/>
              </w:divBdr>
              <w:divsChild>
                <w:div w:id="742869691">
                  <w:marLeft w:val="0"/>
                  <w:marRight w:val="0"/>
                  <w:marTop w:val="0"/>
                  <w:marBottom w:val="0"/>
                  <w:divBdr>
                    <w:top w:val="none" w:sz="0" w:space="0" w:color="auto"/>
                    <w:left w:val="none" w:sz="0" w:space="0" w:color="auto"/>
                    <w:bottom w:val="none" w:sz="0" w:space="0" w:color="auto"/>
                    <w:right w:val="none" w:sz="0" w:space="0" w:color="auto"/>
                  </w:divBdr>
                  <w:divsChild>
                    <w:div w:id="125705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206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3.jp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g"/></Relationships>
</file>

<file path=word/_rels/settings.xml.rels><?xml version="1.0" encoding="UTF-8" standalone="yes"?>
<Relationships xmlns="http://schemas.openxmlformats.org/package/2006/relationships"><Relationship Id="rId1" Type="http://schemas.openxmlformats.org/officeDocument/2006/relationships/attachedTemplate" Target="file:///D:\AIESEC\LCEB-1516\Modele%20PV.dotx" TargetMode="External"/></Relationships>
</file>

<file path=word/theme/theme1.xml><?xml version="1.0" encoding="utf-8"?>
<a:theme xmlns:a="http://schemas.openxmlformats.org/drawingml/2006/main" name="Larissa-Design">
  <a:themeElements>
    <a:clrScheme name="Graustuf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FF639C-D7ED-4125-8D8F-0F100A560B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Modele PV</Template>
  <TotalTime>285</TotalTime>
  <Pages>3</Pages>
  <Words>833</Words>
  <Characters>4583</Characters>
  <Application>Microsoft Office Word</Application>
  <DocSecurity>0</DocSecurity>
  <Lines>38</Lines>
  <Paragraphs>10</Paragraphs>
  <ScaleCrop>false</ScaleCrop>
  <HeadingPairs>
    <vt:vector size="6" baseType="variant">
      <vt:variant>
        <vt:lpstr>Titre</vt:lpstr>
      </vt:variant>
      <vt:variant>
        <vt:i4>1</vt:i4>
      </vt:variant>
      <vt:variant>
        <vt:lpstr>Titres</vt:lpstr>
      </vt:variant>
      <vt:variant>
        <vt:i4>8</vt:i4>
      </vt:variant>
      <vt:variant>
        <vt:lpstr>Titel</vt:lpstr>
      </vt:variant>
      <vt:variant>
        <vt:i4>1</vt:i4>
      </vt:variant>
    </vt:vector>
  </HeadingPairs>
  <TitlesOfParts>
    <vt:vector size="10" baseType="lpstr">
      <vt:lpstr>Proces Verbal</vt:lpstr>
      <vt:lpstr>EB 2017-2018 _ Majestuous Grifondor </vt:lpstr>
      <vt:lpstr>    </vt:lpstr>
      <vt:lpstr/>
      <vt:lpstr>    </vt:lpstr>
      <vt:lpstr>    Etats de Lieux des différents départements ;</vt:lpstr>
      <vt:lpstr>    </vt:lpstr>
      <vt:lpstr>    TOP 2 : Preparation pour les prochaines activités :</vt:lpstr>
      <vt:lpstr>    TOP 3 : Planification et Budget annuels</vt:lpstr>
      <vt:lpstr>Seminararbeit</vt:lpstr>
    </vt:vector>
  </TitlesOfParts>
  <Company>Mafia@Home</Company>
  <LinksUpToDate>false</LinksUpToDate>
  <CharactersWithSpaces>5406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Proces Verbal</dc:title>
  <dc:creator>Lafrikain</dc:creator>
  <cp:lastModifiedBy>Satou Diao</cp:lastModifiedBy>
  <cp:revision>25</cp:revision>
  <cp:lastPrinted>2011-10-26T20:14:00Z</cp:lastPrinted>
  <dcterms:created xsi:type="dcterms:W3CDTF">2018-03-24T11:01:00Z</dcterms:created>
  <dcterms:modified xsi:type="dcterms:W3CDTF">2018-05-16T14:16:00Z</dcterms:modified>
</cp:coreProperties>
</file>